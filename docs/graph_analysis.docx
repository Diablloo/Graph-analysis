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theme="minorBidi"/>
          <w:color w:val="auto"/>
          <w:sz w:val="28"/>
          <w:szCs w:val="28"/>
        </w:rPr>
        <w:id w:val="26705032"/>
        <w:docPartObj>
          <w:docPartGallery w:val="Table of Contents"/>
          <w:docPartUnique/>
        </w:docPartObj>
      </w:sdtPr>
      <w:sdtContent>
        <w:p w14:paraId="2E5B73E6" w14:textId="77777777" w:rsidR="00426298" w:rsidRDefault="00533083" w:rsidP="00533083">
          <w:pPr>
            <w:pStyle w:val="affb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lang w:val="en-US"/>
            </w:rPr>
          </w:pPr>
          <w:r w:rsidRPr="00533083">
            <w:rPr>
              <w:rFonts w:ascii="Times New Roman" w:hAnsi="Times New Roman" w:cs="Times New Roman"/>
              <w:b/>
              <w:color w:val="auto"/>
              <w:sz w:val="28"/>
            </w:rPr>
            <w:t>Содержание</w:t>
          </w:r>
        </w:p>
        <w:p w14:paraId="057A0810" w14:textId="77777777" w:rsidR="00533083" w:rsidRDefault="00533083" w:rsidP="00533083">
          <w:pPr>
            <w:rPr>
              <w:lang w:val="en-US"/>
            </w:rPr>
          </w:pPr>
        </w:p>
        <w:p w14:paraId="3594088F" w14:textId="77777777" w:rsidR="00533083" w:rsidRPr="00533083" w:rsidRDefault="00533083" w:rsidP="00533083">
          <w:pPr>
            <w:rPr>
              <w:lang w:val="en-US"/>
            </w:rPr>
          </w:pPr>
        </w:p>
        <w:p w14:paraId="079BA186" w14:textId="77777777" w:rsidR="00A5545B" w:rsidRDefault="00AF1132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r>
            <w:fldChar w:fldCharType="begin"/>
          </w:r>
          <w:r w:rsidR="00426298">
            <w:instrText xml:space="preserve"> TOC \o "1-3" \h \z \u </w:instrText>
          </w:r>
          <w:r>
            <w:fldChar w:fldCharType="separate"/>
          </w:r>
          <w:hyperlink w:anchor="_Toc27666850" w:history="1">
            <w:r w:rsidR="00A5545B" w:rsidRPr="00DB0B22">
              <w:rPr>
                <w:rStyle w:val="aff3"/>
              </w:rPr>
              <w:t>Введение</w:t>
            </w:r>
            <w:r w:rsidR="00A5545B">
              <w:rPr>
                <w:webHidden/>
              </w:rPr>
              <w:tab/>
            </w:r>
            <w:r w:rsidR="00A5545B">
              <w:rPr>
                <w:webHidden/>
              </w:rPr>
              <w:fldChar w:fldCharType="begin"/>
            </w:r>
            <w:r w:rsidR="00A5545B">
              <w:rPr>
                <w:webHidden/>
              </w:rPr>
              <w:instrText xml:space="preserve"> PAGEREF _Toc27666850 \h </w:instrText>
            </w:r>
            <w:r w:rsidR="00A5545B">
              <w:rPr>
                <w:webHidden/>
              </w:rPr>
            </w:r>
            <w:r w:rsidR="00A5545B">
              <w:rPr>
                <w:webHidden/>
              </w:rPr>
              <w:fldChar w:fldCharType="separate"/>
            </w:r>
            <w:r w:rsidR="00A5545B">
              <w:rPr>
                <w:webHidden/>
              </w:rPr>
              <w:t>3</w:t>
            </w:r>
            <w:r w:rsidR="00A5545B">
              <w:rPr>
                <w:webHidden/>
              </w:rPr>
              <w:fldChar w:fldCharType="end"/>
            </w:r>
          </w:hyperlink>
        </w:p>
        <w:p w14:paraId="78903EA2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51" w:history="1">
            <w:r w:rsidRPr="00DB0B22">
              <w:rPr>
                <w:rStyle w:val="aff3"/>
                <w:rFonts w:eastAsia="Calibri"/>
                <w:lang w:eastAsia="en-US"/>
              </w:rPr>
              <w:t>1.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  <w:rFonts w:eastAsia="Calibri"/>
                <w:lang w:eastAsia="en-US"/>
              </w:rPr>
              <w:t>Проблема сетевых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0BFCC74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2" w:history="1">
            <w:r w:rsidRPr="00DB0B22">
              <w:rPr>
                <w:rStyle w:val="aff3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Уязвимости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364DD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3" w:history="1">
            <w:r w:rsidRPr="00DB0B22">
              <w:rPr>
                <w:rStyle w:val="aff3"/>
                <w:noProof/>
              </w:rPr>
              <w:t>1.1.1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Базы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1739D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4" w:history="1">
            <w:r w:rsidRPr="00DB0B22">
              <w:rPr>
                <w:rStyle w:val="aff3"/>
                <w:noProof/>
              </w:rPr>
              <w:t>1.1.2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Классификация уязвимостей по ГОСТ Р 56546-2015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1524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5" w:history="1">
            <w:r w:rsidRPr="00DB0B22">
              <w:rPr>
                <w:rStyle w:val="aff3"/>
                <w:noProof/>
              </w:rPr>
              <w:t>1.1.3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Уязвимости приводящие к проникновению на узел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0EE60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6" w:history="1">
            <w:r w:rsidRPr="00DB0B22">
              <w:rPr>
                <w:rStyle w:val="aff3"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Эксплойты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D316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7" w:history="1">
            <w:r w:rsidRPr="00DB0B22">
              <w:rPr>
                <w:rStyle w:val="aff3"/>
                <w:noProof/>
              </w:rPr>
              <w:t>1.2.1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Базы эксплойтов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B05D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8" w:history="1">
            <w:r w:rsidRPr="00DB0B22">
              <w:rPr>
                <w:rStyle w:val="aff3"/>
                <w:noProof/>
              </w:rPr>
              <w:t>1.3.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Сценарий сетевой атаки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8A33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59" w:history="1">
            <w:r w:rsidRPr="00DB0B22">
              <w:rPr>
                <w:rStyle w:val="aff3"/>
                <w:noProof/>
              </w:rPr>
              <w:t>1.3.1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Сбор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B72A8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60" w:history="1">
            <w:r w:rsidRPr="00DB0B22">
              <w:rPr>
                <w:rStyle w:val="aff3"/>
              </w:rPr>
              <w:t>2.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</w:rPr>
              <w:t>Оценка защищенности и выбор мер защиты в современных компьютерных сетях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26A96B6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1" w:history="1">
            <w:r w:rsidRPr="00DB0B22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Нормативная база задачи оценки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48B60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2" w:history="1">
            <w:r w:rsidRPr="00DB0B22">
              <w:rPr>
                <w:rStyle w:val="aff3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Стандарты в области оценки безопасности компонентов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B1C0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3" w:history="1">
            <w:r w:rsidRPr="00DB0B22">
              <w:rPr>
                <w:rStyle w:val="aff3"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Методики оценки защищенности компьютерной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DE59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4" w:history="1">
            <w:r w:rsidRPr="00DB0B22">
              <w:rPr>
                <w:rStyle w:val="aff3"/>
                <w:noProof/>
              </w:rPr>
              <w:t>2.1.1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Качественные методики оценки защищенности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071A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5" w:history="1">
            <w:r w:rsidRPr="00DB0B22">
              <w:rPr>
                <w:rStyle w:val="aff3"/>
                <w:noProof/>
              </w:rPr>
              <w:t>2.1.2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Количественные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3334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6" w:history="1">
            <w:r w:rsidRPr="00DB0B22">
              <w:rPr>
                <w:rStyle w:val="aff3"/>
                <w:noProof/>
              </w:rPr>
              <w:t>2.1.3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Сме</w:t>
            </w:r>
            <w:r w:rsidRPr="00DB0B22">
              <w:rPr>
                <w:rStyle w:val="aff3"/>
                <w:noProof/>
              </w:rPr>
              <w:t>ш</w:t>
            </w:r>
            <w:r w:rsidRPr="00DB0B22">
              <w:rPr>
                <w:rStyle w:val="aff3"/>
                <w:noProof/>
              </w:rPr>
              <w:t>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4C06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7" w:history="1">
            <w:r w:rsidRPr="00DB0B22">
              <w:rPr>
                <w:rStyle w:val="aff3"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Показатели защищенности и выбора контрмер и способы их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5EDF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8" w:history="1">
            <w:r w:rsidRPr="00DB0B22">
              <w:rPr>
                <w:rStyle w:val="aff3"/>
                <w:noProof/>
              </w:rPr>
              <w:t>2.2.1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Простейшие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3893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69" w:history="1">
            <w:r w:rsidRPr="00DB0B22">
              <w:rPr>
                <w:rStyle w:val="aff3"/>
                <w:noProof/>
              </w:rPr>
              <w:t>2.2.2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Концепция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35A5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0" w:history="1">
            <w:r w:rsidRPr="00DB0B22">
              <w:rPr>
                <w:rStyle w:val="aff3"/>
                <w:noProof/>
              </w:rPr>
              <w:t>2.2.3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Показатели, используемые в графах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1D767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1" w:history="1">
            <w:r w:rsidRPr="00DB0B22">
              <w:rPr>
                <w:rStyle w:val="aff3"/>
                <w:noProof/>
              </w:rPr>
              <w:t>2.2.4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Существующие методы выбора защитных мер, использующие графы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69CE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2" w:history="1">
            <w:r w:rsidRPr="00DB0B22">
              <w:rPr>
                <w:rStyle w:val="aff3"/>
                <w:noProof/>
              </w:rPr>
              <w:t>2.2.5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Базовые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C014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3" w:history="1">
            <w:r w:rsidRPr="00DB0B22">
              <w:rPr>
                <w:rStyle w:val="aff3"/>
                <w:noProof/>
              </w:rPr>
              <w:t>2.2.6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Показатели используемые графом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9A9B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4" w:history="1">
            <w:r w:rsidRPr="00DB0B22">
              <w:rPr>
                <w:rStyle w:val="aff3"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Способы построения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EFE4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5" w:history="1">
            <w:r w:rsidRPr="00DB0B22">
              <w:rPr>
                <w:rStyle w:val="aff3"/>
                <w:noProof/>
              </w:rPr>
              <w:t>2.3.1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Ручное построение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BF7E3" w14:textId="77777777" w:rsidR="00A5545B" w:rsidRDefault="00A5545B">
          <w:pPr>
            <w:pStyle w:val="31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6" w:history="1">
            <w:r w:rsidRPr="00DB0B22">
              <w:rPr>
                <w:rStyle w:val="aff3"/>
                <w:noProof/>
              </w:rPr>
              <w:t>2.3.2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Автоматизированное построение графов атак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952F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77" w:history="1">
            <w:r w:rsidRPr="00DB0B22">
              <w:rPr>
                <w:rStyle w:val="aff3"/>
              </w:rPr>
              <w:t>3.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</w:rPr>
              <w:t>Метод оценки защищенности и выбора защитных мер на основе максимизации параметра уязвимости сети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7584FE1E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8" w:history="1">
            <w:r w:rsidRPr="00DB0B22">
              <w:rPr>
                <w:rStyle w:val="aff3"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Показатели защищенности узлов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5C122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79" w:history="1">
            <w:r w:rsidRPr="00DB0B22">
              <w:rPr>
                <w:rStyle w:val="aff3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Метод оценки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EEF1E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0" w:history="1">
            <w:r w:rsidRPr="00DB0B22">
              <w:rPr>
                <w:rStyle w:val="aff3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Алгоритм вычисления показателя защищенности сетевой инфраструктуры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853D4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1" w:history="1">
            <w:r w:rsidRPr="00DB0B22">
              <w:rPr>
                <w:rStyle w:val="aff3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Метод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9E4A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2" w:history="1">
            <w:r w:rsidRPr="00DB0B22">
              <w:rPr>
                <w:rStyle w:val="aff3"/>
              </w:rPr>
              <w:t>4.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</w:rPr>
              <w:t>Реализация системы оценки защищенности и выбора защитных мер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5F97883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3" w:history="1">
            <w:r w:rsidRPr="00DB0B22">
              <w:rPr>
                <w:rStyle w:val="aff3"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Архитектура системы оценки защищенности и выбора защитных 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12E8E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4" w:history="1">
            <w:r w:rsidRPr="00DB0B22">
              <w:rPr>
                <w:rStyle w:val="aff3"/>
              </w:rPr>
              <w:t>5.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</w:rPr>
              <w:t>Тестирование эффективности разработанного метода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12B3C5D2" w14:textId="77777777" w:rsidR="00A5545B" w:rsidRDefault="00A5545B">
          <w:pPr>
            <w:pStyle w:val="24"/>
            <w:rPr>
              <w:rFonts w:asciiTheme="minorHAnsi" w:hAnsiTheme="minorHAnsi"/>
              <w:noProof/>
              <w:sz w:val="22"/>
              <w:szCs w:val="22"/>
            </w:rPr>
          </w:pPr>
          <w:hyperlink w:anchor="_Toc27666885" w:history="1">
            <w:r w:rsidRPr="00DB0B22">
              <w:rPr>
                <w:rStyle w:val="aff3"/>
                <w:noProof/>
              </w:rPr>
              <w:t>5.1.</w:t>
            </w:r>
            <w:r>
              <w:rPr>
                <w:rFonts w:asciiTheme="minorHAnsi" w:hAnsiTheme="minorHAnsi"/>
                <w:noProof/>
                <w:sz w:val="22"/>
                <w:szCs w:val="22"/>
              </w:rPr>
              <w:tab/>
            </w:r>
            <w:r w:rsidRPr="00DB0B22">
              <w:rPr>
                <w:rStyle w:val="aff3"/>
                <w:noProof/>
              </w:rPr>
              <w:t>Анализ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C0AA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6" w:history="1">
            <w:r w:rsidRPr="00DB0B22">
              <w:rPr>
                <w:rStyle w:val="aff3"/>
              </w:rPr>
              <w:t>6.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</w:rPr>
              <w:t>Разработка системы автоматизированного построения и анализа графа потенциальных атак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BC3F626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7" w:history="1">
            <w:r w:rsidRPr="00DB0B22">
              <w:rPr>
                <w:rStyle w:val="aff3"/>
                <w:lang w:eastAsia="en-US"/>
              </w:rPr>
              <w:t>7.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  <w:lang w:eastAsia="en-US"/>
              </w:rPr>
              <w:t>Источники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57C6F914" w14:textId="77777777" w:rsidR="00A5545B" w:rsidRDefault="00A5545B">
          <w:pPr>
            <w:pStyle w:val="11"/>
            <w:rPr>
              <w:rFonts w:asciiTheme="minorHAnsi" w:hAnsiTheme="minorHAnsi"/>
              <w:b w:val="0"/>
              <w:sz w:val="22"/>
              <w:szCs w:val="22"/>
            </w:rPr>
          </w:pPr>
          <w:hyperlink w:anchor="_Toc27666888" w:history="1">
            <w:r w:rsidRPr="00DB0B22">
              <w:rPr>
                <w:rStyle w:val="aff3"/>
              </w:rPr>
              <w:t>8.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ab/>
            </w:r>
            <w:r w:rsidRPr="00DB0B22">
              <w:rPr>
                <w:rStyle w:val="aff3"/>
              </w:rPr>
              <w:t>Краткое описание разрабатываемой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_Toc27666888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59694EE" w14:textId="77777777" w:rsidR="00426298" w:rsidRDefault="00AF1132">
          <w:r>
            <w:fldChar w:fldCharType="end"/>
          </w:r>
        </w:p>
      </w:sdtContent>
    </w:sdt>
    <w:p w14:paraId="4CDC248F" w14:textId="77777777" w:rsidR="00426298" w:rsidRDefault="00426298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34736155" w14:textId="77777777" w:rsidR="00533083" w:rsidRDefault="00533083" w:rsidP="00533083">
      <w:pPr>
        <w:pStyle w:val="1"/>
        <w:numPr>
          <w:ilvl w:val="0"/>
          <w:numId w:val="0"/>
        </w:numPr>
      </w:pPr>
      <w:bookmarkStart w:id="0" w:name="_Toc27666850"/>
      <w:r>
        <w:lastRenderedPageBreak/>
        <w:t>Введение</w:t>
      </w:r>
      <w:bookmarkEnd w:id="0"/>
    </w:p>
    <w:p w14:paraId="4969DC7C" w14:textId="77777777" w:rsidR="009F6012" w:rsidRDefault="006B09AF" w:rsidP="006D6CAA">
      <w:pPr>
        <w:rPr>
          <w:rFonts w:eastAsia="Times New Roman"/>
        </w:rPr>
      </w:pPr>
      <w:r>
        <w:rPr>
          <w:rFonts w:eastAsia="Times New Roman"/>
        </w:rPr>
        <w:t xml:space="preserve">Внутренняя сетевая инфраструктура практически любой организации представляет собой сложную структуру, состоящую из множества </w:t>
      </w:r>
      <w:r w:rsidRPr="006B09AF">
        <w:rPr>
          <w:rFonts w:eastAsia="Times New Roman"/>
          <w:highlight w:val="yellow"/>
        </w:rPr>
        <w:t>различных</w:t>
      </w:r>
      <w:r>
        <w:rPr>
          <w:rFonts w:eastAsia="Times New Roman"/>
        </w:rPr>
        <w:t xml:space="preserve"> сервисов, направленных на поддержание функционирования компании. Эта структура очень динамична: добавляются новые сервисы, меняются конфигурации существующих, создаются новые связи между сервисами. В процессе роста</w:t>
      </w:r>
      <w:r w:rsidR="00C35D06">
        <w:rPr>
          <w:rFonts w:eastAsia="Times New Roman"/>
        </w:rPr>
        <w:t xml:space="preserve"> </w:t>
      </w:r>
      <w:r w:rsidR="00C35D06" w:rsidRPr="00C35D06">
        <w:rPr>
          <w:rFonts w:eastAsia="Times New Roman"/>
          <w:highlight w:val="yellow"/>
        </w:rPr>
        <w:t>(жизни)</w:t>
      </w:r>
      <w:r>
        <w:rPr>
          <w:rFonts w:eastAsia="Times New Roman"/>
        </w:rPr>
        <w:t xml:space="preserve"> системы процесс обеспечения её информационной безопасности и защита критически важных объектов становятся нетривиальной задачей</w:t>
      </w:r>
      <w:r w:rsidR="00770D1B">
        <w:rPr>
          <w:rFonts w:eastAsia="Times New Roman"/>
        </w:rPr>
        <w:t xml:space="preserve"> </w:t>
      </w:r>
      <w:r w:rsidR="00770D1B" w:rsidRPr="00770D1B">
        <w:rPr>
          <w:rFonts w:eastAsia="Times New Roman"/>
          <w:highlight w:val="yellow"/>
        </w:rPr>
        <w:t>(все более сложной задачей)</w:t>
      </w:r>
      <w:r w:rsidR="00C35D06">
        <w:rPr>
          <w:rFonts w:eastAsia="Times New Roman"/>
        </w:rPr>
        <w:t>.</w:t>
      </w:r>
    </w:p>
    <w:p w14:paraId="7D3C5C62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Причиной нарушения информационной безопасности чаще всего становятся: </w:t>
      </w:r>
    </w:p>
    <w:p w14:paraId="0FB1058E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в операционных системах; </w:t>
      </w:r>
    </w:p>
    <w:p w14:paraId="152EC612" w14:textId="77777777" w:rsid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proofErr w:type="gramStart"/>
      <w:r w:rsidRPr="00C35D06">
        <w:rPr>
          <w:rFonts w:eastAsia="Times New Roman"/>
        </w:rPr>
        <w:t>уязвимости</w:t>
      </w:r>
      <w:proofErr w:type="gramEnd"/>
      <w:r w:rsidRPr="00C35D06">
        <w:rPr>
          <w:rFonts w:eastAsia="Times New Roman"/>
        </w:rPr>
        <w:t xml:space="preserve"> приложений, осуществляющих сетевое взаимодействие с пользователем или друг с другом; </w:t>
      </w:r>
    </w:p>
    <w:p w14:paraId="3E715DD5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неправильная</w:t>
      </w:r>
      <w:proofErr w:type="gramEnd"/>
      <w:r>
        <w:rPr>
          <w:rFonts w:eastAsia="Times New Roman"/>
        </w:rPr>
        <w:t xml:space="preserve"> конфигурация программного обеспечения</w:t>
      </w:r>
      <w:r>
        <w:rPr>
          <w:rFonts w:eastAsia="Times New Roman"/>
          <w:lang w:val="en-US"/>
        </w:rPr>
        <w:t>;</w:t>
      </w:r>
    </w:p>
    <w:p w14:paraId="1E297E30" w14:textId="77777777" w:rsidR="00C35D06" w:rsidRPr="00C35D06" w:rsidRDefault="00C35D06" w:rsidP="007807A4">
      <w:pPr>
        <w:pStyle w:val="af2"/>
        <w:numPr>
          <w:ilvl w:val="0"/>
          <w:numId w:val="17"/>
        </w:numPr>
        <w:ind w:left="0" w:firstLine="851"/>
        <w:rPr>
          <w:rFonts w:eastAsia="Times New Roman"/>
        </w:rPr>
      </w:pPr>
      <w:proofErr w:type="gramStart"/>
      <w:r>
        <w:rPr>
          <w:rFonts w:eastAsia="Times New Roman"/>
        </w:rPr>
        <w:t>ошибки</w:t>
      </w:r>
      <w:proofErr w:type="gramEnd"/>
      <w:r>
        <w:rPr>
          <w:rFonts w:eastAsia="Times New Roman"/>
        </w:rPr>
        <w:t xml:space="preserve"> контроля доступа</w:t>
      </w:r>
    </w:p>
    <w:p w14:paraId="38DAA7B1" w14:textId="77777777" w:rsidR="00C35D06" w:rsidRDefault="00C35D06" w:rsidP="006D6CAA">
      <w:pPr>
        <w:rPr>
          <w:rFonts w:eastAsia="Times New Roman"/>
        </w:rPr>
      </w:pPr>
      <w:r>
        <w:rPr>
          <w:rFonts w:eastAsia="Times New Roman"/>
        </w:rPr>
        <w:t xml:space="preserve">Используя имеющиеся уязвимости и недостатки системы внешние и внутренние </w:t>
      </w:r>
      <w:r w:rsidR="00AB1DA2">
        <w:rPr>
          <w:rFonts w:eastAsia="Times New Roman"/>
        </w:rPr>
        <w:t>нарушители</w:t>
      </w:r>
      <w:r>
        <w:rPr>
          <w:rFonts w:eastAsia="Times New Roman"/>
        </w:rPr>
        <w:t xml:space="preserve"> проводят сетевые атаки, приводящие к компрометации различных узлов и реализации различных угроз информационной безопасности сети</w:t>
      </w:r>
      <w:r w:rsidR="00F63380">
        <w:rPr>
          <w:rFonts w:eastAsia="Times New Roman"/>
        </w:rPr>
        <w:t xml:space="preserve">. </w:t>
      </w:r>
    </w:p>
    <w:p w14:paraId="37600A3E" w14:textId="77777777" w:rsidR="006810B8" w:rsidRDefault="004A685C" w:rsidP="006D6CAA">
      <w:pPr>
        <w:rPr>
          <w:rFonts w:eastAsia="Times New Roman"/>
        </w:rPr>
      </w:pPr>
      <w:r>
        <w:rPr>
          <w:rFonts w:eastAsia="Times New Roman"/>
        </w:rPr>
        <w:t>Для выявления недостатков компонентов системы</w:t>
      </w:r>
      <w:r w:rsidR="006810B8">
        <w:rPr>
          <w:rFonts w:eastAsia="Times New Roman"/>
        </w:rPr>
        <w:t xml:space="preserve">, </w:t>
      </w:r>
      <w:r>
        <w:rPr>
          <w:rFonts w:eastAsia="Times New Roman"/>
        </w:rPr>
        <w:t xml:space="preserve">а также поиска уязвимостей и потенциальных векторов атак на информационные ресурсы, проводится анализ защищенности сети. Одним из наиболее эффективных методов </w:t>
      </w:r>
      <w:r w:rsidR="006810B8">
        <w:rPr>
          <w:rFonts w:eastAsia="Times New Roman"/>
        </w:rPr>
        <w:t xml:space="preserve">анализа является тестирование на проникновение, в ходе которого осуществляется моделирование атак реальных злоумышленников. Такой подход позволяет в полной мере провести оценку защищенности сетевой инфраструктуры, оценить существующие и </w:t>
      </w:r>
      <w:r w:rsidR="00D95340">
        <w:rPr>
          <w:rFonts w:eastAsia="Times New Roman"/>
        </w:rPr>
        <w:t>предложить</w:t>
      </w:r>
      <w:r w:rsidR="006810B8">
        <w:rPr>
          <w:rFonts w:eastAsia="Times New Roman"/>
        </w:rPr>
        <w:t xml:space="preserve"> новые способы защиты.</w:t>
      </w:r>
    </w:p>
    <w:p w14:paraId="7A75B74C" w14:textId="77777777" w:rsidR="009F35F4" w:rsidRDefault="006810B8" w:rsidP="006D6CAA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При этом все возрастающая сложность компьютерных систем: количество узлов в сети, </w:t>
      </w:r>
      <w:r w:rsidR="008F1D6C">
        <w:rPr>
          <w:rFonts w:eastAsia="Times New Roman"/>
        </w:rPr>
        <w:t xml:space="preserve">множество различных версий сервисов и потенциальных уязвимостей и наличие </w:t>
      </w:r>
      <w:r>
        <w:rPr>
          <w:rFonts w:eastAsia="Times New Roman"/>
        </w:rPr>
        <w:t>средств защиты обуславливает необходимость в разработке автоматизированных систем анализа</w:t>
      </w:r>
      <w:r w:rsidR="008F1D6C">
        <w:rPr>
          <w:rFonts w:eastAsia="Times New Roman"/>
        </w:rPr>
        <w:t xml:space="preserve"> защищенности сети. Такие системы должны не только проводить анализ сети на наличие уязвимостей, построение трасс атак и их </w:t>
      </w:r>
      <w:r w:rsidR="008F1D6C" w:rsidRPr="005345EC">
        <w:rPr>
          <w:rFonts w:eastAsia="Times New Roman"/>
          <w:highlight w:val="yellow"/>
        </w:rPr>
        <w:t>реализацию</w:t>
      </w:r>
      <w:r w:rsidR="005345EC">
        <w:rPr>
          <w:rFonts w:eastAsia="Times New Roman"/>
        </w:rPr>
        <w:t xml:space="preserve"> (моделирование)</w:t>
      </w:r>
      <w:r w:rsidR="008F1D6C">
        <w:rPr>
          <w:rFonts w:eastAsia="Times New Roman"/>
        </w:rPr>
        <w:t>, но также предлагать оптимальные пути их исправления.</w:t>
      </w:r>
    </w:p>
    <w:p w14:paraId="1105E974" w14:textId="77777777" w:rsidR="00D2267B" w:rsidRDefault="00D2267B" w:rsidP="006D6CAA">
      <w:pPr>
        <w:rPr>
          <w:rFonts w:eastAsia="Times New Roman"/>
        </w:rPr>
      </w:pPr>
      <w:r>
        <w:rPr>
          <w:rFonts w:eastAsia="Times New Roman"/>
        </w:rPr>
        <w:t>В больших компаниях существует практика закрытия только тех уязвимостей, что приводят к проникновению в сеть и компрометации наиболее критических узлов. Из-за сложности сетевой инфраструктуры часто закрывают глаза на остальные цепочки уязвимостей, которые все ещё остаются в локальной сети организации</w:t>
      </w:r>
      <w:r w:rsidR="00970DC7">
        <w:rPr>
          <w:rFonts w:eastAsia="Times New Roman"/>
        </w:rPr>
        <w:t xml:space="preserve"> после проведения анализа защищенности</w:t>
      </w:r>
      <w:r>
        <w:rPr>
          <w:rFonts w:eastAsia="Times New Roman"/>
        </w:rPr>
        <w:t>, что приводит к повторной компрометации сети при нахождении новой точки входа.</w:t>
      </w:r>
    </w:p>
    <w:p w14:paraId="2AD9D0F2" w14:textId="77777777" w:rsidR="009F35F4" w:rsidRDefault="008F1D6C" w:rsidP="006D6CAA">
      <w:pPr>
        <w:rPr>
          <w:rFonts w:eastAsia="Times New Roman"/>
        </w:rPr>
      </w:pPr>
      <w:r>
        <w:rPr>
          <w:rFonts w:eastAsia="Times New Roman"/>
        </w:rPr>
        <w:t xml:space="preserve">Необходимо не </w:t>
      </w:r>
      <w:r w:rsidR="009F35F4">
        <w:rPr>
          <w:rFonts w:eastAsia="Times New Roman"/>
        </w:rPr>
        <w:t>только</w:t>
      </w:r>
      <w:r>
        <w:rPr>
          <w:rFonts w:eastAsia="Times New Roman"/>
        </w:rPr>
        <w:t xml:space="preserve"> </w:t>
      </w:r>
      <w:r w:rsidR="00D95340">
        <w:rPr>
          <w:rFonts w:eastAsia="Times New Roman"/>
        </w:rPr>
        <w:t>защитить</w:t>
      </w:r>
      <w:r>
        <w:rPr>
          <w:rFonts w:eastAsia="Times New Roman"/>
        </w:rPr>
        <w:t xml:space="preserve"> сеть от проникновения извне, </w:t>
      </w:r>
      <w:r w:rsidR="009F35F4">
        <w:rPr>
          <w:rFonts w:eastAsia="Times New Roman"/>
        </w:rPr>
        <w:t>но и</w:t>
      </w:r>
      <w:r>
        <w:rPr>
          <w:rFonts w:eastAsia="Times New Roman"/>
        </w:rPr>
        <w:t xml:space="preserve"> обеспечить должный уровень защищенности </w:t>
      </w:r>
      <w:r w:rsidR="009F35F4">
        <w:rPr>
          <w:rFonts w:eastAsia="Times New Roman"/>
        </w:rPr>
        <w:t>внутренней</w:t>
      </w:r>
      <w:r>
        <w:rPr>
          <w:rFonts w:eastAsia="Times New Roman"/>
        </w:rPr>
        <w:t xml:space="preserve"> сети. </w:t>
      </w:r>
      <w:r w:rsidRPr="009F35F4">
        <w:rPr>
          <w:rFonts w:eastAsia="Times New Roman"/>
          <w:highlight w:val="green"/>
        </w:rPr>
        <w:t xml:space="preserve">Так, по данным </w:t>
      </w:r>
      <w:r w:rsidR="009F35F4" w:rsidRPr="009F35F4">
        <w:rPr>
          <w:rFonts w:eastAsia="Times New Roman"/>
          <w:highlight w:val="green"/>
          <w:lang w:val="en-US"/>
        </w:rPr>
        <w:t>P</w:t>
      </w:r>
      <w:r w:rsidRPr="009F35F4">
        <w:rPr>
          <w:rFonts w:eastAsia="Times New Roman"/>
          <w:highlight w:val="green"/>
          <w:lang w:val="en-US"/>
        </w:rPr>
        <w:t>ositive</w:t>
      </w:r>
      <w:r w:rsidRPr="009F35F4">
        <w:rPr>
          <w:rFonts w:eastAsia="Times New Roman"/>
          <w:highlight w:val="green"/>
        </w:rPr>
        <w:t xml:space="preserve"> </w:t>
      </w:r>
      <w:r w:rsidR="009F35F4" w:rsidRPr="009F35F4">
        <w:rPr>
          <w:rFonts w:eastAsia="Times New Roman"/>
          <w:highlight w:val="green"/>
          <w:lang w:val="en-US"/>
        </w:rPr>
        <w:t>T</w:t>
      </w:r>
      <w:r w:rsidRPr="009F35F4">
        <w:rPr>
          <w:rFonts w:eastAsia="Times New Roman"/>
          <w:highlight w:val="green"/>
          <w:lang w:val="en-US"/>
        </w:rPr>
        <w:t>echnologies</w:t>
      </w:r>
      <w:r w:rsidR="009F35F4" w:rsidRPr="009F35F4">
        <w:rPr>
          <w:rFonts w:eastAsia="Times New Roman"/>
          <w:highlight w:val="green"/>
        </w:rPr>
        <w:t xml:space="preserve"> за 2019 год [</w:t>
      </w:r>
      <w:r w:rsidR="009F35F4" w:rsidRPr="009F35F4">
        <w:rPr>
          <w:rFonts w:eastAsia="Times New Roman"/>
          <w:highlight w:val="green"/>
          <w:lang w:val="en-US"/>
        </w:rPr>
        <w:t>https</w:t>
      </w:r>
      <w:r w:rsidR="009F35F4" w:rsidRPr="009F35F4">
        <w:rPr>
          <w:rFonts w:eastAsia="Times New Roman"/>
          <w:highlight w:val="green"/>
        </w:rPr>
        <w:t>://</w:t>
      </w:r>
      <w:r w:rsidR="009F35F4" w:rsidRPr="009F35F4">
        <w:rPr>
          <w:rFonts w:eastAsia="Times New Roman"/>
          <w:highlight w:val="green"/>
          <w:lang w:val="en-US"/>
        </w:rPr>
        <w:t>www</w:t>
      </w:r>
      <w:r w:rsidR="009F35F4" w:rsidRPr="009F35F4">
        <w:rPr>
          <w:rFonts w:eastAsia="Times New Roman"/>
          <w:highlight w:val="green"/>
        </w:rPr>
        <w:t>.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ptsecurity</w:t>
      </w:r>
      <w:proofErr w:type="spellEnd"/>
      <w:r w:rsidR="009F35F4" w:rsidRPr="009F35F4">
        <w:rPr>
          <w:rFonts w:eastAsia="Times New Roman"/>
          <w:highlight w:val="green"/>
        </w:rPr>
        <w:t>.</w:t>
      </w:r>
      <w:r w:rsidR="009F35F4" w:rsidRPr="009F35F4">
        <w:rPr>
          <w:rFonts w:eastAsia="Times New Roman"/>
          <w:highlight w:val="green"/>
          <w:lang w:val="en-US"/>
        </w:rPr>
        <w:t>com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ru</w:t>
      </w:r>
      <w:proofErr w:type="spellEnd"/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about</w:t>
      </w:r>
      <w:r w:rsidR="009F35F4" w:rsidRPr="009F35F4">
        <w:rPr>
          <w:rFonts w:eastAsia="Times New Roman"/>
          <w:highlight w:val="green"/>
        </w:rPr>
        <w:t>/</w:t>
      </w:r>
      <w:r w:rsidR="009F35F4" w:rsidRPr="009F35F4">
        <w:rPr>
          <w:rFonts w:eastAsia="Times New Roman"/>
          <w:highlight w:val="green"/>
          <w:lang w:val="en-US"/>
        </w:rPr>
        <w:t>news</w:t>
      </w:r>
      <w:r w:rsidR="009F35F4" w:rsidRPr="009F35F4">
        <w:rPr>
          <w:rFonts w:eastAsia="Times New Roman"/>
          <w:highlight w:val="green"/>
        </w:rPr>
        <w:t>/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pentestery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preodoleli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setevoj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perimetr</w:t>
      </w:r>
      <w:proofErr w:type="spellEnd"/>
      <w:r w:rsidR="009F35F4" w:rsidRPr="009F35F4">
        <w:rPr>
          <w:rFonts w:eastAsia="Times New Roman"/>
          <w:highlight w:val="green"/>
        </w:rPr>
        <w:t>-92-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procenta</w:t>
      </w:r>
      <w:proofErr w:type="spellEnd"/>
      <w:r w:rsidR="009F35F4" w:rsidRPr="009F35F4">
        <w:rPr>
          <w:rFonts w:eastAsia="Times New Roman"/>
          <w:highlight w:val="green"/>
        </w:rPr>
        <w:t>-</w:t>
      </w:r>
      <w:proofErr w:type="spellStart"/>
      <w:r w:rsidR="009F35F4" w:rsidRPr="009F35F4">
        <w:rPr>
          <w:rFonts w:eastAsia="Times New Roman"/>
          <w:highlight w:val="green"/>
          <w:lang w:val="en-US"/>
        </w:rPr>
        <w:t>kompanij</w:t>
      </w:r>
      <w:proofErr w:type="spellEnd"/>
      <w:r w:rsidR="009F35F4" w:rsidRPr="009F35F4">
        <w:rPr>
          <w:rFonts w:eastAsia="Times New Roman"/>
          <w:highlight w:val="green"/>
        </w:rPr>
        <w:t>/</w:t>
      </w:r>
      <w:proofErr w:type="gramStart"/>
      <w:r w:rsidR="009F35F4" w:rsidRPr="009F35F4">
        <w:rPr>
          <w:rFonts w:eastAsia="Times New Roman"/>
          <w:highlight w:val="green"/>
        </w:rPr>
        <w:t>]  при</w:t>
      </w:r>
      <w:proofErr w:type="gramEnd"/>
      <w:r w:rsidR="009F35F4" w:rsidRPr="009F35F4">
        <w:rPr>
          <w:rFonts w:eastAsia="Times New Roman"/>
          <w:highlight w:val="green"/>
        </w:rPr>
        <w:t xml:space="preserve"> проведении внешнего тестирования на проникновение экспертам удалось преодолеть сетевой периметр 92% организаций, тогда как от лица внутреннего нарушителя был получен полный контроль над инфраструктурой во всех исследуемых системах.</w:t>
      </w:r>
    </w:p>
    <w:p w14:paraId="0131AA89" w14:textId="77777777" w:rsidR="00C922DC" w:rsidRDefault="00C922DC" w:rsidP="006D6CAA">
      <w:pPr>
        <w:rPr>
          <w:rFonts w:eastAsia="Times New Roman"/>
        </w:rPr>
      </w:pPr>
      <w:r w:rsidRPr="00C922DC">
        <w:rPr>
          <w:rFonts w:eastAsia="Times New Roman"/>
        </w:rPr>
        <w:t>Для оценки уровня защищенности системы в данной работе предлагается использовать подход, основанный на</w:t>
      </w:r>
      <w:r>
        <w:rPr>
          <w:rFonts w:eastAsia="Times New Roman"/>
        </w:rPr>
        <w:t xml:space="preserve"> анализе графа потенциальных атак с </w:t>
      </w:r>
      <w:r w:rsidRPr="00C922DC">
        <w:rPr>
          <w:rFonts w:eastAsia="Times New Roman"/>
          <w:highlight w:val="yellow"/>
        </w:rPr>
        <w:t>составлением</w:t>
      </w:r>
      <w:r>
        <w:rPr>
          <w:rFonts w:eastAsia="Times New Roman"/>
        </w:rPr>
        <w:t xml:space="preserve"> метрик защищенности узлов и сети в целом для определения наиболее эффективных защитных мер</w:t>
      </w:r>
      <w:r w:rsidR="00970DC7">
        <w:rPr>
          <w:rFonts w:eastAsia="Times New Roman"/>
        </w:rPr>
        <w:t xml:space="preserve">, </w:t>
      </w:r>
      <w:commentRangeStart w:id="1"/>
      <w:r w:rsidR="00970DC7" w:rsidRPr="00970DC7">
        <w:rPr>
          <w:rFonts w:eastAsia="Times New Roman"/>
          <w:highlight w:val="yellow"/>
        </w:rPr>
        <w:t>которые приведут к максимальному увеличению уровня защищенности сети с наименьшими усилиями</w:t>
      </w:r>
      <w:commentRangeEnd w:id="1"/>
      <w:r w:rsidR="005345EC">
        <w:rPr>
          <w:rStyle w:val="afff"/>
        </w:rPr>
        <w:commentReference w:id="1"/>
      </w:r>
      <w:r>
        <w:rPr>
          <w:rFonts w:eastAsia="Times New Roman"/>
        </w:rPr>
        <w:t>.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уязвимостей.</w:t>
      </w:r>
    </w:p>
    <w:p w14:paraId="6967FC58" w14:textId="77777777" w:rsidR="00A4592A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lastRenderedPageBreak/>
        <w:t>Цель данной работы – разработать автоматизированное средство оценки уровня защищенности сетевой инфраструктуры.</w:t>
      </w:r>
    </w:p>
    <w:p w14:paraId="5548AD1C" w14:textId="77777777" w:rsidR="00970DC7" w:rsidRDefault="00970DC7" w:rsidP="006D6CAA">
      <w:pPr>
        <w:rPr>
          <w:rFonts w:eastAsia="Times New Roman"/>
        </w:rPr>
      </w:pPr>
      <w:r w:rsidRPr="00970DC7">
        <w:rPr>
          <w:rFonts w:eastAsia="Times New Roman"/>
          <w:highlight w:val="yellow"/>
        </w:rPr>
        <w:t>Цель данной работы – разработать автоматизированно</w:t>
      </w:r>
      <w:r w:rsidR="009835B3">
        <w:rPr>
          <w:rFonts w:eastAsia="Times New Roman"/>
          <w:highlight w:val="yellow"/>
        </w:rPr>
        <w:t>е</w:t>
      </w:r>
      <w:r w:rsidRPr="00970DC7">
        <w:rPr>
          <w:rFonts w:eastAsia="Times New Roman"/>
          <w:highlight w:val="yellow"/>
        </w:rPr>
        <w:t xml:space="preserve"> средство выработки рекомендаций по повышению уровня защищенности сетевой инфраструктуры.</w:t>
      </w:r>
    </w:p>
    <w:p w14:paraId="6025FB1D" w14:textId="77777777" w:rsidR="00A4592A" w:rsidRDefault="00D9218E" w:rsidP="006D6CAA">
      <w:pPr>
        <w:rPr>
          <w:rFonts w:eastAsia="Times New Roman"/>
        </w:rPr>
      </w:pPr>
      <w:r>
        <w:rPr>
          <w:rFonts w:eastAsia="Times New Roman"/>
        </w:rPr>
        <w:t>Для достижения поставленной цели определены следующие задачи:</w:t>
      </w:r>
    </w:p>
    <w:p w14:paraId="2C1F6F9D" w14:textId="77777777" w:rsidR="00917CCA" w:rsidRPr="00B85940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 xml:space="preserve">Описать </w:t>
      </w:r>
      <w:r w:rsidR="00B85940">
        <w:rPr>
          <w:rFonts w:eastAsia="Times New Roman"/>
        </w:rPr>
        <w:t xml:space="preserve">основные классы уязвимостей, приводящие к компрометации узлов и методы их </w:t>
      </w:r>
      <w:proofErr w:type="gramStart"/>
      <w:r w:rsidR="00B85940">
        <w:rPr>
          <w:rFonts w:eastAsia="Times New Roman"/>
        </w:rPr>
        <w:t>поиска</w:t>
      </w:r>
      <w:r w:rsidR="00B85940" w:rsidRPr="00B85940">
        <w:rPr>
          <w:rFonts w:eastAsia="Times New Roman"/>
        </w:rPr>
        <w:t>;</w:t>
      </w:r>
      <w:r w:rsidR="005345EC">
        <w:rPr>
          <w:rFonts w:eastAsia="Times New Roman"/>
        </w:rPr>
        <w:t xml:space="preserve"> </w:t>
      </w:r>
      <w:r w:rsidR="005345EC" w:rsidRPr="005345EC">
        <w:rPr>
          <w:rFonts w:eastAsia="Times New Roman"/>
        </w:rPr>
        <w:t xml:space="preserve">  </w:t>
      </w:r>
      <w:proofErr w:type="gramEnd"/>
      <w:r w:rsidR="005345EC" w:rsidRPr="005345EC">
        <w:rPr>
          <w:rFonts w:eastAsia="Times New Roman"/>
        </w:rPr>
        <w:t xml:space="preserve">/ </w:t>
      </w:r>
      <w:r w:rsidR="005345EC">
        <w:rPr>
          <w:rFonts w:eastAsia="Times New Roman"/>
        </w:rPr>
        <w:t>Описать концепцию тестирования на проникновение и основные методы его автоматизации</w:t>
      </w:r>
      <w:r w:rsidR="005345EC" w:rsidRPr="005345EC">
        <w:rPr>
          <w:rFonts w:eastAsia="Times New Roman"/>
        </w:rPr>
        <w:t>;</w:t>
      </w:r>
    </w:p>
    <w:p w14:paraId="4D0998F9" w14:textId="77777777" w:rsidR="00917CCA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Проанализировать</w:t>
      </w:r>
      <w:r w:rsidR="00917CCA">
        <w:rPr>
          <w:rFonts w:eastAsia="Times New Roman"/>
        </w:rPr>
        <w:t xml:space="preserve"> применимость графов атак в задачах оценки защищенности сети</w:t>
      </w:r>
      <w:r w:rsidR="00917CCA" w:rsidRPr="00917CCA">
        <w:rPr>
          <w:rFonts w:eastAsia="Times New Roman"/>
        </w:rPr>
        <w:t>;</w:t>
      </w:r>
    </w:p>
    <w:p w14:paraId="043E787B" w14:textId="77777777" w:rsid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метод</w:t>
      </w:r>
      <w:r w:rsidR="00CF5A65">
        <w:rPr>
          <w:rFonts w:eastAsia="Times New Roman"/>
        </w:rPr>
        <w:t xml:space="preserve"> поиска</w:t>
      </w:r>
      <w:r w:rsidR="00B85940">
        <w:rPr>
          <w:rFonts w:eastAsia="Times New Roman"/>
        </w:rPr>
        <w:t xml:space="preserve"> оптимальных защитных мер на основе </w:t>
      </w:r>
      <w:r w:rsidR="00B85940" w:rsidRPr="00B85940">
        <w:rPr>
          <w:rFonts w:eastAsia="Times New Roman"/>
        </w:rPr>
        <w:t>анализа графа атак;</w:t>
      </w:r>
    </w:p>
    <w:p w14:paraId="6BA0A900" w14:textId="77777777" w:rsidR="00917CCA" w:rsidRPr="00917CCA" w:rsidRDefault="00917CCA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Разработать автоматизированную систему построения графа атак</w:t>
      </w:r>
      <w:r w:rsidR="00B85940" w:rsidRPr="00B85940">
        <w:rPr>
          <w:rFonts w:eastAsia="Times New Roman"/>
        </w:rPr>
        <w:t xml:space="preserve"> </w:t>
      </w:r>
      <w:r w:rsidR="00B85940">
        <w:rPr>
          <w:rFonts w:eastAsia="Times New Roman"/>
        </w:rPr>
        <w:t>и анализа защищенности сети</w:t>
      </w:r>
      <w:r w:rsidRPr="00917CCA">
        <w:rPr>
          <w:rFonts w:eastAsia="Times New Roman"/>
        </w:rPr>
        <w:t>;</w:t>
      </w:r>
    </w:p>
    <w:p w14:paraId="0D80462F" w14:textId="77777777" w:rsidR="00917CCA" w:rsidRPr="00D9218E" w:rsidRDefault="00B85940" w:rsidP="007807A4">
      <w:pPr>
        <w:pStyle w:val="af2"/>
        <w:numPr>
          <w:ilvl w:val="0"/>
          <w:numId w:val="18"/>
        </w:numPr>
        <w:ind w:left="0" w:firstLine="851"/>
        <w:rPr>
          <w:rFonts w:eastAsia="Times New Roman"/>
        </w:rPr>
      </w:pPr>
      <w:r>
        <w:rPr>
          <w:rFonts w:eastAsia="Times New Roman"/>
        </w:rPr>
        <w:t>Провести экспериментальную оценку эффективности разработанного метода.</w:t>
      </w:r>
    </w:p>
    <w:p w14:paraId="0D11432F" w14:textId="77777777" w:rsidR="00A4592A" w:rsidRDefault="00A4592A" w:rsidP="006D6CAA">
      <w:pPr>
        <w:rPr>
          <w:rFonts w:eastAsia="Times New Roman"/>
        </w:rPr>
      </w:pPr>
    </w:p>
    <w:p w14:paraId="6A4B07D6" w14:textId="77777777" w:rsidR="00533083" w:rsidRDefault="00533083" w:rsidP="006D6CAA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5B788B8F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Проблема сетевых атак</w:t>
      </w:r>
    </w:p>
    <w:p w14:paraId="3A8EDF9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Уязвимости</w:t>
      </w:r>
    </w:p>
    <w:p w14:paraId="16247A40" w14:textId="77777777" w:rsid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Виды уязвимостей, приводящих к проникновению на узел</w:t>
      </w:r>
    </w:p>
    <w:p w14:paraId="1072AD4A" w14:textId="77777777" w:rsidR="00F6425D" w:rsidRPr="00086449" w:rsidRDefault="00F6425D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Эксплоиты</w:t>
      </w:r>
      <w:proofErr w:type="spellEnd"/>
    </w:p>
    <w:p w14:paraId="1A6EA0A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Методы сканирования узлов</w:t>
      </w:r>
    </w:p>
    <w:p w14:paraId="211656C0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Основные способы эксплуатации уязвимостей</w:t>
      </w:r>
    </w:p>
    <w:p w14:paraId="710AD80B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Графы атак в задачах оценки защищенности сети</w:t>
      </w:r>
    </w:p>
    <w:p w14:paraId="480F051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Описание графа атак</w:t>
      </w:r>
    </w:p>
    <w:p w14:paraId="03436787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Способы построения графов атак</w:t>
      </w:r>
    </w:p>
    <w:p w14:paraId="4BE7588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Ручное построение графа</w:t>
      </w:r>
    </w:p>
    <w:p w14:paraId="053CB6AD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Автоматизация построения графа (</w:t>
      </w:r>
      <w:proofErr w:type="spellStart"/>
      <w:r w:rsidRPr="00086449">
        <w:rPr>
          <w:rFonts w:eastAsia="Times New Roman" w:cs="Times New Roman"/>
          <w:lang w:val="en-US"/>
        </w:rPr>
        <w:t>metasploit</w:t>
      </w:r>
      <w:proofErr w:type="spellEnd"/>
      <w:r w:rsidRPr="00086449">
        <w:rPr>
          <w:rFonts w:eastAsia="Times New Roman" w:cs="Times New Roman"/>
        </w:rPr>
        <w:t xml:space="preserve"> + </w:t>
      </w:r>
      <w:proofErr w:type="spellStart"/>
      <w:r w:rsidRPr="00086449">
        <w:rPr>
          <w:rFonts w:eastAsia="Times New Roman" w:cs="Times New Roman"/>
          <w:lang w:val="en-US"/>
        </w:rPr>
        <w:t>nmap</w:t>
      </w:r>
      <w:proofErr w:type="spellEnd"/>
      <w:r w:rsidRPr="00086449">
        <w:rPr>
          <w:rFonts w:eastAsia="Times New Roman" w:cs="Times New Roman"/>
        </w:rPr>
        <w:t>, Ш.1)</w:t>
      </w:r>
    </w:p>
    <w:p w14:paraId="0538BDBA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Анализ графа атак (Ш. 2-3)</w:t>
      </w:r>
    </w:p>
    <w:p w14:paraId="6CD348DB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оценки защищенности сети</w:t>
      </w:r>
    </w:p>
    <w:p w14:paraId="009EF3EC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Метрики защищенности узлов (CVSS, Научные </w:t>
      </w:r>
      <w:proofErr w:type="gramStart"/>
      <w:r w:rsidRPr="00086449">
        <w:rPr>
          <w:rFonts w:eastAsia="Times New Roman" w:cs="Times New Roman"/>
        </w:rPr>
        <w:t>работы(</w:t>
      </w:r>
      <w:proofErr w:type="gramEnd"/>
      <w:r w:rsidRPr="00086449">
        <w:rPr>
          <w:rFonts w:eastAsia="Times New Roman" w:cs="Times New Roman"/>
        </w:rPr>
        <w:t>есть ссылки)</w:t>
      </w:r>
    </w:p>
    <w:p w14:paraId="6D0049A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Методики выбора защитных мер</w:t>
      </w:r>
    </w:p>
    <w:p w14:paraId="3F173A61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2"/>
      <w:r w:rsidRPr="00086449">
        <w:rPr>
          <w:rFonts w:eastAsia="Times New Roman" w:cs="Times New Roman"/>
        </w:rPr>
        <w:t>–</w:t>
      </w:r>
    </w:p>
    <w:p w14:paraId="79277A05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–</w:t>
      </w:r>
      <w:commentRangeEnd w:id="2"/>
      <w:r w:rsidRPr="00086449">
        <w:rPr>
          <w:rFonts w:eastAsia="Calibri" w:cs="Times New Roman"/>
          <w:sz w:val="16"/>
          <w:szCs w:val="16"/>
          <w:lang w:eastAsia="en-US"/>
        </w:rPr>
        <w:commentReference w:id="2"/>
      </w:r>
    </w:p>
    <w:p w14:paraId="7A810966" w14:textId="77777777" w:rsidR="00086449" w:rsidRPr="00086449" w:rsidRDefault="00086449" w:rsidP="007807A4">
      <w:pPr>
        <w:numPr>
          <w:ilvl w:val="3"/>
          <w:numId w:val="11"/>
        </w:numPr>
        <w:spacing w:before="120" w:after="120"/>
        <w:ind w:left="1701" w:firstLine="0"/>
        <w:contextualSpacing/>
        <w:rPr>
          <w:rFonts w:eastAsia="Times New Roman" w:cs="Times New Roman"/>
        </w:rPr>
      </w:pPr>
      <w:commentRangeStart w:id="3"/>
      <w:r w:rsidRPr="00086449">
        <w:rPr>
          <w:rFonts w:eastAsia="Times New Roman" w:cs="Times New Roman"/>
        </w:rPr>
        <w:t>Недостаточность существующих методов</w:t>
      </w:r>
      <w:commentRangeEnd w:id="3"/>
      <w:r w:rsidRPr="00086449">
        <w:rPr>
          <w:rFonts w:eastAsia="Calibri" w:cs="Times New Roman"/>
          <w:sz w:val="16"/>
          <w:szCs w:val="16"/>
          <w:lang w:eastAsia="en-US"/>
        </w:rPr>
        <w:commentReference w:id="3"/>
      </w:r>
    </w:p>
    <w:p w14:paraId="43528A5C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Метод выбора контрмер на основе удаления узла, </w:t>
      </w:r>
      <w:proofErr w:type="spellStart"/>
      <w:r w:rsidRPr="00086449">
        <w:rPr>
          <w:rFonts w:eastAsia="Times New Roman" w:cs="Times New Roman"/>
        </w:rPr>
        <w:t>максимизирующего</w:t>
      </w:r>
      <w:proofErr w:type="spellEnd"/>
      <w:r w:rsidRPr="00086449">
        <w:rPr>
          <w:rFonts w:eastAsia="Times New Roman" w:cs="Times New Roman"/>
        </w:rPr>
        <w:t xml:space="preserve"> риски (СВОЙ МЕТОД)</w:t>
      </w:r>
    </w:p>
    <w:p w14:paraId="5092D273" w14:textId="77777777" w:rsidR="00086449" w:rsidRPr="00086449" w:rsidRDefault="00086449" w:rsidP="007807A4">
      <w:pPr>
        <w:numPr>
          <w:ilvl w:val="2"/>
          <w:numId w:val="11"/>
        </w:numPr>
        <w:spacing w:before="120" w:after="120"/>
        <w:ind w:left="1134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 xml:space="preserve">Оптимизация процесса выбора наиболее критического узла </w:t>
      </w:r>
      <w:proofErr w:type="gramStart"/>
      <w:r w:rsidRPr="00086449">
        <w:rPr>
          <w:rFonts w:eastAsia="Times New Roman" w:cs="Times New Roman"/>
        </w:rPr>
        <w:t>( Ш.</w:t>
      </w:r>
      <w:proofErr w:type="gramEnd"/>
      <w:r w:rsidRPr="00086449">
        <w:rPr>
          <w:rFonts w:eastAsia="Times New Roman" w:cs="Times New Roman"/>
        </w:rPr>
        <w:t>4)</w:t>
      </w:r>
    </w:p>
    <w:p w14:paraId="2BA05640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Разработка системы автоматизированного тестирования на проникновение и итерированного выбора контрмер</w:t>
      </w:r>
    </w:p>
    <w:p w14:paraId="4119B23C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Архитектура системы</w:t>
      </w:r>
    </w:p>
    <w:p w14:paraId="11D7919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commentRangeStart w:id="4"/>
      <w:r w:rsidRPr="00086449">
        <w:rPr>
          <w:rFonts w:eastAsia="Times New Roman" w:cs="Times New Roman"/>
          <w:highlight w:val="yellow"/>
        </w:rPr>
        <w:t>Оценка сложности системы до оптимизации</w:t>
      </w:r>
    </w:p>
    <w:p w14:paraId="15F96058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  <w:highlight w:val="yellow"/>
        </w:rPr>
      </w:pPr>
      <w:r w:rsidRPr="00086449">
        <w:rPr>
          <w:rFonts w:eastAsia="Times New Roman" w:cs="Times New Roman"/>
          <w:highlight w:val="yellow"/>
        </w:rPr>
        <w:t>Оценка сложности системы после оптимизации</w:t>
      </w:r>
      <w:commentRangeEnd w:id="4"/>
      <w:r w:rsidRPr="00086449">
        <w:rPr>
          <w:rFonts w:eastAsia="Calibri" w:cs="Times New Roman"/>
          <w:sz w:val="16"/>
          <w:szCs w:val="16"/>
          <w:lang w:eastAsia="en-US"/>
        </w:rPr>
        <w:commentReference w:id="4"/>
      </w:r>
    </w:p>
    <w:p w14:paraId="1AF1C791" w14:textId="77777777" w:rsidR="00086449" w:rsidRPr="00086449" w:rsidRDefault="00086449" w:rsidP="007807A4">
      <w:pPr>
        <w:numPr>
          <w:ilvl w:val="0"/>
          <w:numId w:val="11"/>
        </w:numPr>
        <w:spacing w:before="120" w:after="120"/>
        <w:ind w:left="0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t>Тестирование разработанной системы</w:t>
      </w:r>
    </w:p>
    <w:p w14:paraId="4881D6F9" w14:textId="77777777" w:rsidR="00086449" w:rsidRPr="00086449" w:rsidRDefault="00086449" w:rsidP="007807A4">
      <w:pPr>
        <w:numPr>
          <w:ilvl w:val="1"/>
          <w:numId w:val="11"/>
        </w:numPr>
        <w:spacing w:before="120" w:after="120"/>
        <w:ind w:left="567" w:firstLine="0"/>
        <w:contextualSpacing/>
        <w:rPr>
          <w:rFonts w:eastAsia="Times New Roman" w:cs="Times New Roman"/>
        </w:rPr>
      </w:pPr>
      <w:r w:rsidRPr="00086449">
        <w:rPr>
          <w:rFonts w:eastAsia="Times New Roman" w:cs="Times New Roman"/>
        </w:rPr>
        <w:lastRenderedPageBreak/>
        <w:t>Оценка влияния введенного метода выбора контрмер на безопасность системы</w:t>
      </w:r>
      <w:r w:rsidRPr="00086449">
        <w:rPr>
          <w:rFonts w:eastAsia="Times New Roman" w:cs="Times New Roman"/>
        </w:rPr>
        <w:br w:type="page"/>
      </w:r>
    </w:p>
    <w:p w14:paraId="3820EB5E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lastRenderedPageBreak/>
        <w:t xml:space="preserve">Ш.1. </w:t>
      </w:r>
    </w:p>
    <w:p w14:paraId="61F257FA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В процессе автоматизированного тестирования на проникновение </w:t>
      </w:r>
      <w:proofErr w:type="spellStart"/>
      <w:r w:rsidRPr="00086449">
        <w:rPr>
          <w:rFonts w:eastAsia="Calibri" w:cs="Times New Roman"/>
          <w:szCs w:val="22"/>
          <w:lang w:eastAsia="en-US"/>
        </w:rPr>
        <w:t>логируем</w:t>
      </w:r>
      <w:proofErr w:type="spellEnd"/>
      <w:r w:rsidRPr="00086449">
        <w:rPr>
          <w:rFonts w:eastAsia="Calibri" w:cs="Times New Roman"/>
          <w:szCs w:val="22"/>
          <w:lang w:eastAsia="en-US"/>
        </w:rPr>
        <w:t xml:space="preserve"> все достижимые узлы, способ проникновения и подсчитанный уровень уязвимости узла, для чего используем различные метрики (</w:t>
      </w:r>
      <w:proofErr w:type="spellStart"/>
      <w:r w:rsidRPr="00086449">
        <w:rPr>
          <w:rFonts w:eastAsia="Calibri" w:cs="Times New Roman"/>
          <w:szCs w:val="22"/>
          <w:lang w:val="en-US" w:eastAsia="en-US"/>
        </w:rPr>
        <w:t>cvss</w:t>
      </w:r>
      <w:proofErr w:type="spellEnd"/>
      <w:r w:rsidRPr="00086449">
        <w:rPr>
          <w:rFonts w:eastAsia="Calibri" w:cs="Times New Roman"/>
          <w:szCs w:val="22"/>
          <w:lang w:eastAsia="en-US"/>
        </w:rPr>
        <w:t>, есть научная работа по метрикам уязвимости узлов)</w:t>
      </w:r>
    </w:p>
    <w:p w14:paraId="29260211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Ш.2.</w:t>
      </w:r>
    </w:p>
    <w:p w14:paraId="3229FD66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После выполнения Ш.1. строим граф, состоящий из узлов-устройств (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>), узлов-уязвимостей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 и ребер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, где </w:t>
      </w:r>
      <w:r w:rsidRPr="00086449">
        <w:rPr>
          <w:rFonts w:eastAsia="Calibri" w:cs="Times New Roman"/>
          <w:szCs w:val="22"/>
          <w:lang w:val="en-US" w:eastAsia="en-US"/>
        </w:rPr>
        <w:t>E</w:t>
      </w:r>
      <w:r w:rsidRPr="00086449">
        <w:rPr>
          <w:rFonts w:eastAsia="Calibri" w:cs="Times New Roman"/>
          <w:szCs w:val="22"/>
          <w:lang w:eastAsia="en-US"/>
        </w:rPr>
        <w:t xml:space="preserve"> – подмножество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(данном графе не будет существовать ребер типа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D</w:t>
      </w:r>
      <w:r w:rsidRPr="00086449">
        <w:rPr>
          <w:rFonts w:eastAsia="Calibri" w:cs="Times New Roman"/>
          <w:szCs w:val="22"/>
          <w:lang w:eastAsia="en-US"/>
        </w:rPr>
        <w:t xml:space="preserve">). (Возможно стоит рассмотреть ребра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x</w:t>
      </w:r>
      <w:r w:rsidRPr="00086449">
        <w:rPr>
          <w:rFonts w:eastAsia="Calibri" w:cs="Times New Roman"/>
          <w:szCs w:val="22"/>
          <w:lang w:eastAsia="en-US"/>
        </w:rPr>
        <w:t xml:space="preserve"> 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 -&gt; переход от уязвимости к уязвимости).</w:t>
      </w:r>
    </w:p>
    <w:p w14:paraId="0FEB06E0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угрозу, создаваемую каждым узлом:</w:t>
      </w:r>
    </w:p>
    <w:p w14:paraId="46738A87" w14:textId="77777777" w:rsidR="00086449" w:rsidRPr="00086449" w:rsidRDefault="00A5545B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d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eastAsia="en-US"/>
                  </w:rPr>
                  <m:t>j</m:t>
                </m:r>
              </m:sub>
            </m:sSub>
          </m:e>
        </m:nary>
      </m:oMath>
      <w:r w:rsidR="00086449" w:rsidRPr="00086449">
        <w:rPr>
          <w:rFonts w:eastAsia="Times New Roman" w:cs="Times New Roman"/>
          <w:i/>
          <w:szCs w:val="22"/>
          <w:lang w:eastAsia="en-US"/>
        </w:rPr>
        <w:t xml:space="preserve">, </w:t>
      </w:r>
      <w:proofErr w:type="gramStart"/>
      <w:r w:rsidR="00086449" w:rsidRPr="00086449">
        <w:rPr>
          <w:rFonts w:eastAsia="Times New Roman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2"/>
                <w:lang w:eastAsia="en-US"/>
              </w:rPr>
              <m:t>j</m:t>
            </m:r>
          </m:sub>
        </m:sSub>
      </m:oMath>
      <w:r w:rsidR="00086449" w:rsidRPr="00086449">
        <w:rPr>
          <w:rFonts w:eastAsia="Times New Roman" w:cs="Times New Roman"/>
          <w:szCs w:val="22"/>
          <w:lang w:eastAsia="en-US"/>
        </w:rPr>
        <w:t xml:space="preserve"> –</w:t>
      </w:r>
      <w:proofErr w:type="gramEnd"/>
      <w:r w:rsidR="00086449" w:rsidRPr="00086449">
        <w:rPr>
          <w:rFonts w:eastAsia="Times New Roman" w:cs="Times New Roman"/>
          <w:szCs w:val="22"/>
          <w:lang w:eastAsia="en-US"/>
        </w:rPr>
        <w:t xml:space="preserve"> </w:t>
      </w:r>
      <w:r w:rsidR="00086449" w:rsidRPr="00086449">
        <w:rPr>
          <w:rFonts w:eastAsia="Calibri" w:cs="Times New Roman"/>
          <w:szCs w:val="22"/>
          <w:lang w:eastAsia="en-US"/>
        </w:rPr>
        <w:t>уязвимость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 устройств </w:t>
      </w:r>
      <w:r w:rsidR="00086449" w:rsidRPr="00086449">
        <w:rPr>
          <w:rFonts w:eastAsia="Times New Roman" w:cs="Times New Roman"/>
          <w:szCs w:val="22"/>
          <w:lang w:val="en-US" w:eastAsia="en-US"/>
        </w:rPr>
        <w:t>j</w:t>
      </w:r>
      <w:r w:rsidR="00086449" w:rsidRPr="00086449">
        <w:rPr>
          <w:rFonts w:eastAsia="Times New Roman" w:cs="Times New Roman"/>
          <w:szCs w:val="22"/>
          <w:lang w:eastAsia="en-US"/>
        </w:rPr>
        <w:t xml:space="preserve">, достижимых из </w:t>
      </w:r>
      <w:proofErr w:type="spellStart"/>
      <w:r w:rsidR="00086449" w:rsidRPr="00086449">
        <w:rPr>
          <w:rFonts w:eastAsia="Times New Roman" w:cs="Times New Roman"/>
          <w:szCs w:val="22"/>
          <w:lang w:val="en-US" w:eastAsia="en-US"/>
        </w:rPr>
        <w:t>i</w:t>
      </w:r>
      <w:proofErr w:type="spellEnd"/>
      <w:r w:rsidR="00086449" w:rsidRPr="00086449">
        <w:rPr>
          <w:rFonts w:eastAsia="Times New Roman" w:cs="Times New Roman"/>
          <w:szCs w:val="22"/>
          <w:lang w:eastAsia="en-US"/>
        </w:rPr>
        <w:t>.</w:t>
      </w:r>
    </w:p>
    <w:p w14:paraId="59963E00" w14:textId="77777777" w:rsidR="00086449" w:rsidRPr="00086449" w:rsidRDefault="00086449" w:rsidP="00086449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Ш.3.</w:t>
      </w:r>
    </w:p>
    <w:p w14:paraId="73D5617C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Считаем уязвимость всей исследуемой системы:</w:t>
      </w:r>
    </w:p>
    <w:p w14:paraId="5C09C9EE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M</m:t>
          </m:r>
          <m:r>
            <w:rPr>
              <w:rFonts w:ascii="Cambria Math" w:eastAsia="Calibri" w:hAnsi="Cambria Math" w:cs="Times New Roman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7E94A146" w14:textId="77777777" w:rsidR="00086449" w:rsidRPr="00086449" w:rsidRDefault="00086449" w:rsidP="00086449">
      <w:pPr>
        <w:spacing w:before="120" w:after="120"/>
        <w:ind w:firstLine="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Ш.4.</w:t>
      </w:r>
    </w:p>
    <w:p w14:paraId="26FBF743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Анализируем существующий граф с целью нахождения такого узла-уязвимости (</w:t>
      </w:r>
      <w:r w:rsidRPr="00086449">
        <w:rPr>
          <w:rFonts w:eastAsia="Calibri" w:cs="Times New Roman"/>
          <w:szCs w:val="22"/>
          <w:lang w:val="en-US" w:eastAsia="en-US"/>
        </w:rPr>
        <w:t>V</w:t>
      </w:r>
      <w:r w:rsidRPr="00086449">
        <w:rPr>
          <w:rFonts w:eastAsia="Calibri" w:cs="Times New Roman"/>
          <w:szCs w:val="22"/>
          <w:lang w:eastAsia="en-US"/>
        </w:rPr>
        <w:t xml:space="preserve">), при удалении которого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значение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M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максимально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уменьшится.</w:t>
      </w:r>
    </w:p>
    <w:p w14:paraId="2B49907F" w14:textId="77777777" w:rsidR="00086449" w:rsidRPr="00086449" w:rsidRDefault="00086449" w:rsidP="00086449">
      <w:pPr>
        <w:spacing w:before="120" w:after="12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>Решение задачи без оптимизаций:</w:t>
      </w:r>
    </w:p>
    <w:p w14:paraId="403912B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Calibri" w:cs="Times New Roman"/>
          <w:szCs w:val="22"/>
          <w:lang w:eastAsia="en-US"/>
        </w:rPr>
        <w:t xml:space="preserve">По очереди удаляем каждый из узлов-уязвимостей и пересчитываем угрозу попадания на каждый из </w:t>
      </w:r>
      <w:proofErr w:type="gramStart"/>
      <w:r w:rsidRPr="00086449">
        <w:rPr>
          <w:rFonts w:eastAsia="Calibri" w:cs="Times New Roman"/>
          <w:szCs w:val="22"/>
          <w:lang w:eastAsia="en-US"/>
        </w:rPr>
        <w:t xml:space="preserve">узлов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a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</w:t>
      </w:r>
      <w:proofErr w:type="gramEnd"/>
      <w:r w:rsidRPr="00086449">
        <w:rPr>
          <w:rFonts w:eastAsia="Times New Roman" w:cs="Times New Roman"/>
          <w:szCs w:val="22"/>
          <w:lang w:eastAsia="en-US"/>
        </w:rPr>
        <w:t xml:space="preserve"> уязвимость всей системы </w:t>
      </w:r>
      <m:oMath>
        <m:r>
          <w:rPr>
            <w:rFonts w:ascii="Cambria Math" w:eastAsia="Times New Roman" w:hAnsi="Cambria Math" w:cs="Times New Roman"/>
            <w:szCs w:val="22"/>
            <w:lang w:eastAsia="en-US"/>
          </w:rPr>
          <m:t>M.</m:t>
        </m:r>
      </m:oMath>
      <w:r w:rsidRPr="00086449">
        <w:rPr>
          <w:rFonts w:eastAsia="Times New Roman" w:cs="Times New Roman"/>
          <w:szCs w:val="22"/>
          <w:lang w:eastAsia="en-US"/>
        </w:rPr>
        <w:t xml:space="preserve"> Ищем такой узел, при котором изменение уязвимости системы максимально.</w:t>
      </w:r>
    </w:p>
    <w:p w14:paraId="68906B6B" w14:textId="77777777" w:rsidR="00086449" w:rsidRPr="00086449" w:rsidRDefault="00086449" w:rsidP="00086449">
      <w:pPr>
        <w:spacing w:before="120" w:after="120"/>
        <w:rPr>
          <w:rFonts w:eastAsia="Times New Roman" w:cs="Times New Roman"/>
          <w:szCs w:val="22"/>
          <w:lang w:eastAsia="en-US"/>
        </w:rPr>
      </w:pPr>
      <w:r w:rsidRPr="00086449">
        <w:rPr>
          <w:rFonts w:eastAsia="Times New Roman" w:cs="Times New Roman"/>
          <w:szCs w:val="22"/>
          <w:lang w:eastAsia="en-US"/>
        </w:rPr>
        <w:t>Оптимизации:</w:t>
      </w:r>
    </w:p>
    <w:p w14:paraId="0775DFC3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Для мостов (единственный путь между двумя подграфами) нет необходимости пересчитывать пути.</w:t>
      </w:r>
    </w:p>
    <w:p w14:paraId="5015E0EE" w14:textId="77777777" w:rsidR="00086449" w:rsidRPr="00086449" w:rsidRDefault="00086449" w:rsidP="00086449">
      <w:pPr>
        <w:spacing w:before="120" w:after="120"/>
        <w:ind w:left="1211" w:firstLine="0"/>
        <w:rPr>
          <w:rFonts w:eastAsia="Calibri" w:cs="Times New Roman"/>
          <w:i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lastRenderedPageBreak/>
        <w:drawing>
          <wp:inline distT="0" distB="0" distL="0" distR="0" wp14:anchorId="6EB989D9" wp14:editId="5EEA3534">
            <wp:extent cx="5471160" cy="2225040"/>
            <wp:effectExtent l="0" t="0" r="0" b="381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0ED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>Значения уязвимости</w:t>
      </w:r>
      <w:r w:rsidR="005359B4">
        <w:rPr>
          <w:rFonts w:eastAsia="Times New Roman" w:cs="Times New Roman"/>
        </w:rPr>
        <w:t xml:space="preserve"> всех «листов» графа можно прос</w:t>
      </w:r>
      <w:r w:rsidRPr="00086449">
        <w:rPr>
          <w:rFonts w:eastAsia="Times New Roman" w:cs="Times New Roman"/>
        </w:rPr>
        <w:t>ум</w:t>
      </w:r>
      <w:r w:rsidR="005359B4">
        <w:rPr>
          <w:rFonts w:eastAsia="Times New Roman" w:cs="Times New Roman"/>
        </w:rPr>
        <w:t>м</w:t>
      </w:r>
      <w:r w:rsidRPr="00086449">
        <w:rPr>
          <w:rFonts w:eastAsia="Times New Roman" w:cs="Times New Roman"/>
        </w:rPr>
        <w:t>ировать с родителями до тех пор, пока не натыкаемся на узел с несколькими дочерними объектами (считаем рекурсивно, проблема возникает только при подходе к полным графам (там куча циклов, по идее не сможем просчитать однозначно угрозу маршрута через них);</w:t>
      </w:r>
    </w:p>
    <w:p w14:paraId="565BD577" w14:textId="77777777" w:rsidR="00086449" w:rsidRPr="00086449" w:rsidRDefault="00086449" w:rsidP="007807A4">
      <w:pPr>
        <w:numPr>
          <w:ilvl w:val="0"/>
          <w:numId w:val="12"/>
        </w:numPr>
        <w:spacing w:before="120" w:after="120"/>
        <w:contextualSpacing/>
        <w:rPr>
          <w:rFonts w:eastAsia="Times New Roman" w:cs="Times New Roman"/>
          <w:i/>
        </w:rPr>
      </w:pPr>
      <w:r w:rsidRPr="00086449">
        <w:rPr>
          <w:rFonts w:eastAsia="Times New Roman" w:cs="Times New Roman"/>
        </w:rPr>
        <w:t xml:space="preserve">Находим полные подграфы и считаем для </w:t>
      </w:r>
      <w:proofErr w:type="gramStart"/>
      <w:r w:rsidRPr="00086449">
        <w:rPr>
          <w:rFonts w:eastAsia="Times New Roman" w:cs="Times New Roman"/>
        </w:rPr>
        <w:t xml:space="preserve">них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nary>
      </m:oMath>
      <w:r w:rsidRPr="00086449">
        <w:rPr>
          <w:rFonts w:eastAsia="Times New Roman" w:cs="Times New Roman"/>
        </w:rPr>
        <w:t>,</w:t>
      </w:r>
      <w:proofErr w:type="gramEnd"/>
      <w:r w:rsidRPr="00086449">
        <w:rPr>
          <w:rFonts w:eastAsia="Times New Roman" w:cs="Times New Roman"/>
        </w:rPr>
        <w:t xml:space="preserve"> так как при попадании в любой из узлов такого подграфа мы гарантированно попадаем на все остальные (или решаем задачу нахождения максимально длинного цикла!, попав на экземпляр цикла гарантированно достигаем всех элементов)</w:t>
      </w:r>
    </w:p>
    <w:p w14:paraId="1C190954" w14:textId="77777777" w:rsidR="00086449" w:rsidRPr="00086449" w:rsidRDefault="00086449" w:rsidP="00086449">
      <w:pPr>
        <w:spacing w:before="120" w:after="120"/>
        <w:ind w:left="1276" w:firstLine="0"/>
        <w:rPr>
          <w:rFonts w:eastAsia="Calibri" w:cs="Times New Roman"/>
          <w:szCs w:val="22"/>
          <w:lang w:eastAsia="en-US"/>
        </w:rPr>
      </w:pPr>
      <w:r w:rsidRPr="00086449">
        <w:rPr>
          <w:rFonts w:eastAsia="Calibri" w:cs="Times New Roman"/>
          <w:i/>
          <w:noProof/>
          <w:szCs w:val="22"/>
        </w:rPr>
        <w:drawing>
          <wp:inline distT="0" distB="0" distL="0" distR="0" wp14:anchorId="5A07F0F8" wp14:editId="7DB43534">
            <wp:extent cx="4792980" cy="2324100"/>
            <wp:effectExtent l="0" t="0" r="762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9FDB" w14:textId="77777777" w:rsidR="00086449" w:rsidRDefault="00086449" w:rsidP="00E54978">
      <w:pPr>
        <w:pStyle w:val="1"/>
        <w:ind w:left="0" w:firstLine="0"/>
        <w:rPr>
          <w:rFonts w:eastAsia="Calibri"/>
          <w:lang w:eastAsia="en-US"/>
        </w:rPr>
      </w:pPr>
      <w:bookmarkStart w:id="5" w:name="_Toc27666851"/>
      <w:r>
        <w:rPr>
          <w:rFonts w:eastAsia="Calibri"/>
          <w:lang w:eastAsia="en-US"/>
        </w:rPr>
        <w:t>Проблема сетевых атак</w:t>
      </w:r>
      <w:bookmarkEnd w:id="5"/>
    </w:p>
    <w:p w14:paraId="790C3AD8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lastRenderedPageBreak/>
        <w:t>Под сетевой атакой можно понимать любой процесс, нацеленный на компрометацию безопасности сети. Результатом выполнения сетевой атаки может стать: захват контроля над удаленной</w:t>
      </w:r>
      <w:r w:rsidRPr="00A21B25">
        <w:rPr>
          <w:lang w:eastAsia="en-US"/>
        </w:rPr>
        <w:t>/</w:t>
      </w:r>
      <w:r>
        <w:rPr>
          <w:lang w:eastAsia="en-US"/>
        </w:rPr>
        <w:t xml:space="preserve">локальной вычислительной системой, либо её </w:t>
      </w:r>
      <w:r w:rsidR="00C55874">
        <w:rPr>
          <w:lang w:eastAsia="en-US"/>
        </w:rPr>
        <w:t>дестабилизация</w:t>
      </w:r>
      <w:r>
        <w:rPr>
          <w:lang w:eastAsia="en-US"/>
        </w:rPr>
        <w:t>, повышение прав в системе, получение данных пользователей, пользующихся данной вычислительной системой.</w:t>
      </w:r>
    </w:p>
    <w:p w14:paraId="653A69B3" w14:textId="77777777" w:rsidR="00A21B25" w:rsidRDefault="00A21B25" w:rsidP="00A21B25">
      <w:pPr>
        <w:rPr>
          <w:lang w:eastAsia="en-US"/>
        </w:rPr>
      </w:pPr>
      <w:r>
        <w:rPr>
          <w:lang w:eastAsia="en-US"/>
        </w:rPr>
        <w:t xml:space="preserve">Видов сетевых атак огромное множество и часть из них в состоянии реализовать человек, не владеющий большим запасом знаний в </w:t>
      </w:r>
      <w:r w:rsidR="00C55874">
        <w:rPr>
          <w:lang w:eastAsia="en-US"/>
        </w:rPr>
        <w:t>области информационной безопасности</w:t>
      </w:r>
      <w:r w:rsidR="00744EA6">
        <w:rPr>
          <w:lang w:eastAsia="en-US"/>
        </w:rPr>
        <w:t xml:space="preserve"> (далее ИБ)</w:t>
      </w:r>
      <w:r w:rsidR="00C55874">
        <w:rPr>
          <w:lang w:eastAsia="en-US"/>
        </w:rPr>
        <w:t>.</w:t>
      </w:r>
    </w:p>
    <w:p w14:paraId="0CF5F456" w14:textId="77777777" w:rsidR="00C55874" w:rsidRPr="00A21B25" w:rsidRDefault="00C55874" w:rsidP="00A21B25">
      <w:pPr>
        <w:rPr>
          <w:lang w:eastAsia="en-US"/>
        </w:rPr>
      </w:pPr>
      <w:r>
        <w:rPr>
          <w:lang w:eastAsia="en-US"/>
        </w:rPr>
        <w:t>(ТУТ КАКАЯ-НИБУДЬ СТАТИСТИКА ПО СЕТЕВЫМ АТАКАМ)</w:t>
      </w:r>
    </w:p>
    <w:p w14:paraId="52AB47D4" w14:textId="77777777" w:rsidR="00A21B25" w:rsidRDefault="00C55874" w:rsidP="00E54978">
      <w:pPr>
        <w:pStyle w:val="21"/>
        <w:ind w:left="0" w:firstLine="0"/>
      </w:pPr>
      <w:bookmarkStart w:id="6" w:name="_Toc27666852"/>
      <w:r>
        <w:t>Уязвимости</w:t>
      </w:r>
      <w:bookmarkEnd w:id="6"/>
    </w:p>
    <w:p w14:paraId="0FEF7FE3" w14:textId="77777777" w:rsidR="00C55874" w:rsidRDefault="004D3C71" w:rsidP="00C55874">
      <w:r>
        <w:t xml:space="preserve">В </w:t>
      </w:r>
      <w:r w:rsidR="00B61C53">
        <w:t xml:space="preserve">области информационной безопасности уязвимостью считается любой недостаток системы, используя который злоумышленник может провести атаку на систему. </w:t>
      </w:r>
      <w:r w:rsidR="00B61C53" w:rsidRPr="003B41AB">
        <w:rPr>
          <w:highlight w:val="yellow"/>
        </w:rPr>
        <w:t>Уязвимость может быть результатом ошибок, допущенных на этапе программирования или проектирования отдельной программы, протокола или запроса, слабых паролей или ненадежных политик доступа.</w:t>
      </w:r>
    </w:p>
    <w:p w14:paraId="7209E235" w14:textId="77777777" w:rsidR="003B41AB" w:rsidRDefault="003B41AB" w:rsidP="00C55874">
      <w:r>
        <w:t>Наиболее частой причиной возникновения уязвимостей становятся:</w:t>
      </w:r>
    </w:p>
    <w:p w14:paraId="0037F4AF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proofErr w:type="gramStart"/>
      <w:r>
        <w:t>ошибки</w:t>
      </w:r>
      <w:proofErr w:type="gramEnd"/>
      <w:r>
        <w:t xml:space="preserve"> проектирования, разработки программного продукта, протокола или запроса</w:t>
      </w:r>
      <w:r w:rsidRPr="003B41AB">
        <w:t>;</w:t>
      </w:r>
    </w:p>
    <w:p w14:paraId="7DB28090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proofErr w:type="gramStart"/>
      <w:r>
        <w:t>слабые</w:t>
      </w:r>
      <w:proofErr w:type="gramEnd"/>
      <w:r>
        <w:t xml:space="preserve"> пароли</w:t>
      </w:r>
      <w:r>
        <w:rPr>
          <w:lang w:val="en-US"/>
        </w:rPr>
        <w:t>;</w:t>
      </w:r>
    </w:p>
    <w:p w14:paraId="43FB0DD9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proofErr w:type="gramStart"/>
      <w:r>
        <w:t>намеренно</w:t>
      </w:r>
      <w:proofErr w:type="gramEnd"/>
      <w:r>
        <w:t xml:space="preserve"> оставленные лазейки</w:t>
      </w:r>
      <w:r>
        <w:rPr>
          <w:lang w:val="en-US"/>
        </w:rPr>
        <w:t>;</w:t>
      </w:r>
    </w:p>
    <w:p w14:paraId="114F1786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proofErr w:type="gramStart"/>
      <w:r>
        <w:t>неправильные</w:t>
      </w:r>
      <w:proofErr w:type="gramEnd"/>
      <w:r>
        <w:t xml:space="preserve"> настройки оборудования</w:t>
      </w:r>
      <w:r>
        <w:rPr>
          <w:lang w:val="en-US"/>
        </w:rPr>
        <w:t>;</w:t>
      </w:r>
    </w:p>
    <w:p w14:paraId="2246336B" w14:textId="77777777" w:rsidR="003B41AB" w:rsidRPr="003B41AB" w:rsidRDefault="003B41AB" w:rsidP="007807A4">
      <w:pPr>
        <w:pStyle w:val="af2"/>
        <w:numPr>
          <w:ilvl w:val="0"/>
          <w:numId w:val="13"/>
        </w:numPr>
        <w:ind w:left="0" w:firstLine="851"/>
      </w:pPr>
      <w:proofErr w:type="gramStart"/>
      <w:r>
        <w:t>отсутствие</w:t>
      </w:r>
      <w:proofErr w:type="gramEnd"/>
      <w:r>
        <w:t xml:space="preserve"> надежных политик доступа</w:t>
      </w:r>
      <w:r>
        <w:rPr>
          <w:lang w:val="en-US"/>
        </w:rPr>
        <w:t>;</w:t>
      </w:r>
    </w:p>
    <w:p w14:paraId="7A2F4B23" w14:textId="77777777" w:rsidR="003B41AB" w:rsidRDefault="003B41AB" w:rsidP="007807A4">
      <w:pPr>
        <w:pStyle w:val="af2"/>
        <w:numPr>
          <w:ilvl w:val="0"/>
          <w:numId w:val="13"/>
        </w:numPr>
        <w:ind w:left="0" w:firstLine="851"/>
      </w:pPr>
      <w:proofErr w:type="gramStart"/>
      <w:r>
        <w:t>несанкционированные</w:t>
      </w:r>
      <w:proofErr w:type="gramEnd"/>
      <w:r>
        <w:t xml:space="preserve"> неумышленные действия пользователей</w:t>
      </w:r>
      <w:r>
        <w:rPr>
          <w:lang w:val="en-US"/>
        </w:rPr>
        <w:t>;</w:t>
      </w:r>
    </w:p>
    <w:p w14:paraId="0362718F" w14:textId="77777777" w:rsidR="00995B2E" w:rsidRDefault="00995B2E" w:rsidP="00C55874">
      <w:r w:rsidRPr="00995B2E">
        <w:t xml:space="preserve">В наиболее широком смысле уязвимости можно разделить на две группы: известные и 0-day </w:t>
      </w:r>
      <w:proofErr w:type="spellStart"/>
      <w:r w:rsidRPr="00995B2E">
        <w:t>экспло</w:t>
      </w:r>
      <w:r w:rsidR="00212689">
        <w:t>й</w:t>
      </w:r>
      <w:r w:rsidRPr="00995B2E">
        <w:t>ты</w:t>
      </w:r>
      <w:proofErr w:type="spellEnd"/>
      <w:r w:rsidRPr="00995B2E">
        <w:t xml:space="preserve">. Известные уязвимости хорошо задокументированы исследователями, а соответствующие программные продукты имеют </w:t>
      </w:r>
      <w:proofErr w:type="spellStart"/>
      <w:r w:rsidRPr="00995B2E">
        <w:t>патчи</w:t>
      </w:r>
      <w:proofErr w:type="spellEnd"/>
      <w:r w:rsidRPr="00995B2E">
        <w:t>, устраняющие возможность эксплуатации данных уязвимостей.</w:t>
      </w:r>
    </w:p>
    <w:p w14:paraId="72AB2787" w14:textId="77777777" w:rsidR="00B61C53" w:rsidRDefault="00744EA6" w:rsidP="00C55874">
      <w:r>
        <w:lastRenderedPageBreak/>
        <w:t>Под угрозой</w:t>
      </w:r>
      <w:r w:rsidR="00E54978" w:rsidRPr="00E54978">
        <w:t xml:space="preserve"> [</w:t>
      </w:r>
      <w:r w:rsidR="00BF14FC" w:rsidRPr="00BF14FC">
        <w:t>https://bdu.fstec.ru/ubi/terms</w:t>
      </w:r>
      <w:r w:rsidR="00E54978" w:rsidRPr="00E54978">
        <w:t>]</w:t>
      </w:r>
      <w:r>
        <w:t xml:space="preserve"> в ИБ понимается любая потенциальная возможность тем или иным образом нарушить информационную безопасность. </w:t>
      </w:r>
      <w:r w:rsidRPr="003B41AB">
        <w:rPr>
          <w:highlight w:val="green"/>
        </w:rPr>
        <w:t>Попытка реализации такой угрозы посредством уязвимости и называется атакой</w:t>
      </w:r>
      <w:r>
        <w:t>.</w:t>
      </w:r>
    </w:p>
    <w:p w14:paraId="2B18692B" w14:textId="77777777" w:rsidR="00BC0173" w:rsidRDefault="00BC0173" w:rsidP="00BC0173">
      <w:r>
        <w:t>В начале 90-х</w:t>
      </w:r>
      <w:r w:rsidR="00CE0190">
        <w:t xml:space="preserve"> годов</w:t>
      </w:r>
      <w:r>
        <w:t xml:space="preserve"> стало очевидно, что для хранения всего объема записей о найденных уязвимостях необходимо провести их классификацию и систематизацию. Актуальность данной задачи обуславливалась появлением большого числа нового программного обеспечения: операционных систем, </w:t>
      </w:r>
      <w:proofErr w:type="gramStart"/>
      <w:r>
        <w:t>программ,  платформ</w:t>
      </w:r>
      <w:proofErr w:type="gramEnd"/>
      <w:r>
        <w:t xml:space="preserve"> разработки</w:t>
      </w:r>
      <w:r w:rsidRPr="00BC0173">
        <w:t xml:space="preserve">; </w:t>
      </w:r>
      <w:r>
        <w:t>увеличением количества версий программных продуктов, а также частотой нахождения уязвимостей.</w:t>
      </w:r>
    </w:p>
    <w:p w14:paraId="62876BAA" w14:textId="77777777" w:rsidR="00A41CB5" w:rsidRDefault="00BC0173" w:rsidP="00BC0173">
      <w:r>
        <w:t>Каждой обнаруженной уязвимости требовалось присвоить некий идентификатор и дать ей краткое описание. Также важно было определить критичность данной уязвимости</w:t>
      </w:r>
      <w:r w:rsidR="00A41CB5">
        <w:t>, например,</w:t>
      </w:r>
      <w:r>
        <w:t xml:space="preserve"> по таким критериям как простота эксплуатации</w:t>
      </w:r>
      <w:r w:rsidR="00A41CB5">
        <w:t xml:space="preserve"> и </w:t>
      </w:r>
      <w:r>
        <w:t>последствия эксплуатации</w:t>
      </w:r>
      <w:r w:rsidR="00A41CB5">
        <w:t>. Данная информации впоследствии могла быть дополнена рекомендациями по устранению уязвимости, а также информацией об уязвимых версиях продукта.</w:t>
      </w:r>
    </w:p>
    <w:p w14:paraId="003A38D2" w14:textId="77777777" w:rsidR="00BC0173" w:rsidRDefault="00A41CB5" w:rsidP="00BC0173">
      <w:r>
        <w:t xml:space="preserve">В наше время данные об уязвимости различного программного обеспечения вовсю используются злоумышленниками для </w:t>
      </w:r>
      <w:r w:rsidR="00CE0190">
        <w:t>совершения</w:t>
      </w:r>
      <w:r>
        <w:t xml:space="preserve"> атак.</w:t>
      </w:r>
      <w:r w:rsidR="00BC0173">
        <w:t xml:space="preserve"> </w:t>
      </w:r>
    </w:p>
    <w:p w14:paraId="54A27E85" w14:textId="77777777" w:rsidR="00CE0190" w:rsidRDefault="00CE0190" w:rsidP="00BC0173"/>
    <w:p w14:paraId="78DC90ED" w14:textId="77777777" w:rsidR="00CE0190" w:rsidRDefault="00CE0190" w:rsidP="00426298">
      <w:pPr>
        <w:pStyle w:val="3"/>
        <w:ind w:left="0" w:firstLine="0"/>
      </w:pPr>
      <w:bookmarkStart w:id="7" w:name="_Toc27666853"/>
      <w:r>
        <w:t>Базы уязвимостей</w:t>
      </w:r>
      <w:bookmarkEnd w:id="7"/>
    </w:p>
    <w:p w14:paraId="40B0CFCE" w14:textId="77777777" w:rsidR="00CE0190" w:rsidRDefault="00CE0190" w:rsidP="00CE0190">
      <w:r>
        <w:t>На текущий момент существует несколько широко распространенных баз уязвимостей</w:t>
      </w:r>
      <w:r w:rsidR="00BF14FC" w:rsidRPr="00BF14FC">
        <w:t>[https://safe-surf.ru/specialists/article/5228/607311/]</w:t>
      </w:r>
      <w:r>
        <w:t>:</w:t>
      </w:r>
    </w:p>
    <w:p w14:paraId="5A20E77A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</w:pPr>
      <w:commentRangeStart w:id="8"/>
      <w:r>
        <w:t>Реестр уязвимостей БДУ ФСТЭК России</w:t>
      </w:r>
      <w:r w:rsidRPr="00CE0190">
        <w:t>;</w:t>
      </w:r>
    </w:p>
    <w:p w14:paraId="3B5D24C3" w14:textId="77777777" w:rsidR="00CE0190" w:rsidRPr="00CE0190" w:rsidRDefault="00CE0190" w:rsidP="007807A4">
      <w:pPr>
        <w:pStyle w:val="af9"/>
        <w:numPr>
          <w:ilvl w:val="0"/>
          <w:numId w:val="15"/>
        </w:numPr>
        <w:ind w:left="0" w:firstLine="851"/>
      </w:pPr>
      <w:r w:rsidRPr="00CE0190">
        <w:t>MITRE CVE и база данных NVD;</w:t>
      </w:r>
    </w:p>
    <w:p w14:paraId="7F5826D3" w14:textId="77777777" w:rsidR="00CE0190" w:rsidRPr="00F6425D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>OSVDB</w:t>
      </w:r>
      <w:r>
        <w:rPr>
          <w:lang w:val="en-US"/>
        </w:rPr>
        <w:t>;</w:t>
      </w:r>
    </w:p>
    <w:p w14:paraId="73D6729F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proofErr w:type="spellStart"/>
      <w:r w:rsidRPr="00CE0190">
        <w:rPr>
          <w:lang w:val="en-US"/>
        </w:rPr>
        <w:t>Secunia</w:t>
      </w:r>
      <w:proofErr w:type="spellEnd"/>
      <w:r w:rsidRPr="00CE0190">
        <w:rPr>
          <w:lang w:val="en-US"/>
        </w:rPr>
        <w:t xml:space="preserve"> Advisory and Vulnerability Database</w:t>
      </w:r>
      <w:r>
        <w:rPr>
          <w:lang w:val="en-US"/>
        </w:rPr>
        <w:t>;</w:t>
      </w:r>
    </w:p>
    <w:p w14:paraId="04F83547" w14:textId="77777777" w:rsidR="00CE0190" w:rsidRDefault="00CE0190" w:rsidP="007807A4">
      <w:pPr>
        <w:pStyle w:val="af9"/>
        <w:numPr>
          <w:ilvl w:val="0"/>
          <w:numId w:val="15"/>
        </w:numPr>
        <w:ind w:left="0" w:firstLine="851"/>
        <w:rPr>
          <w:lang w:val="en-US"/>
        </w:rPr>
      </w:pPr>
      <w:r w:rsidRPr="00CE0190">
        <w:rPr>
          <w:lang w:val="en-US"/>
        </w:rPr>
        <w:t xml:space="preserve">VND </w:t>
      </w:r>
      <w:proofErr w:type="spellStart"/>
      <w:r w:rsidRPr="00CE0190">
        <w:rPr>
          <w:lang w:val="en-US"/>
        </w:rPr>
        <w:t>от</w:t>
      </w:r>
      <w:proofErr w:type="spellEnd"/>
      <w:r w:rsidRPr="00CE0190">
        <w:rPr>
          <w:lang w:val="en-US"/>
        </w:rPr>
        <w:t xml:space="preserve"> CERT/CC</w:t>
      </w:r>
      <w:r>
        <w:rPr>
          <w:lang w:val="en-US"/>
        </w:rPr>
        <w:t>;</w:t>
      </w:r>
    </w:p>
    <w:p w14:paraId="41208D7B" w14:textId="77777777" w:rsidR="00CE0190" w:rsidRPr="005E17EE" w:rsidRDefault="00CE0190" w:rsidP="007807A4">
      <w:pPr>
        <w:pStyle w:val="af9"/>
        <w:numPr>
          <w:ilvl w:val="0"/>
          <w:numId w:val="15"/>
        </w:numPr>
        <w:ind w:left="0" w:firstLine="851"/>
        <w:rPr>
          <w:highlight w:val="yellow"/>
          <w:lang w:val="en-US"/>
        </w:rPr>
      </w:pPr>
      <w:r w:rsidRPr="005E17EE">
        <w:rPr>
          <w:highlight w:val="yellow"/>
          <w:lang w:val="en-US"/>
        </w:rPr>
        <w:t>Exploit Database;</w:t>
      </w:r>
    </w:p>
    <w:commentRangeEnd w:id="8"/>
    <w:p w14:paraId="18E0735D" w14:textId="77777777" w:rsidR="00CE0190" w:rsidRPr="00F6425D" w:rsidRDefault="00BA7497" w:rsidP="00BA7497">
      <w:pPr>
        <w:pStyle w:val="af9"/>
        <w:rPr>
          <w:lang w:val="en-US"/>
        </w:rPr>
      </w:pPr>
      <w:r>
        <w:rPr>
          <w:rStyle w:val="afff"/>
        </w:rPr>
        <w:commentReference w:id="8"/>
      </w:r>
    </w:p>
    <w:p w14:paraId="75B67BCB" w14:textId="77777777" w:rsidR="00BA7497" w:rsidRPr="003B41AB" w:rsidRDefault="00BA7497" w:rsidP="00426298">
      <w:pPr>
        <w:pStyle w:val="3"/>
        <w:ind w:left="0" w:firstLine="0"/>
      </w:pPr>
      <w:bookmarkStart w:id="9" w:name="_Toc27666854"/>
      <w:r>
        <w:lastRenderedPageBreak/>
        <w:t xml:space="preserve">Классификация уязвимостей по </w:t>
      </w:r>
      <w:r w:rsidR="003B41AB">
        <w:t>ГОСТ Р 56546-2015</w:t>
      </w:r>
      <w:bookmarkEnd w:id="9"/>
    </w:p>
    <w:p w14:paraId="74B7FFBF" w14:textId="77777777" w:rsidR="00BA7497" w:rsidRDefault="00A5545B" w:rsidP="00BA7497">
      <w:hyperlink r:id="rId12" w:history="1">
        <w:r w:rsidR="003B41AB" w:rsidRPr="00B67B8F">
          <w:rPr>
            <w:rStyle w:val="aff3"/>
          </w:rPr>
          <w:t>https://files.stroyinf.ru/Data2/1/4293759/4293759791.pdf</w:t>
        </w:r>
      </w:hyperlink>
    </w:p>
    <w:p w14:paraId="51DB3CE5" w14:textId="77777777" w:rsidR="003B41AB" w:rsidRDefault="003B41AB" w:rsidP="00BA7497"/>
    <w:p w14:paraId="62BBF66E" w14:textId="77777777" w:rsidR="00426298" w:rsidRDefault="00426298" w:rsidP="00F6425D">
      <w:pPr>
        <w:pStyle w:val="3"/>
      </w:pPr>
      <w:bookmarkStart w:id="10" w:name="_Toc27666855"/>
      <w:r>
        <w:t>Уязвимости приводящие к проникновению на узел</w:t>
      </w:r>
      <w:bookmarkEnd w:id="10"/>
    </w:p>
    <w:p w14:paraId="5FE9C09C" w14:textId="77777777" w:rsidR="00426298" w:rsidRDefault="00426298" w:rsidP="00426298">
      <w:r>
        <w:t>Для проникновения во внутреннюю сеть</w:t>
      </w:r>
      <w:r w:rsidR="00494176">
        <w:t xml:space="preserve"> организации, злоумышленнику необходимо найти узел данной сети, доступный из внешней сети, после чего он должен получить доступ к этому узлу и иметь возможность выполнить на нем произвольные команды. Уязвимости, способствующие проникновению на узел можно поделить на следующие типы</w:t>
      </w:r>
      <w:r w:rsidR="00494176" w:rsidRPr="00494176">
        <w:t xml:space="preserve"> [https://xakep.ru/2017/04/10/hacking-attack-types/]</w:t>
      </w:r>
      <w:r w:rsidR="00494176">
        <w:t>:</w:t>
      </w:r>
    </w:p>
    <w:p w14:paraId="258F1B08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недостатки</w:t>
      </w:r>
      <w:proofErr w:type="gramEnd"/>
      <w:r w:rsidRPr="00494176">
        <w:t xml:space="preserve"> управления учетными записями и паролями;</w:t>
      </w:r>
    </w:p>
    <w:p w14:paraId="7E0CCD21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уязвимости</w:t>
      </w:r>
      <w:proofErr w:type="gramEnd"/>
      <w:r>
        <w:t xml:space="preserve"> веб-приложений</w:t>
      </w:r>
      <w:r>
        <w:rPr>
          <w:lang w:val="en-US"/>
        </w:rPr>
        <w:t>;</w:t>
      </w:r>
    </w:p>
    <w:p w14:paraId="4C267947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фильтрации трафика</w:t>
      </w:r>
      <w:r>
        <w:rPr>
          <w:lang w:val="en-US"/>
        </w:rPr>
        <w:t>;</w:t>
      </w:r>
    </w:p>
    <w:p w14:paraId="7B07703B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commentRangeStart w:id="11"/>
      <w:proofErr w:type="gramStart"/>
      <w:r w:rsidRPr="00494176">
        <w:t>недостатки</w:t>
      </w:r>
      <w:proofErr w:type="gramEnd"/>
      <w:r w:rsidRPr="00494176">
        <w:t xml:space="preserve"> управления уязвимостями и обновлениями;</w:t>
      </w:r>
      <w:commentRangeEnd w:id="11"/>
      <w:r>
        <w:rPr>
          <w:rStyle w:val="afff"/>
        </w:rPr>
        <w:commentReference w:id="11"/>
      </w:r>
    </w:p>
    <w:p w14:paraId="676986A9" w14:textId="77777777" w:rsidR="00494176" w:rsidRP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 w:rsidRPr="00494176">
        <w:t>плохая</w:t>
      </w:r>
      <w:proofErr w:type="gramEnd"/>
      <w:r w:rsidRPr="00494176">
        <w:t xml:space="preserve"> осведомленность пользователей в вопросах информационной безопасности;</w:t>
      </w:r>
    </w:p>
    <w:p w14:paraId="565FEBB7" w14:textId="77777777" w:rsidR="00494176" w:rsidRDefault="00494176" w:rsidP="00494176">
      <w:pPr>
        <w:pStyle w:val="af2"/>
        <w:numPr>
          <w:ilvl w:val="0"/>
          <w:numId w:val="8"/>
        </w:numPr>
        <w:ind w:left="0" w:firstLine="851"/>
      </w:pPr>
      <w:proofErr w:type="gramStart"/>
      <w:r>
        <w:t>недостатки</w:t>
      </w:r>
      <w:proofErr w:type="gramEnd"/>
      <w:r>
        <w:t xml:space="preserve"> конфигурации и разграничения доступа</w:t>
      </w:r>
      <w:r w:rsidRPr="00494176">
        <w:t>;</w:t>
      </w:r>
    </w:p>
    <w:p w14:paraId="38E2C205" w14:textId="77777777" w:rsidR="00494176" w:rsidRDefault="00494176" w:rsidP="00494176">
      <w:r>
        <w:t>Любая уязвимость каждого из этих типов способствует проникновению на удаленное устройство. Иногда для проникновения используются комбинации данных методов, однако это лишь повышает сложность атаки, но не увеличивает вероятность проникновения.</w:t>
      </w:r>
    </w:p>
    <w:p w14:paraId="6E39FAED" w14:textId="77777777" w:rsidR="00F6425D" w:rsidRDefault="00F6425D" w:rsidP="00494176"/>
    <w:p w14:paraId="415C5062" w14:textId="77777777" w:rsidR="00494176" w:rsidRDefault="00494176" w:rsidP="00F6425D">
      <w:pPr>
        <w:pStyle w:val="21"/>
      </w:pPr>
      <w:r>
        <w:tab/>
      </w:r>
      <w:bookmarkStart w:id="12" w:name="_Toc27666856"/>
      <w:proofErr w:type="spellStart"/>
      <w:r w:rsidR="003300EA">
        <w:t>Эксплой</w:t>
      </w:r>
      <w:r w:rsidR="00F6425D">
        <w:t>ты</w:t>
      </w:r>
      <w:bookmarkEnd w:id="12"/>
      <w:proofErr w:type="spellEnd"/>
    </w:p>
    <w:p w14:paraId="0D8483DD" w14:textId="77777777" w:rsidR="00F6425D" w:rsidRDefault="003300EA" w:rsidP="00F6425D">
      <w:proofErr w:type="spellStart"/>
      <w:r>
        <w:t>Эксплой</w:t>
      </w:r>
      <w:r w:rsidR="00F6425D">
        <w:t>т</w:t>
      </w:r>
      <w:proofErr w:type="spellEnd"/>
      <w:r w:rsidR="00F6425D">
        <w:t xml:space="preserve"> </w:t>
      </w:r>
      <w:r w:rsidR="00F6425D" w:rsidRPr="00F6425D">
        <w:t>[</w:t>
      </w:r>
      <w:hyperlink r:id="rId13" w:history="1">
        <w:r w:rsidR="00F6425D">
          <w:rPr>
            <w:rStyle w:val="aff3"/>
          </w:rPr>
          <w:t>https://www.gizmosphere.org/network-security-vulnerabilities-vs-exploits/</w:t>
        </w:r>
      </w:hyperlink>
      <w:r w:rsidR="00F6425D" w:rsidRPr="00F6425D">
        <w:t>]</w:t>
      </w:r>
      <w:r w:rsidR="00F6425D">
        <w:t xml:space="preserve"> – </w:t>
      </w:r>
      <w:r w:rsidR="00CD3F28">
        <w:t>скрипт или программа</w:t>
      </w:r>
      <w:r w:rsidR="00F6425D">
        <w:t xml:space="preserve">, разработанная исключительно для эксплуатации </w:t>
      </w:r>
      <w:r>
        <w:t>определенной уязвимости</w:t>
      </w:r>
      <w:r w:rsidR="00F6425D">
        <w:t>. В процессе проведения сетевой атаки могут задействоватьс</w:t>
      </w:r>
      <w:r>
        <w:t xml:space="preserve">я одновременно несколько </w:t>
      </w:r>
      <w:proofErr w:type="spellStart"/>
      <w:r>
        <w:t>эксплой</w:t>
      </w:r>
      <w:r w:rsidR="00F6425D">
        <w:t>тов</w:t>
      </w:r>
      <w:proofErr w:type="spellEnd"/>
      <w:r w:rsidR="00F6425D">
        <w:t xml:space="preserve"> для достижения поставленных целей. При этом необходимо успешн</w:t>
      </w:r>
      <w:r>
        <w:t xml:space="preserve">ое выполнение каждого из </w:t>
      </w:r>
      <w:proofErr w:type="spellStart"/>
      <w:r>
        <w:t>эксплой</w:t>
      </w:r>
      <w:r w:rsidR="00F6425D">
        <w:t>тов</w:t>
      </w:r>
      <w:proofErr w:type="spellEnd"/>
      <w:r w:rsidR="00F6425D">
        <w:t>. Закрытие любой из уязвимостей подобной цепочки приведет к несостоятельности исходной атаки.</w:t>
      </w:r>
    </w:p>
    <w:p w14:paraId="2FC37AF8" w14:textId="77777777" w:rsidR="003300EA" w:rsidRDefault="003300EA" w:rsidP="003300EA">
      <w:proofErr w:type="spellStart"/>
      <w:r>
        <w:lastRenderedPageBreak/>
        <w:t>Эксплойтом</w:t>
      </w:r>
      <w:proofErr w:type="spellEnd"/>
      <w:r>
        <w:t xml:space="preserve"> может также являться обычный текст или словестное описание того, как </w:t>
      </w:r>
      <w:proofErr w:type="spellStart"/>
      <w:r>
        <w:t>проэксплуатировать</w:t>
      </w:r>
      <w:proofErr w:type="spellEnd"/>
      <w:r>
        <w:t xml:space="preserve"> уязвимость. Чаще всего для написания </w:t>
      </w:r>
      <w:proofErr w:type="spellStart"/>
      <w:r>
        <w:t>эксплойтов</w:t>
      </w:r>
      <w:proofErr w:type="spellEnd"/>
      <w:r>
        <w:t xml:space="preserve"> используются следующие языки программирования: </w:t>
      </w:r>
      <w:r>
        <w:rPr>
          <w:lang w:val="en-US"/>
        </w:rPr>
        <w:t>Python</w:t>
      </w:r>
      <w:r w:rsidRPr="003300EA">
        <w:t xml:space="preserve">, </w:t>
      </w:r>
      <w:r>
        <w:rPr>
          <w:lang w:val="en-US"/>
        </w:rPr>
        <w:t>Ruby</w:t>
      </w:r>
      <w:r w:rsidRPr="003300EA">
        <w:t xml:space="preserve">, </w:t>
      </w:r>
      <w:r>
        <w:rPr>
          <w:lang w:val="en-US"/>
        </w:rPr>
        <w:t>PHP</w:t>
      </w:r>
      <w:r w:rsidRPr="003300EA">
        <w:t xml:space="preserve">, </w:t>
      </w:r>
      <w:r>
        <w:rPr>
          <w:lang w:val="en-US"/>
        </w:rPr>
        <w:t>Perl</w:t>
      </w:r>
      <w:r w:rsidRPr="003300EA">
        <w:t xml:space="preserve">, </w:t>
      </w:r>
      <w:r>
        <w:rPr>
          <w:lang w:val="en-US"/>
        </w:rPr>
        <w:t>HTML</w:t>
      </w:r>
      <w:r w:rsidRPr="003300EA">
        <w:t xml:space="preserve">, </w:t>
      </w:r>
      <w:proofErr w:type="spellStart"/>
      <w:r>
        <w:rPr>
          <w:lang w:val="en-US"/>
        </w:rPr>
        <w:t>Javascript</w:t>
      </w:r>
      <w:proofErr w:type="spellEnd"/>
      <w:r w:rsidRPr="003300EA">
        <w:t xml:space="preserve">, </w:t>
      </w:r>
      <w:r>
        <w:rPr>
          <w:lang w:val="en-US"/>
        </w:rPr>
        <w:t>C</w:t>
      </w:r>
      <w:r w:rsidRPr="003300EA">
        <w:t>/</w:t>
      </w:r>
      <w:r>
        <w:rPr>
          <w:lang w:val="en-US"/>
        </w:rPr>
        <w:t>C</w:t>
      </w:r>
      <w:r w:rsidRPr="003300EA">
        <w:t>++.</w:t>
      </w:r>
    </w:p>
    <w:p w14:paraId="79515315" w14:textId="77777777" w:rsidR="003300EA" w:rsidRDefault="00BF14FC" w:rsidP="003300EA">
      <w:r>
        <w:t>В общем случае о</w:t>
      </w:r>
      <w:r w:rsidR="003300EA">
        <w:t xml:space="preserve">пределяют 2 вида </w:t>
      </w:r>
      <w:proofErr w:type="spellStart"/>
      <w:r w:rsidR="003300EA">
        <w:t>экспло</w:t>
      </w:r>
      <w:r>
        <w:t>й</w:t>
      </w:r>
      <w:r w:rsidR="003300EA">
        <w:t>тов</w:t>
      </w:r>
      <w:proofErr w:type="spellEnd"/>
      <w:r w:rsidR="003300EA">
        <w:t>:</w:t>
      </w:r>
    </w:p>
    <w:p w14:paraId="3FED4869" w14:textId="77777777" w:rsidR="003300EA" w:rsidRPr="001A50BA" w:rsidRDefault="00BF14FC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у</w:t>
      </w:r>
      <w:r w:rsidR="003300EA">
        <w:t>да</w:t>
      </w:r>
      <w:r w:rsidR="001A50BA">
        <w:t>ленный</w:t>
      </w:r>
      <w:proofErr w:type="gramEnd"/>
      <w:r w:rsidR="003300EA">
        <w:t xml:space="preserve"> </w:t>
      </w:r>
      <w:r w:rsidR="001A50BA">
        <w:t>–</w:t>
      </w:r>
      <w:r w:rsidR="003300EA">
        <w:t xml:space="preserve"> </w:t>
      </w:r>
      <w:r w:rsidR="001A50BA">
        <w:t>эксплуатирует уязвимость удаленной системы без предварительного доступа к ней</w:t>
      </w:r>
      <w:r w:rsidR="001A50BA" w:rsidRPr="001A50BA">
        <w:t>;</w:t>
      </w:r>
    </w:p>
    <w:p w14:paraId="0CFFC0AF" w14:textId="77777777" w:rsidR="001A50BA" w:rsidRDefault="00BF14FC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л</w:t>
      </w:r>
      <w:r w:rsidR="001A50BA">
        <w:t>окальный</w:t>
      </w:r>
      <w:proofErr w:type="gramEnd"/>
      <w:r w:rsidR="001A50BA">
        <w:t xml:space="preserve"> – эксплуатирует уязвимость локальной системы. Требует наличие предварительного доступа к целевой системе. Чаще всего используется для повышения привилегий.</w:t>
      </w:r>
    </w:p>
    <w:p w14:paraId="4A8FB990" w14:textId="77777777" w:rsidR="00BE5329" w:rsidRPr="00E6554B" w:rsidRDefault="00E6554B" w:rsidP="00E6554B">
      <w:r>
        <w:t xml:space="preserve">Так как </w:t>
      </w:r>
      <w:proofErr w:type="spellStart"/>
      <w:r>
        <w:t>эксплойты</w:t>
      </w:r>
      <w:proofErr w:type="spellEnd"/>
      <w:r>
        <w:t xml:space="preserve"> разрабатываются для выполнения различных действий на атакуемой системе, то они могут классифицироваться по объекту назначения [</w:t>
      </w:r>
      <w:hyperlink r:id="rId14" w:history="1">
        <w:r>
          <w:rPr>
            <w:rStyle w:val="aff3"/>
          </w:rPr>
          <w:t>https://www.anti-malware.ru/threats/exploits</w:t>
        </w:r>
      </w:hyperlink>
      <w:r w:rsidRPr="00E6554B">
        <w:t>]:</w:t>
      </w:r>
    </w:p>
    <w:p w14:paraId="06CEA7C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commentRangeStart w:id="13"/>
      <w:proofErr w:type="gramStart"/>
      <w:r>
        <w:t>для</w:t>
      </w:r>
      <w:proofErr w:type="gramEnd"/>
      <w:r>
        <w:t xml:space="preserve"> браузеров и дополнений к ним; </w:t>
      </w:r>
    </w:p>
    <w:p w14:paraId="410818D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для</w:t>
      </w:r>
      <w:proofErr w:type="gramEnd"/>
      <w:r>
        <w:t xml:space="preserve"> операционных систем;</w:t>
      </w:r>
    </w:p>
    <w:p w14:paraId="6EAD16B7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для</w:t>
      </w:r>
      <w:proofErr w:type="gramEnd"/>
      <w:r>
        <w:t xml:space="preserve"> офисных программ, проигрывателей и другого прикладного программного обеспечения;</w:t>
      </w:r>
    </w:p>
    <w:p w14:paraId="014D4FF0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для</w:t>
      </w:r>
      <w:proofErr w:type="gramEnd"/>
      <w:r>
        <w:t xml:space="preserve"> серверного программного обеспечения;</w:t>
      </w:r>
    </w:p>
    <w:p w14:paraId="0E005B92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для</w:t>
      </w:r>
      <w:proofErr w:type="gramEnd"/>
      <w:r>
        <w:t xml:space="preserve"> веб-сервисов, например,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Drupal</w:t>
      </w:r>
      <w:proofErr w:type="spellEnd"/>
      <w:r>
        <w:t xml:space="preserve"> и др. </w:t>
      </w:r>
    </w:p>
    <w:p w14:paraId="3EC5980D" w14:textId="77777777" w:rsidR="00E6554B" w:rsidRDefault="00E6554B" w:rsidP="007807A4">
      <w:pPr>
        <w:pStyle w:val="af2"/>
        <w:numPr>
          <w:ilvl w:val="0"/>
          <w:numId w:val="14"/>
        </w:numPr>
        <w:ind w:left="0" w:firstLine="851"/>
      </w:pPr>
      <w:proofErr w:type="gramStart"/>
      <w:r>
        <w:t>для</w:t>
      </w:r>
      <w:proofErr w:type="gramEnd"/>
      <w:r>
        <w:t xml:space="preserve"> аппаратных компонентов.</w:t>
      </w:r>
      <w:commentRangeEnd w:id="13"/>
      <w:r w:rsidR="00813E20">
        <w:rPr>
          <w:rStyle w:val="afff"/>
        </w:rPr>
        <w:commentReference w:id="13"/>
      </w:r>
    </w:p>
    <w:p w14:paraId="3D670FEA" w14:textId="77777777" w:rsidR="00813E20" w:rsidRDefault="00DD5857" w:rsidP="00DD5857">
      <w:r>
        <w:t xml:space="preserve">Большинство существующих </w:t>
      </w:r>
      <w:proofErr w:type="spellStart"/>
      <w:r>
        <w:t>эксплойтов</w:t>
      </w:r>
      <w:proofErr w:type="spellEnd"/>
      <w:r>
        <w:t xml:space="preserve"> входят в ту или иную базу </w:t>
      </w:r>
      <w:proofErr w:type="spellStart"/>
      <w:r>
        <w:t>эксплойтов</w:t>
      </w:r>
      <w:proofErr w:type="spellEnd"/>
      <w:r>
        <w:t>, которые в большинстве случаев создаются для научных целей.</w:t>
      </w:r>
    </w:p>
    <w:p w14:paraId="35DA566E" w14:textId="77777777" w:rsidR="00DD5857" w:rsidRDefault="00DD5857" w:rsidP="00DD5857"/>
    <w:p w14:paraId="14328C4F" w14:textId="77777777" w:rsidR="001A50BA" w:rsidRDefault="001A50BA" w:rsidP="001A50BA">
      <w:pPr>
        <w:pStyle w:val="3"/>
      </w:pPr>
      <w:bookmarkStart w:id="14" w:name="_Toc27666857"/>
      <w:r>
        <w:t xml:space="preserve">Базы </w:t>
      </w:r>
      <w:proofErr w:type="spellStart"/>
      <w:r>
        <w:t>эксплойтов</w:t>
      </w:r>
      <w:bookmarkEnd w:id="14"/>
      <w:proofErr w:type="spellEnd"/>
    </w:p>
    <w:p w14:paraId="723D7E13" w14:textId="77777777" w:rsidR="001A50BA" w:rsidRDefault="00BE5329" w:rsidP="001A50BA">
      <w:r>
        <w:t xml:space="preserve">Наиболее обширные базы </w:t>
      </w:r>
      <w:proofErr w:type="spellStart"/>
      <w:r>
        <w:t>эксплойтов</w:t>
      </w:r>
      <w:proofErr w:type="spellEnd"/>
      <w:r>
        <w:t xml:space="preserve"> на данный момент </w:t>
      </w:r>
      <w:r w:rsidRPr="00BE5329">
        <w:t>[</w:t>
      </w:r>
      <w:hyperlink r:id="rId15" w:history="1">
        <w:r>
          <w:rPr>
            <w:rStyle w:val="aff3"/>
          </w:rPr>
          <w:t>https://null-byte.wonderhowto.com/how-to/top-10-exploit-databases-for-finding-vulnerabilities-0189314/</w:t>
        </w:r>
      </w:hyperlink>
      <w:r w:rsidRPr="00BE5329">
        <w:t>]</w:t>
      </w:r>
      <w:r>
        <w:t>:</w:t>
      </w:r>
    </w:p>
    <w:p w14:paraId="3C1A94C4" w14:textId="77777777" w:rsidR="00BE5329" w:rsidRPr="001A50BA" w:rsidRDefault="00BE5329" w:rsidP="00BE5329">
      <w:pPr>
        <w:pStyle w:val="af2"/>
        <w:ind w:left="851" w:firstLine="0"/>
      </w:pPr>
    </w:p>
    <w:p w14:paraId="62C9F267" w14:textId="77777777" w:rsidR="00F6425D" w:rsidRPr="00F6425D" w:rsidRDefault="00F6425D" w:rsidP="00F6425D"/>
    <w:p w14:paraId="78653307" w14:textId="77777777" w:rsidR="00426298" w:rsidRDefault="00E87AB5" w:rsidP="001948FF">
      <w:pPr>
        <w:pStyle w:val="21"/>
      </w:pPr>
      <w:bookmarkStart w:id="15" w:name="_Toc27666858"/>
      <w:r>
        <w:lastRenderedPageBreak/>
        <w:t>Сценарий сетевой атаки</w:t>
      </w:r>
      <w:bookmarkEnd w:id="15"/>
    </w:p>
    <w:p w14:paraId="5D639D09" w14:textId="77777777" w:rsidR="0051166C" w:rsidRDefault="00FB2A50" w:rsidP="001948FF">
      <w:r>
        <w:t>Реализация угрозы, как было описано выше, может быть направлена на нарушение целостности, доступности и конфиденциальности информации</w:t>
      </w:r>
      <w:r w:rsidR="0051166C">
        <w:t xml:space="preserve">. Процесс реализации угрозы в общем случае состоит из 4 этапов </w:t>
      </w:r>
      <w:r w:rsidR="0051166C" w:rsidRPr="0051166C">
        <w:t>[</w:t>
      </w:r>
      <w:r w:rsidR="0051166C" w:rsidRPr="001948FF">
        <w:rPr>
          <w:lang w:val="en-US"/>
        </w:rPr>
        <w:t>https</w:t>
      </w:r>
      <w:r w:rsidR="0051166C" w:rsidRPr="001948FF">
        <w:t>://</w:t>
      </w:r>
      <w:proofErr w:type="spellStart"/>
      <w:r w:rsidR="0051166C" w:rsidRPr="001948FF">
        <w:rPr>
          <w:lang w:val="en-US"/>
        </w:rPr>
        <w:t>cyberleninka</w:t>
      </w:r>
      <w:proofErr w:type="spellEnd"/>
      <w:r w:rsidR="0051166C" w:rsidRPr="001948FF">
        <w:t>.</w:t>
      </w:r>
      <w:proofErr w:type="spellStart"/>
      <w:r w:rsidR="0051166C" w:rsidRPr="001948FF">
        <w:rPr>
          <w:lang w:val="en-US"/>
        </w:rPr>
        <w:t>ru</w:t>
      </w:r>
      <w:proofErr w:type="spellEnd"/>
      <w:r w:rsidR="0051166C" w:rsidRPr="001948FF">
        <w:t>/</w:t>
      </w:r>
      <w:r w:rsidR="0051166C" w:rsidRPr="001948FF">
        <w:rPr>
          <w:lang w:val="en-US"/>
        </w:rPr>
        <w:t>article</w:t>
      </w:r>
      <w:r w:rsidR="0051166C" w:rsidRPr="001948FF">
        <w:t>/</w:t>
      </w:r>
      <w:r w:rsidR="0051166C" w:rsidRPr="001948FF">
        <w:rPr>
          <w:lang w:val="en-US"/>
        </w:rPr>
        <w:t>v</w:t>
      </w:r>
      <w:r w:rsidR="0051166C" w:rsidRPr="001948FF">
        <w:t>/</w:t>
      </w:r>
      <w:proofErr w:type="spellStart"/>
      <w:r w:rsidR="0051166C" w:rsidRPr="001948FF">
        <w:rPr>
          <w:lang w:val="en-US"/>
        </w:rPr>
        <w:t>klassifikatsiya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ugroz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uyazvimostey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informatsionnoy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bezopasnosti</w:t>
      </w:r>
      <w:proofErr w:type="spellEnd"/>
      <w:r w:rsidR="0051166C" w:rsidRPr="001948FF">
        <w:t>-</w:t>
      </w:r>
      <w:r w:rsidR="0051166C" w:rsidRPr="001948FF">
        <w:rPr>
          <w:lang w:val="en-US"/>
        </w:rPr>
        <w:t>v</w:t>
      </w:r>
      <w:r w:rsidR="0051166C" w:rsidRPr="001948FF">
        <w:t>-</w:t>
      </w:r>
      <w:proofErr w:type="spellStart"/>
      <w:r w:rsidR="0051166C" w:rsidRPr="001948FF">
        <w:rPr>
          <w:lang w:val="en-US"/>
        </w:rPr>
        <w:t>korporativnyh</w:t>
      </w:r>
      <w:proofErr w:type="spellEnd"/>
      <w:r w:rsidR="0051166C" w:rsidRPr="001948FF">
        <w:t>-</w:t>
      </w:r>
      <w:proofErr w:type="spellStart"/>
      <w:r w:rsidR="0051166C" w:rsidRPr="001948FF">
        <w:rPr>
          <w:lang w:val="en-US"/>
        </w:rPr>
        <w:t>sistemah</w:t>
      </w:r>
      <w:proofErr w:type="spellEnd"/>
      <w:r w:rsidR="0051166C" w:rsidRPr="0051166C">
        <w:t>]</w:t>
      </w:r>
      <w:r w:rsidR="0051166C">
        <w:t>:</w:t>
      </w:r>
    </w:p>
    <w:p w14:paraId="518C4819" w14:textId="77777777" w:rsidR="001948FF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Сбор информации о цели</w:t>
      </w:r>
      <w:r>
        <w:rPr>
          <w:lang w:val="en-US"/>
        </w:rPr>
        <w:t>;</w:t>
      </w:r>
    </w:p>
    <w:p w14:paraId="0DB6BB28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Проникновение в целевую систему</w:t>
      </w:r>
      <w:r>
        <w:rPr>
          <w:lang w:val="en-US"/>
        </w:rPr>
        <w:t>;</w:t>
      </w:r>
    </w:p>
    <w:p w14:paraId="3636995D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Осуществление несанкционированных действий</w:t>
      </w:r>
      <w:r>
        <w:rPr>
          <w:lang w:val="en-US"/>
        </w:rPr>
        <w:t>;</w:t>
      </w:r>
    </w:p>
    <w:p w14:paraId="67A66896" w14:textId="77777777" w:rsidR="0051166C" w:rsidRPr="0051166C" w:rsidRDefault="0051166C" w:rsidP="007807A4">
      <w:pPr>
        <w:pStyle w:val="af2"/>
        <w:numPr>
          <w:ilvl w:val="0"/>
          <w:numId w:val="16"/>
        </w:numPr>
        <w:ind w:left="0" w:firstLine="851"/>
      </w:pPr>
      <w:r>
        <w:t>Сокрытие следов несанкционированного доступа</w:t>
      </w:r>
      <w:r>
        <w:rPr>
          <w:lang w:val="en-US"/>
        </w:rPr>
        <w:t>.</w:t>
      </w:r>
    </w:p>
    <w:p w14:paraId="76074098" w14:textId="77777777" w:rsidR="004D4DA8" w:rsidRDefault="004D4DA8" w:rsidP="0051166C">
      <w:r>
        <w:t>На каждом из этих этапов может быть задействовано неограниченное число дополнительных операций, представленных на рисунке Х.</w:t>
      </w:r>
    </w:p>
    <w:p w14:paraId="0F45FBF6" w14:textId="77777777" w:rsidR="004D4DA8" w:rsidRDefault="004D4DA8" w:rsidP="004D4DA8">
      <w:pPr>
        <w:ind w:firstLine="0"/>
      </w:pPr>
    </w:p>
    <w:p w14:paraId="0ADFBFD9" w14:textId="77777777" w:rsidR="00334470" w:rsidRDefault="004D4DA8" w:rsidP="00334470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56A074D" wp14:editId="4FA6CEBE">
            <wp:extent cx="6124575" cy="61817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Рисунок Х – Процесс реализации угрозы</w:t>
      </w:r>
    </w:p>
    <w:p w14:paraId="44CF9324" w14:textId="77777777" w:rsidR="00334470" w:rsidRDefault="00334470" w:rsidP="00334470">
      <w:pPr>
        <w:ind w:firstLine="0"/>
        <w:jc w:val="center"/>
      </w:pPr>
    </w:p>
    <w:p w14:paraId="6A4CA577" w14:textId="77777777" w:rsidR="00334470" w:rsidRDefault="00334470" w:rsidP="00334470">
      <w:pPr>
        <w:pStyle w:val="3"/>
      </w:pPr>
      <w:bookmarkStart w:id="16" w:name="_Toc27666859"/>
      <w:r>
        <w:t>Сбор информации</w:t>
      </w:r>
      <w:bookmarkEnd w:id="16"/>
    </w:p>
    <w:p w14:paraId="1974BAD2" w14:textId="77777777" w:rsidR="00334470" w:rsidRPr="00334470" w:rsidRDefault="00334470" w:rsidP="00334470"/>
    <w:p w14:paraId="2E2FD60B" w14:textId="77777777" w:rsidR="005359B4" w:rsidRPr="00334470" w:rsidRDefault="00FD79A7" w:rsidP="00334470">
      <w:pPr>
        <w:jc w:val="center"/>
      </w:pPr>
      <w:r>
        <w:rPr>
          <w:b/>
          <w:bCs/>
          <w:caps/>
        </w:rPr>
        <w:br w:type="page"/>
      </w:r>
      <w:r w:rsidR="005359B4">
        <w:rPr>
          <w:b/>
          <w:bCs/>
          <w:caps/>
        </w:rPr>
        <w:lastRenderedPageBreak/>
        <w:br w:type="page"/>
      </w:r>
    </w:p>
    <w:p w14:paraId="7C332FF8" w14:textId="77777777" w:rsidR="00FD79A7" w:rsidRDefault="008B599D" w:rsidP="00334470">
      <w:pPr>
        <w:pStyle w:val="1"/>
      </w:pPr>
      <w:bookmarkStart w:id="17" w:name="_Toc27666860"/>
      <w:r>
        <w:lastRenderedPageBreak/>
        <w:t>Оценка защищенности и выбор мер защиты в современных компьютерных сетях</w:t>
      </w:r>
      <w:bookmarkEnd w:id="17"/>
    </w:p>
    <w:p w14:paraId="52C44457" w14:textId="77777777" w:rsidR="00E34AA7" w:rsidRPr="00AD4AC9" w:rsidRDefault="00E34AA7" w:rsidP="00E34AA7">
      <w:pPr>
        <w:rPr>
          <w:lang w:val="en-US"/>
        </w:rPr>
      </w:pPr>
      <w:r>
        <w:t xml:space="preserve">Задача оценки защищенности и выбора защитных мер в компьютерных сетях является одной из основных задач информационной безопасности. Согласно </w:t>
      </w:r>
    </w:p>
    <w:p w14:paraId="4E7E9233" w14:textId="77777777" w:rsidR="008B599D" w:rsidRPr="008B599D" w:rsidRDefault="008B599D" w:rsidP="008B599D">
      <w:pPr>
        <w:pStyle w:val="21"/>
      </w:pPr>
      <w:bookmarkStart w:id="18" w:name="_Toc27666861"/>
      <w:r>
        <w:t>Нормативная база задачи оценки защищенности сетевой инфраструктуры</w:t>
      </w:r>
      <w:bookmarkEnd w:id="18"/>
    </w:p>
    <w:p w14:paraId="68BB8B23" w14:textId="77777777" w:rsidR="008B599D" w:rsidRDefault="008B599D" w:rsidP="008B599D">
      <w:pPr>
        <w:pStyle w:val="3"/>
      </w:pPr>
      <w:bookmarkStart w:id="19" w:name="_Toc27666862"/>
      <w:r>
        <w:t>Стандарты в области оценки безопасности компонентов сетевой инфраструктуры</w:t>
      </w:r>
      <w:bookmarkEnd w:id="19"/>
    </w:p>
    <w:p w14:paraId="7DD5AB08" w14:textId="77777777" w:rsidR="008B599D" w:rsidRDefault="008B599D" w:rsidP="007807A4">
      <w:pPr>
        <w:pStyle w:val="21"/>
        <w:numPr>
          <w:ilvl w:val="1"/>
          <w:numId w:val="23"/>
        </w:numPr>
      </w:pPr>
      <w:bookmarkStart w:id="20" w:name="_Toc27666863"/>
      <w:commentRangeStart w:id="21"/>
      <w:r>
        <w:t>Методики оценки защищенности компьютерной сети</w:t>
      </w:r>
      <w:bookmarkEnd w:id="20"/>
      <w:commentRangeEnd w:id="21"/>
      <w:r w:rsidR="00A5545B">
        <w:rPr>
          <w:rStyle w:val="afff"/>
          <w:rFonts w:eastAsiaTheme="minorEastAsia" w:cstheme="minorBidi"/>
          <w:b w:val="0"/>
          <w:bCs w:val="0"/>
        </w:rPr>
        <w:commentReference w:id="21"/>
      </w:r>
    </w:p>
    <w:p w14:paraId="7075036A" w14:textId="77777777" w:rsidR="001129D2" w:rsidRDefault="00A2108C" w:rsidP="00A2108C">
      <w:r w:rsidRPr="00A2108C">
        <w:t xml:space="preserve">Оценка </w:t>
      </w:r>
      <w:r>
        <w:t>защищенности компьютерной сети – это процесс выявления уязвимостей, угроз и рисков, связанных с активами организации и мер защиты, которые могут смягчить эти риски</w:t>
      </w:r>
      <w:r w:rsidR="00C05950">
        <w:t xml:space="preserve"> </w:t>
      </w:r>
      <w:r w:rsidR="00C05950" w:rsidRPr="00C05950">
        <w:t>[https://www.tcdi.com/criteria-for-selecting-an-information-security-risk-assessment-methodology-qualitative-quantitative-or-mixed/]</w:t>
      </w:r>
      <w:r w:rsidRPr="00A2108C">
        <w:t xml:space="preserve">. </w:t>
      </w:r>
      <w:r>
        <w:t>Существует два базовых подхода к оценке защищенности: качественный и количественный</w:t>
      </w:r>
      <w:r w:rsidR="00C05950">
        <w:t xml:space="preserve">. </w:t>
      </w:r>
    </w:p>
    <w:p w14:paraId="224E8106" w14:textId="77777777" w:rsidR="00AE5305" w:rsidRDefault="00AE5305" w:rsidP="00AE5305">
      <w:r w:rsidRPr="00C05950">
        <w:t>Методики оценки защищенности позволяют определить понятие показателя защищенности – параметра, определяющего качественную или количественную оценку защищенности анализируемой сети</w:t>
      </w:r>
      <w:r>
        <w:t>.</w:t>
      </w:r>
    </w:p>
    <w:p w14:paraId="1B0AA629" w14:textId="77777777" w:rsidR="00AE5305" w:rsidRDefault="00AE5305" w:rsidP="00AE5305">
      <w:pPr>
        <w:ind w:firstLine="0"/>
      </w:pPr>
    </w:p>
    <w:p w14:paraId="6C56BB58" w14:textId="2B1E0691" w:rsidR="008B599D" w:rsidRDefault="008B599D" w:rsidP="008B599D">
      <w:pPr>
        <w:pStyle w:val="3"/>
      </w:pPr>
      <w:bookmarkStart w:id="22" w:name="_Toc27666864"/>
      <w:r>
        <w:t>Качественные</w:t>
      </w:r>
      <w:r w:rsidR="00C05950">
        <w:t xml:space="preserve"> методики оценки защищенности</w:t>
      </w:r>
      <w:bookmarkEnd w:id="22"/>
      <w:r w:rsidR="00C05950">
        <w:t xml:space="preserve"> </w:t>
      </w:r>
    </w:p>
    <w:p w14:paraId="5DED14A2" w14:textId="77777777" w:rsidR="00AE5305" w:rsidRDefault="00AE5305" w:rsidP="00AE5305">
      <w:r>
        <w:t xml:space="preserve">Качественные методики позволяют идентифицировать уязвимости и угрозы, описать причины их возникновения, возможные последствия и применяемые защитные меры и на их основе ранжировать риски, однако такие методики не позволяют определить численную величину риска. </w:t>
      </w:r>
    </w:p>
    <w:p w14:paraId="6B3D7ACB" w14:textId="77777777" w:rsidR="00AE5305" w:rsidRDefault="00AE5305" w:rsidP="00AE5305">
      <w:r>
        <w:t xml:space="preserve">Методика оценки риска называется качественной, если в процессе её выполнения формируется качественная оценка уровня риска. И.А. </w:t>
      </w:r>
      <w:proofErr w:type="spellStart"/>
      <w:r>
        <w:t>Педерсен</w:t>
      </w:r>
      <w:proofErr w:type="spellEnd"/>
      <w:r>
        <w:t xml:space="preserve"> и Н.Е. </w:t>
      </w:r>
      <w:proofErr w:type="spellStart"/>
      <w:r>
        <w:t>Брюковецкая</w:t>
      </w:r>
      <w:proofErr w:type="spellEnd"/>
      <w:r>
        <w:t xml:space="preserve"> определили несколько этапов качественной оценки риска (рисунок Х) </w:t>
      </w:r>
      <w:r w:rsidRPr="00AE5305">
        <w:t>[https://cyberleninka.ru/article/n/metodologiya-otsenki-riskov-predpriyatiya/viewer]</w:t>
      </w:r>
    </w:p>
    <w:p w14:paraId="309CA5D3" w14:textId="77777777" w:rsidR="00AE5305" w:rsidRDefault="00AE5305" w:rsidP="00AE5305">
      <w:pPr>
        <w:ind w:firstLine="0"/>
      </w:pPr>
    </w:p>
    <w:p w14:paraId="04924EAC" w14:textId="77777777" w:rsidR="00AE5305" w:rsidRDefault="00AE5305" w:rsidP="00AE5305">
      <w:pPr>
        <w:ind w:firstLine="0"/>
      </w:pPr>
      <w:r>
        <w:rPr>
          <w:noProof/>
        </w:rPr>
        <w:drawing>
          <wp:inline distT="0" distB="0" distL="0" distR="0" wp14:anchorId="793551F1" wp14:editId="0D95928D">
            <wp:extent cx="5913120" cy="1409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C6BE" w14:textId="056D68AE" w:rsidR="00AE5305" w:rsidRPr="00AE5305" w:rsidRDefault="00AE5305" w:rsidP="00AE5305">
      <w:pPr>
        <w:ind w:firstLine="0"/>
        <w:jc w:val="center"/>
      </w:pPr>
      <w:r>
        <w:t>Рисунок Х – Последовательность проведения качественного анализа</w:t>
      </w:r>
      <w:r w:rsidR="00D53416">
        <w:t xml:space="preserve"> рисков</w:t>
      </w:r>
      <w:r>
        <w:t xml:space="preserve"> </w:t>
      </w:r>
    </w:p>
    <w:p w14:paraId="39EEB661" w14:textId="1BC20538" w:rsidR="00AE5305" w:rsidRPr="00AE5305" w:rsidRDefault="00AE5305" w:rsidP="00AE5305"/>
    <w:p w14:paraId="565E1F8B" w14:textId="77777777" w:rsidR="00C241E0" w:rsidRDefault="00092EDB" w:rsidP="00C241E0">
      <w:r>
        <w:t>Качественные методики используют опыт</w:t>
      </w:r>
      <w:r w:rsidR="004B7973">
        <w:t xml:space="preserve"> и </w:t>
      </w:r>
      <w:r>
        <w:t xml:space="preserve">суждения экспертов, а не математические формулы. </w:t>
      </w:r>
      <w:r w:rsidR="004B7973">
        <w:t>Они также</w:t>
      </w:r>
      <w:r>
        <w:t xml:space="preserve"> могут использовать опросы для определения уровня угрозы и ожидаемых рисков. </w:t>
      </w:r>
      <w:r w:rsidR="004B7973">
        <w:t>Данные методики особенно эффективны, когда невозможно определить денежный эквивалент конкретного риска.</w:t>
      </w:r>
    </w:p>
    <w:p w14:paraId="73ED0C02" w14:textId="77777777" w:rsidR="004B7973" w:rsidRDefault="004B7973" w:rsidP="00C241E0">
      <w:r>
        <w:t>Качественные методики не требуют больших математических вычислений, но результаты, как правило, менее точны, чем полученные при количественной оценке.</w:t>
      </w:r>
    </w:p>
    <w:p w14:paraId="67F293DF" w14:textId="77777777" w:rsidR="004B7973" w:rsidRDefault="004B7973" w:rsidP="00C241E0">
      <w:r>
        <w:t>Примеры качественных методик:</w:t>
      </w:r>
    </w:p>
    <w:p w14:paraId="601FC89F" w14:textId="77777777" w:rsidR="00C84B5F" w:rsidRP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COBRA [</w:t>
      </w:r>
      <w:proofErr w:type="spellStart"/>
      <w:r w:rsidRPr="00C84B5F">
        <w:rPr>
          <w:lang w:val="en-US"/>
        </w:rPr>
        <w:t>Visintine</w:t>
      </w:r>
      <w:proofErr w:type="spellEnd"/>
      <w:r w:rsidRPr="00C84B5F">
        <w:rPr>
          <w:lang w:val="en-US"/>
        </w:rPr>
        <w:t>, V. Global information</w:t>
      </w:r>
      <w:r w:rsidR="00DD30EB">
        <w:rPr>
          <w:lang w:val="en-US"/>
        </w:rPr>
        <w:t xml:space="preserve"> assurance certification paper</w:t>
      </w:r>
      <w:r>
        <w:rPr>
          <w:lang w:val="en-US"/>
        </w:rPr>
        <w:t>];</w:t>
      </w:r>
    </w:p>
    <w:p w14:paraId="3E606A35" w14:textId="77777777" w:rsidR="00C84B5F" w:rsidRPr="00DD30EB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OCTAVE [</w:t>
      </w:r>
      <w:proofErr w:type="spellStart"/>
      <w:r w:rsidR="00DD30EB" w:rsidRPr="00DD30EB">
        <w:rPr>
          <w:lang w:val="en-US"/>
        </w:rPr>
        <w:t>Caralli</w:t>
      </w:r>
      <w:proofErr w:type="spellEnd"/>
      <w:r w:rsidR="00DD30EB" w:rsidRPr="00DD30EB">
        <w:rPr>
          <w:lang w:val="en-US"/>
        </w:rPr>
        <w:t>, R. A. Introducing OCTAVE Allegro: Improving the Information Security Risk Assessment Process</w:t>
      </w:r>
      <w:r>
        <w:rPr>
          <w:lang w:val="en-US"/>
        </w:rPr>
        <w:t>];</w:t>
      </w:r>
    </w:p>
    <w:p w14:paraId="13D7430E" w14:textId="492576FB" w:rsidR="00C84B5F" w:rsidRDefault="00C84B5F" w:rsidP="007807A4">
      <w:pPr>
        <w:pStyle w:val="af2"/>
        <w:numPr>
          <w:ilvl w:val="0"/>
          <w:numId w:val="24"/>
        </w:numPr>
        <w:ind w:left="0" w:firstLine="851"/>
        <w:rPr>
          <w:lang w:val="en-US"/>
        </w:rPr>
      </w:pPr>
      <w:r>
        <w:rPr>
          <w:lang w:val="en-US"/>
        </w:rPr>
        <w:t>FRAP [</w:t>
      </w:r>
      <w:proofErr w:type="spellStart"/>
      <w:r w:rsidRPr="00C84B5F">
        <w:rPr>
          <w:lang w:val="en-US"/>
        </w:rPr>
        <w:t>Peltier</w:t>
      </w:r>
      <w:proofErr w:type="spellEnd"/>
      <w:r w:rsidRPr="00C84B5F">
        <w:rPr>
          <w:lang w:val="en-US"/>
        </w:rPr>
        <w:t>, T. R. Information security risk analysis, Third Edition</w:t>
      </w:r>
      <w:r>
        <w:rPr>
          <w:lang w:val="en-US"/>
        </w:rPr>
        <w:t>].</w:t>
      </w:r>
    </w:p>
    <w:p w14:paraId="3D524D61" w14:textId="3140E744" w:rsidR="0077028A" w:rsidRDefault="0077028A" w:rsidP="0077028A">
      <w:pPr>
        <w:pStyle w:val="af2"/>
        <w:ind w:left="851" w:firstLine="0"/>
        <w:rPr>
          <w:lang w:val="en-US"/>
        </w:rPr>
      </w:pPr>
    </w:p>
    <w:p w14:paraId="21F4F9BE" w14:textId="5C0F3F30" w:rsidR="0077028A" w:rsidRDefault="0077028A" w:rsidP="0077028A">
      <w:pPr>
        <w:pStyle w:val="4"/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</w:p>
    <w:p w14:paraId="4FF80940" w14:textId="31D21AC9" w:rsidR="0077028A" w:rsidRPr="00F303BD" w:rsidRDefault="00EC0009" w:rsidP="0077028A">
      <w:pPr>
        <w:rPr>
          <w:lang w:val="en-US"/>
        </w:rPr>
      </w:pPr>
      <w:r>
        <w:t xml:space="preserve">Методика </w:t>
      </w:r>
      <w:r>
        <w:rPr>
          <w:lang w:val="en-US"/>
        </w:rPr>
        <w:t>COBRA</w:t>
      </w:r>
      <w:r w:rsidRPr="00EC0009">
        <w:t xml:space="preserve"> </w:t>
      </w:r>
      <w:r>
        <w:t xml:space="preserve">разработана компанией </w:t>
      </w:r>
      <w:r>
        <w:rPr>
          <w:lang w:val="en-US"/>
        </w:rPr>
        <w:t>Risk</w:t>
      </w:r>
      <w:r w:rsidRPr="00EC0009">
        <w:t xml:space="preserve"> </w:t>
      </w:r>
      <w:r>
        <w:rPr>
          <w:lang w:val="en-US"/>
        </w:rPr>
        <w:t>Associate</w:t>
      </w:r>
      <w:r>
        <w:t>s</w:t>
      </w:r>
      <w:r w:rsidRPr="00EC0009">
        <w:t xml:space="preserve"> [https://www.securityauditor.net/]. </w:t>
      </w:r>
      <w:r>
        <w:rPr>
          <w:lang w:val="en-US"/>
        </w:rPr>
        <w:t>COBRA</w:t>
      </w:r>
      <w:r w:rsidRPr="00EC0009">
        <w:t xml:space="preserve"> </w:t>
      </w:r>
      <w:r>
        <w:t xml:space="preserve">представляет собой процесс анализа рисков на основе экспертных систем, использующих обширную базу знаний по угрозам, уязвимостям и множеству опросников. Данная методика позволяет </w:t>
      </w:r>
      <w:r>
        <w:lastRenderedPageBreak/>
        <w:t xml:space="preserve">оценить соответствие оцениваемой системы стандарту </w:t>
      </w:r>
      <w:r>
        <w:rPr>
          <w:lang w:val="en-US"/>
        </w:rPr>
        <w:t>ISO</w:t>
      </w:r>
      <w:r w:rsidRPr="00EC0009">
        <w:t xml:space="preserve"> </w:t>
      </w:r>
      <w:r>
        <w:t>17799</w:t>
      </w:r>
      <w:r w:rsidR="007B3DE5">
        <w:t xml:space="preserve"> </w:t>
      </w:r>
      <w:r w:rsidR="007B3DE5" w:rsidRPr="007B3DE5">
        <w:t>[</w:t>
      </w:r>
      <w:r w:rsidR="007B3DE5" w:rsidRPr="007B3DE5">
        <w:rPr>
          <w:lang w:val="en-US"/>
        </w:rPr>
        <w:t>ISO</w:t>
      </w:r>
      <w:r w:rsidR="007B3DE5" w:rsidRPr="007B3DE5">
        <w:t>/</w:t>
      </w:r>
      <w:r w:rsidR="007B3DE5" w:rsidRPr="007B3DE5">
        <w:rPr>
          <w:lang w:val="en-US"/>
        </w:rPr>
        <w:t>IEC</w:t>
      </w:r>
      <w:r w:rsidR="007B3DE5" w:rsidRPr="007B3DE5">
        <w:t xml:space="preserve"> 17799:2005. </w:t>
      </w:r>
      <w:r w:rsidR="007B3DE5" w:rsidRPr="007B3DE5">
        <w:rPr>
          <w:lang w:val="en-US"/>
        </w:rPr>
        <w:t>Information</w:t>
      </w:r>
      <w:r w:rsidR="007B3DE5" w:rsidRPr="00F303BD">
        <w:rPr>
          <w:lang w:val="en-US"/>
        </w:rPr>
        <w:t xml:space="preserve"> </w:t>
      </w:r>
      <w:r w:rsidR="007B3DE5" w:rsidRPr="007B3DE5">
        <w:rPr>
          <w:lang w:val="en-US"/>
        </w:rPr>
        <w:t>technology</w:t>
      </w:r>
      <w:r w:rsidR="007B3DE5" w:rsidRPr="00F303BD">
        <w:rPr>
          <w:lang w:val="en-US"/>
        </w:rPr>
        <w:t xml:space="preserve">. – </w:t>
      </w:r>
      <w:r w:rsidR="007B3DE5" w:rsidRPr="007B3DE5">
        <w:rPr>
          <w:lang w:val="en-US"/>
        </w:rPr>
        <w:t>Security</w:t>
      </w:r>
      <w:r w:rsidR="007B3DE5" w:rsidRPr="00F303BD">
        <w:rPr>
          <w:lang w:val="en-US"/>
        </w:rPr>
        <w:t xml:space="preserve"> </w:t>
      </w:r>
      <w:r w:rsidR="007B3DE5" w:rsidRPr="007B3DE5">
        <w:rPr>
          <w:lang w:val="en-US"/>
        </w:rPr>
        <w:t>techniques</w:t>
      </w:r>
      <w:r w:rsidR="007B3DE5" w:rsidRPr="00F303BD">
        <w:rPr>
          <w:lang w:val="en-US"/>
        </w:rPr>
        <w:t>]</w:t>
      </w:r>
      <w:r w:rsidRPr="00F303BD">
        <w:rPr>
          <w:lang w:val="en-US"/>
        </w:rPr>
        <w:t>.</w:t>
      </w:r>
    </w:p>
    <w:p w14:paraId="7E15C890" w14:textId="2F94772C" w:rsidR="00EC0009" w:rsidRDefault="00EC0009" w:rsidP="00EC0009">
      <w:r w:rsidRPr="00EC0009">
        <w:rPr>
          <w:lang w:val="en-US"/>
        </w:rPr>
        <w:t xml:space="preserve">COBRA </w:t>
      </w:r>
      <w:r>
        <w:t>включает</w:t>
      </w:r>
      <w:r w:rsidRPr="00EC0009">
        <w:rPr>
          <w:lang w:val="en-US"/>
        </w:rPr>
        <w:t xml:space="preserve"> </w:t>
      </w:r>
      <w:r>
        <w:t>в</w:t>
      </w:r>
      <w:r w:rsidRPr="00EC0009">
        <w:rPr>
          <w:lang w:val="en-US"/>
        </w:rPr>
        <w:t xml:space="preserve"> </w:t>
      </w:r>
      <w:r>
        <w:t>себя</w:t>
      </w:r>
      <w:r w:rsidRPr="00EC0009">
        <w:rPr>
          <w:lang w:val="en-US"/>
        </w:rPr>
        <w:t xml:space="preserve"> 2 </w:t>
      </w:r>
      <w:r>
        <w:t>модуля</w:t>
      </w:r>
      <w:r w:rsidRPr="00EC0009">
        <w:rPr>
          <w:lang w:val="en-US"/>
        </w:rPr>
        <w:t xml:space="preserve">: COBRA Policy Compliance Analyst </w:t>
      </w:r>
      <w:r w:rsidRPr="00EC0009">
        <w:t>и</w:t>
      </w:r>
      <w:r w:rsidRPr="00EC0009">
        <w:rPr>
          <w:lang w:val="en-US"/>
        </w:rPr>
        <w:t xml:space="preserve"> CO</w:t>
      </w:r>
      <w:r>
        <w:rPr>
          <w:lang w:val="en-US"/>
        </w:rPr>
        <w:t xml:space="preserve">BRA Data Protection Consultant. </w:t>
      </w:r>
      <w:r w:rsidR="007B3DE5">
        <w:t xml:space="preserve">Первый позволяет определить, удовлетворяет ли оцениваемая система стандарту </w:t>
      </w:r>
      <w:r w:rsidR="007B3DE5">
        <w:rPr>
          <w:lang w:val="en-US"/>
        </w:rPr>
        <w:t>ISO</w:t>
      </w:r>
      <w:r w:rsidR="007B3DE5" w:rsidRPr="007B3DE5">
        <w:t xml:space="preserve"> 17799</w:t>
      </w:r>
      <w:r w:rsidR="007B3DE5">
        <w:t xml:space="preserve"> и получить рекомендации</w:t>
      </w:r>
      <w:r w:rsidR="007B3DE5" w:rsidRPr="007B3DE5">
        <w:t xml:space="preserve">. </w:t>
      </w:r>
      <w:r w:rsidR="007B3DE5">
        <w:t xml:space="preserve">Второй содержит </w:t>
      </w:r>
      <w:r>
        <w:t>вопросы, позволяющие идентифицировать активы, угрозы, уязвимости и средства защиты</w:t>
      </w:r>
      <w:r w:rsidR="007B3DE5">
        <w:t>.</w:t>
      </w:r>
    </w:p>
    <w:p w14:paraId="6DACAE8B" w14:textId="6A3EAF6C" w:rsidR="007B3DE5" w:rsidRPr="007B3DE5" w:rsidRDefault="007B3DE5" w:rsidP="00EC0009">
      <w:r>
        <w:t>Результат работы данной методики – отчёты, содержащие оценки рисков и рекомендации по их уменьшению, базирующиеся на общепринятых практиках.</w:t>
      </w:r>
    </w:p>
    <w:p w14:paraId="0CAA2180" w14:textId="77777777" w:rsidR="0077028A" w:rsidRPr="00EC0009" w:rsidRDefault="0077028A" w:rsidP="0077028A"/>
    <w:p w14:paraId="4631303A" w14:textId="77777777" w:rsidR="0077028A" w:rsidRPr="00EC0009" w:rsidRDefault="0077028A" w:rsidP="0077028A">
      <w:pPr>
        <w:pStyle w:val="4"/>
      </w:pPr>
      <w:r>
        <w:t xml:space="preserve">Методика </w:t>
      </w:r>
      <w:r>
        <w:rPr>
          <w:lang w:val="en-US"/>
        </w:rPr>
        <w:t>OCTAVE</w:t>
      </w:r>
    </w:p>
    <w:p w14:paraId="723265C3" w14:textId="25B0871C" w:rsidR="00A93B26" w:rsidRDefault="00E70C64" w:rsidP="00E70C64">
      <w:pPr>
        <w:pStyle w:val="af2"/>
        <w:ind w:left="0"/>
      </w:pPr>
      <w:r>
        <w:t xml:space="preserve">Данная методика была создана для решения проблем информационной безопасности США. </w:t>
      </w:r>
      <w:r w:rsidR="00D345A0" w:rsidRPr="00D345A0">
        <w:t xml:space="preserve">OCTAVE </w:t>
      </w:r>
      <w:r w:rsidR="007B3DE5">
        <w:t>направлена на выявление, оценку и управление рисками информационной безопасности.</w:t>
      </w:r>
    </w:p>
    <w:p w14:paraId="42FE3416" w14:textId="6CBE6AE9" w:rsidR="00D345A0" w:rsidRDefault="00D345A0" w:rsidP="00D345A0">
      <w:r>
        <w:t xml:space="preserve">Эта </w:t>
      </w:r>
      <w:r w:rsidR="001129D2">
        <w:t>методика</w:t>
      </w:r>
      <w:r>
        <w:t xml:space="preserve"> помогает организации: </w:t>
      </w:r>
    </w:p>
    <w:p w14:paraId="69493B7A" w14:textId="6C7FAF1C" w:rsidR="00D345A0" w:rsidRDefault="00551806" w:rsidP="007807A4">
      <w:pPr>
        <w:pStyle w:val="af2"/>
        <w:numPr>
          <w:ilvl w:val="0"/>
          <w:numId w:val="27"/>
        </w:numPr>
        <w:ind w:left="0" w:firstLine="851"/>
      </w:pPr>
      <w:proofErr w:type="gramStart"/>
      <w:r>
        <w:t>о</w:t>
      </w:r>
      <w:r w:rsidR="00D345A0">
        <w:t>пределить</w:t>
      </w:r>
      <w:proofErr w:type="gramEnd"/>
      <w:r w:rsidR="00D345A0">
        <w:t xml:space="preserve"> наиболее важные для организации активы;</w:t>
      </w:r>
    </w:p>
    <w:p w14:paraId="397BA8EA" w14:textId="580AAEF1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proofErr w:type="gramStart"/>
      <w:r>
        <w:t>выявить</w:t>
      </w:r>
      <w:proofErr w:type="gramEnd"/>
      <w:r>
        <w:t xml:space="preserve"> уязвимости и угрозы для этих активов</w:t>
      </w:r>
      <w:r w:rsidRPr="00D345A0">
        <w:t xml:space="preserve"> (</w:t>
      </w:r>
      <w:r>
        <w:t>автоматизированное или ручное сканирование инфраструктуры);</w:t>
      </w:r>
    </w:p>
    <w:p w14:paraId="580BDA92" w14:textId="06897210" w:rsidR="00D345A0" w:rsidRDefault="00D345A0" w:rsidP="007807A4">
      <w:pPr>
        <w:pStyle w:val="af2"/>
        <w:numPr>
          <w:ilvl w:val="0"/>
          <w:numId w:val="27"/>
        </w:numPr>
        <w:ind w:left="0" w:firstLine="851"/>
      </w:pPr>
      <w:proofErr w:type="gramStart"/>
      <w:r>
        <w:t>определить</w:t>
      </w:r>
      <w:proofErr w:type="gramEnd"/>
      <w:r>
        <w:t xml:space="preserve"> и оценить потенциальные последствия для организации в случае реализации угроз;</w:t>
      </w:r>
    </w:p>
    <w:p w14:paraId="76DD9B15" w14:textId="603E4F1F" w:rsidR="00D345A0" w:rsidRPr="00D345A0" w:rsidRDefault="00D345A0" w:rsidP="007807A4">
      <w:pPr>
        <w:pStyle w:val="af2"/>
        <w:numPr>
          <w:ilvl w:val="0"/>
          <w:numId w:val="27"/>
        </w:numPr>
        <w:ind w:left="0" w:firstLine="851"/>
      </w:pPr>
      <w:proofErr w:type="gramStart"/>
      <w:r>
        <w:t>инициировать</w:t>
      </w:r>
      <w:proofErr w:type="gramEnd"/>
      <w:r>
        <w:t xml:space="preserve"> действия по постоянному улучшению средств защиты для снижения рисков</w:t>
      </w:r>
      <w:r w:rsidRPr="00D345A0">
        <w:t>.</w:t>
      </w:r>
    </w:p>
    <w:p w14:paraId="329CFF31" w14:textId="0CDAF388" w:rsidR="00D345A0" w:rsidRPr="00E70C64" w:rsidRDefault="001129D2" w:rsidP="00D345A0">
      <w:r>
        <w:t>Данная методика основана на применении экспертных знаний.</w:t>
      </w:r>
    </w:p>
    <w:p w14:paraId="6A0702D8" w14:textId="77777777" w:rsidR="0077028A" w:rsidRPr="00E70C64" w:rsidRDefault="0077028A" w:rsidP="00A93B26">
      <w:pPr>
        <w:pStyle w:val="af2"/>
        <w:ind w:left="851" w:firstLine="0"/>
      </w:pPr>
    </w:p>
    <w:p w14:paraId="08CA136B" w14:textId="042FBF5D" w:rsidR="00A93B26" w:rsidRPr="00E70C64" w:rsidRDefault="00A93B26" w:rsidP="00A93B26">
      <w:pPr>
        <w:pStyle w:val="4"/>
      </w:pPr>
      <w:r>
        <w:t xml:space="preserve">Методика </w:t>
      </w:r>
      <w:r>
        <w:rPr>
          <w:lang w:val="en-US"/>
        </w:rPr>
        <w:t>FRAP</w:t>
      </w:r>
    </w:p>
    <w:p w14:paraId="36CD17DF" w14:textId="452ED09E" w:rsidR="00A93B26" w:rsidRDefault="00A93B26" w:rsidP="00A93B26">
      <w:r>
        <w:t xml:space="preserve">Методика оценки </w:t>
      </w:r>
      <w:r w:rsidR="00551806">
        <w:t>рисков</w:t>
      </w:r>
      <w:r>
        <w:t xml:space="preserve"> </w:t>
      </w:r>
      <w:r>
        <w:rPr>
          <w:lang w:val="en-US"/>
        </w:rPr>
        <w:t>FRAP</w:t>
      </w:r>
      <w:r w:rsidRPr="00A93B26">
        <w:t xml:space="preserve"> </w:t>
      </w:r>
      <w:r>
        <w:t xml:space="preserve">разработана Томасом </w:t>
      </w:r>
      <w:proofErr w:type="spellStart"/>
      <w:r>
        <w:t>Пелтиером</w:t>
      </w:r>
      <w:proofErr w:type="spellEnd"/>
      <w:r>
        <w:t>. В методике обеспечение информационной безопасности</w:t>
      </w:r>
      <w:r w:rsidRPr="00A93B26">
        <w:t xml:space="preserve"> предлагается рассматривать в рамках процесса управления рисками. Управление рисками в </w:t>
      </w:r>
      <w:r w:rsidRPr="00A93B26">
        <w:lastRenderedPageBreak/>
        <w:t xml:space="preserve">сфере </w:t>
      </w:r>
      <w:r>
        <w:t>информационной безопасности</w:t>
      </w:r>
      <w:r w:rsidRPr="00A93B26">
        <w:t xml:space="preserve"> — процесс, позволяющий компаниям найти баланс между затратами средств и сил на средства защиты и получаемым эффектом.</w:t>
      </w:r>
    </w:p>
    <w:p w14:paraId="70B9616B" w14:textId="2B95B868" w:rsidR="00A93B26" w:rsidRDefault="00A93B26" w:rsidP="00A93B26">
      <w:r>
        <w:t xml:space="preserve">Основные этапы оценки рисков по </w:t>
      </w:r>
      <w:r>
        <w:rPr>
          <w:lang w:val="en-US"/>
        </w:rPr>
        <w:t>FRAP</w:t>
      </w:r>
      <w:r w:rsidRPr="00A93B26">
        <w:t>:</w:t>
      </w:r>
    </w:p>
    <w:p w14:paraId="29D036C3" w14:textId="2322E7D4" w:rsidR="00A93B26" w:rsidRPr="00A93B26" w:rsidRDefault="00A93B26" w:rsidP="007807A4">
      <w:pPr>
        <w:pStyle w:val="af2"/>
        <w:numPr>
          <w:ilvl w:val="0"/>
          <w:numId w:val="25"/>
        </w:numPr>
        <w:ind w:left="0" w:firstLine="851"/>
      </w:pPr>
      <w:r w:rsidRPr="00A93B26">
        <w:t>Определение защищаемых активов производится с использованием опросных листов, изучения документации, использования инструмент</w:t>
      </w:r>
      <w:r>
        <w:t>ов автоматизированного анализа сетей</w:t>
      </w:r>
      <w:r w:rsidRPr="00A93B26">
        <w:t>;</w:t>
      </w:r>
    </w:p>
    <w:p w14:paraId="4E5E45EE" w14:textId="77777777" w:rsidR="00A93B26" w:rsidRDefault="00A93B26" w:rsidP="007807A4">
      <w:pPr>
        <w:pStyle w:val="af2"/>
        <w:numPr>
          <w:ilvl w:val="0"/>
          <w:numId w:val="25"/>
        </w:numPr>
        <w:ind w:left="0" w:firstLine="851"/>
      </w:pPr>
      <w:r>
        <w:t xml:space="preserve">Идентификация угроз. При составлении списка угроз могут использоваться разные подходы: </w:t>
      </w:r>
    </w:p>
    <w:p w14:paraId="11ADAA22" w14:textId="07CBE27F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proofErr w:type="gramStart"/>
      <w:r>
        <w:t>заранее</w:t>
      </w:r>
      <w:proofErr w:type="gramEnd"/>
      <w:r>
        <w:t xml:space="preserve"> подготовленные экспертами перечни угроз, из которых выбираются актуальные для данной </w:t>
      </w:r>
      <w:r w:rsidR="00AB1681">
        <w:t>сети</w:t>
      </w:r>
      <w:r>
        <w:t>;</w:t>
      </w:r>
    </w:p>
    <w:p w14:paraId="4E6498B1" w14:textId="31ECC11D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proofErr w:type="gramStart"/>
      <w:r>
        <w:t>анализ</w:t>
      </w:r>
      <w:proofErr w:type="gramEnd"/>
      <w:r>
        <w:t xml:space="preserve"> статистики происшествий в данной </w:t>
      </w:r>
      <w:r w:rsidR="00AB1681">
        <w:t>сети</w:t>
      </w:r>
      <w:r>
        <w:t xml:space="preserve"> и в подобных ей — оценив</w:t>
      </w:r>
      <w:r w:rsidR="00AB1681">
        <w:t>ается частота их возникновения;</w:t>
      </w:r>
    </w:p>
    <w:p w14:paraId="0D2482E4" w14:textId="448E9D08" w:rsidR="00A93B26" w:rsidRDefault="00A93B26" w:rsidP="007807A4">
      <w:pPr>
        <w:pStyle w:val="af2"/>
        <w:numPr>
          <w:ilvl w:val="0"/>
          <w:numId w:val="26"/>
        </w:numPr>
        <w:ind w:left="567" w:firstLine="567"/>
      </w:pPr>
      <w:r>
        <w:t>«</w:t>
      </w:r>
      <w:proofErr w:type="gramStart"/>
      <w:r>
        <w:t>мозговой</w:t>
      </w:r>
      <w:proofErr w:type="gramEnd"/>
      <w:r>
        <w:t xml:space="preserve"> штурм», проводимый сотрудниками компании.</w:t>
      </w:r>
    </w:p>
    <w:p w14:paraId="2E2B20FC" w14:textId="63261BE6" w:rsidR="00A93B26" w:rsidRDefault="00AB1681" w:rsidP="007807A4">
      <w:pPr>
        <w:pStyle w:val="af2"/>
        <w:numPr>
          <w:ilvl w:val="0"/>
          <w:numId w:val="25"/>
        </w:numPr>
        <w:ind w:left="0" w:firstLine="851"/>
      </w:pPr>
      <w:r>
        <w:t>Когда список угр</w:t>
      </w:r>
      <w:r w:rsidR="00A93B26" w:rsidRPr="00A93B26">
        <w:t xml:space="preserve">оз закончен, каждой из них сопоставляют вероятность возникновения. После чего оценивают ущерб, который может быть нанесен данной </w:t>
      </w:r>
      <w:r>
        <w:t>угр</w:t>
      </w:r>
      <w:r w:rsidRPr="00A93B26">
        <w:t>оз</w:t>
      </w:r>
      <w:r>
        <w:t>ой</w:t>
      </w:r>
      <w:r w:rsidR="00A93B26" w:rsidRPr="00A93B26">
        <w:t xml:space="preserve">. Исходя из полученных значений, оценивается уровень </w:t>
      </w:r>
      <w:r>
        <w:t>угр</w:t>
      </w:r>
      <w:r w:rsidRPr="00A93B26">
        <w:t>оз</w:t>
      </w:r>
      <w:r>
        <w:t>ы</w:t>
      </w:r>
      <w:r w:rsidR="00A93B26" w:rsidRPr="00A93B26">
        <w:t>.</w:t>
      </w:r>
    </w:p>
    <w:p w14:paraId="48093141" w14:textId="2F4ACAB3" w:rsidR="00AB1681" w:rsidRDefault="00AB1681" w:rsidP="00AB1681">
      <w:r w:rsidRPr="00AB1681">
        <w:t>При проведении анализа, как правило, принимаю</w:t>
      </w:r>
      <w:r>
        <w:t xml:space="preserve">т, что на начальном этапе </w:t>
      </w:r>
      <w:r w:rsidRPr="00AB1681">
        <w:t xml:space="preserve">отсутствуют средства и механизмы защиты. Таким образом оценивается уровень риска для незащищенной </w:t>
      </w:r>
      <w:r>
        <w:t>сети</w:t>
      </w:r>
      <w:r w:rsidRPr="00AB1681">
        <w:t xml:space="preserve">, что в последствии позволяет показать эффект от внедрения </w:t>
      </w:r>
      <w:r>
        <w:t>средств защиты информации.</w:t>
      </w:r>
    </w:p>
    <w:p w14:paraId="634F0845" w14:textId="77ADB604" w:rsidR="00AB1681" w:rsidRDefault="00AB1681" w:rsidP="00AB1681">
      <w:r w:rsidRPr="00AB1681">
        <w:t xml:space="preserve">Оценка производится для вероятности возникновения </w:t>
      </w:r>
      <w:r>
        <w:t>угрозы</w:t>
      </w:r>
      <w:r w:rsidRPr="00AB1681">
        <w:t xml:space="preserve"> и ущерба от </w:t>
      </w:r>
      <w:r>
        <w:t>нее</w:t>
      </w:r>
      <w:r w:rsidRPr="00AB1681">
        <w:t xml:space="preserve"> по следующим шкалам</w:t>
      </w:r>
      <w:r>
        <w:t>:</w:t>
      </w:r>
    </w:p>
    <w:p w14:paraId="5E2CB508" w14:textId="01F1F28C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Высокая – высокая вероятность того, что угроза реализуется в течение года</w:t>
      </w:r>
      <w:r w:rsidRPr="00AB1681">
        <w:t>;</w:t>
      </w:r>
    </w:p>
    <w:p w14:paraId="7C6B79F6" w14:textId="65B9F7F2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t>Средняя – угроза может быть реализована в течение следующего года</w:t>
      </w:r>
      <w:r w:rsidRPr="00AB1681">
        <w:t>;</w:t>
      </w:r>
    </w:p>
    <w:p w14:paraId="2A69E292" w14:textId="461CD659" w:rsidR="00AB1681" w:rsidRPr="00AB1681" w:rsidRDefault="00AB1681" w:rsidP="007807A4">
      <w:pPr>
        <w:pStyle w:val="af2"/>
        <w:numPr>
          <w:ilvl w:val="0"/>
          <w:numId w:val="26"/>
        </w:numPr>
        <w:ind w:left="567" w:firstLine="567"/>
      </w:pPr>
      <w:r>
        <w:lastRenderedPageBreak/>
        <w:t>Низкая – низкая вероятность того, что угроза будет реализована в течение следующего года</w:t>
      </w:r>
      <w:r w:rsidRPr="00AB1681">
        <w:t>.</w:t>
      </w:r>
    </w:p>
    <w:p w14:paraId="5B57EE3F" w14:textId="204E5F7D" w:rsidR="00AB1681" w:rsidRDefault="00EF2818" w:rsidP="00AB1681">
      <w:r>
        <w:t>Ущерб активу определяется схожим образом (высокий</w:t>
      </w:r>
      <w:r w:rsidRPr="00EF2818">
        <w:t>/</w:t>
      </w:r>
      <w:r>
        <w:t>средний</w:t>
      </w:r>
      <w:r w:rsidRPr="00EF2818">
        <w:t>/</w:t>
      </w:r>
      <w:r>
        <w:t xml:space="preserve">низкий). </w:t>
      </w:r>
    </w:p>
    <w:p w14:paraId="5B90FF0A" w14:textId="1C950DE6" w:rsidR="00EF2818" w:rsidRDefault="00E36CF1" w:rsidP="007807A4">
      <w:pPr>
        <w:pStyle w:val="af2"/>
        <w:numPr>
          <w:ilvl w:val="0"/>
          <w:numId w:val="25"/>
        </w:numPr>
        <w:ind w:left="0" w:firstLine="851"/>
      </w:pPr>
      <w:r>
        <w:t xml:space="preserve">После определения вероятности возникновения ущерба и величины ущерба эксперты определяют средства, позволяющие снизить риски, ориентируясь на наиболее рентабельные. Данные о рисках и возможных защитных мерах документируются и передаются управляющему лицу. </w:t>
      </w:r>
    </w:p>
    <w:p w14:paraId="6648BEBB" w14:textId="638FDBEF" w:rsidR="0077028A" w:rsidRDefault="00B3490C" w:rsidP="007B3DE5">
      <w:pPr>
        <w:pStyle w:val="af2"/>
        <w:numPr>
          <w:ilvl w:val="0"/>
          <w:numId w:val="25"/>
        </w:numPr>
        <w:ind w:left="0" w:firstLine="851"/>
      </w:pPr>
      <w:r>
        <w:t xml:space="preserve">Документирование. </w:t>
      </w:r>
      <w:r w:rsidR="00E36CF1">
        <w:t xml:space="preserve">Результат работы по </w:t>
      </w:r>
      <w:r w:rsidR="00E36CF1" w:rsidRPr="00B3490C">
        <w:rPr>
          <w:lang w:val="en-US"/>
        </w:rPr>
        <w:t>FRAP</w:t>
      </w:r>
      <w:r w:rsidR="00E36CF1" w:rsidRPr="00E36CF1">
        <w:t xml:space="preserve"> – </w:t>
      </w:r>
      <w:r w:rsidR="00E36CF1">
        <w:t>полный набор документации по угрозам и рискам рассматриваемой системы, а также возможные средства минимизации уровней риска угроз.</w:t>
      </w:r>
    </w:p>
    <w:p w14:paraId="20F55564" w14:textId="77777777" w:rsidR="00D53416" w:rsidRPr="00EC0009" w:rsidRDefault="00D53416" w:rsidP="00D53416">
      <w:pPr>
        <w:pStyle w:val="af2"/>
        <w:ind w:left="851" w:firstLine="0"/>
      </w:pPr>
    </w:p>
    <w:p w14:paraId="443434B8" w14:textId="08C19B75" w:rsidR="008B599D" w:rsidRDefault="008B599D" w:rsidP="008B599D">
      <w:pPr>
        <w:pStyle w:val="3"/>
      </w:pPr>
      <w:bookmarkStart w:id="23" w:name="_Toc27666865"/>
      <w:r>
        <w:t>Количественные</w:t>
      </w:r>
      <w:bookmarkEnd w:id="23"/>
      <w:r w:rsidR="00A93B26" w:rsidRPr="00A93B26">
        <w:t xml:space="preserve"> </w:t>
      </w:r>
      <w:r w:rsidR="00D217BC">
        <w:t>методики оценки защищенности</w:t>
      </w:r>
    </w:p>
    <w:p w14:paraId="288833EF" w14:textId="77777777" w:rsidR="00D53416" w:rsidRDefault="00D53416" w:rsidP="00D53416">
      <w:r>
        <w:t>Количественные методики описывают возможные риски в денежном или частотном эквиваленте. На основе полученных значений и стоимости реализации мер защиты риски сравниваются для принятия оптимальных мер защиты. При количественном анализе рисков выделяют несколько последовательных этапов (рисунок Х)</w:t>
      </w:r>
      <w:r w:rsidRPr="00AE5305">
        <w:t xml:space="preserve"> [https://cyberleninka.ru/article/n/metodologiya-otsenki-riskov-predpriyatiya/viewer]</w:t>
      </w:r>
      <w:r>
        <w:t>.</w:t>
      </w:r>
    </w:p>
    <w:p w14:paraId="0C3D2B00" w14:textId="77777777" w:rsidR="00D53416" w:rsidRDefault="00D53416" w:rsidP="00D53416">
      <w:pPr>
        <w:ind w:firstLine="0"/>
      </w:pPr>
    </w:p>
    <w:p w14:paraId="21A743F1" w14:textId="632FC7E9" w:rsidR="00D53416" w:rsidRDefault="00D53416" w:rsidP="00D53416">
      <w:pPr>
        <w:ind w:firstLine="0"/>
        <w:jc w:val="center"/>
      </w:pPr>
      <w:r>
        <w:rPr>
          <w:noProof/>
        </w:rPr>
        <w:drawing>
          <wp:inline distT="0" distB="0" distL="0" distR="0" wp14:anchorId="23C221E0" wp14:editId="699A60A5">
            <wp:extent cx="5745480" cy="1653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19D3" w14:textId="168740CF" w:rsidR="00D53416" w:rsidRPr="00D53416" w:rsidRDefault="00D53416" w:rsidP="00D53416">
      <w:pPr>
        <w:ind w:firstLine="0"/>
        <w:jc w:val="center"/>
      </w:pPr>
      <w:r>
        <w:t>Рисунок Х – Последовательность проведения количественного анализа рисков</w:t>
      </w:r>
    </w:p>
    <w:p w14:paraId="28E63D15" w14:textId="77777777" w:rsidR="00D53416" w:rsidRDefault="00D53416" w:rsidP="00D53416"/>
    <w:p w14:paraId="4A53359D" w14:textId="40877544" w:rsidR="00D53416" w:rsidRDefault="00D53416" w:rsidP="00D53416">
      <w:r>
        <w:t>К количественным методикам относят:</w:t>
      </w:r>
    </w:p>
    <w:p w14:paraId="27AA767D" w14:textId="58E8B7F1" w:rsidR="00D53416" w:rsidRPr="00D53416" w:rsidRDefault="00D53416" w:rsidP="00D53416">
      <w:pPr>
        <w:pStyle w:val="af2"/>
        <w:numPr>
          <w:ilvl w:val="0"/>
          <w:numId w:val="28"/>
        </w:numPr>
        <w:ind w:left="0" w:firstLine="851"/>
      </w:pPr>
      <w:proofErr w:type="spellStart"/>
      <w:r>
        <w:rPr>
          <w:lang w:val="en-US"/>
        </w:rPr>
        <w:t>RiskWatch</w:t>
      </w:r>
      <w:proofErr w:type="spellEnd"/>
      <w:r>
        <w:rPr>
          <w:lang w:val="en-US"/>
        </w:rPr>
        <w:t>;</w:t>
      </w:r>
    </w:p>
    <w:p w14:paraId="72E5886B" w14:textId="3D561239" w:rsidR="00D53416" w:rsidRDefault="00DF62AF" w:rsidP="00D53416">
      <w:pPr>
        <w:pStyle w:val="af2"/>
        <w:numPr>
          <w:ilvl w:val="0"/>
          <w:numId w:val="28"/>
        </w:numPr>
        <w:ind w:left="0" w:firstLine="851"/>
      </w:pPr>
      <w:r>
        <w:t>ГРИФ</w:t>
      </w:r>
      <w:r>
        <w:rPr>
          <w:lang w:val="en-US"/>
        </w:rPr>
        <w:t>.</w:t>
      </w:r>
    </w:p>
    <w:p w14:paraId="7BFA70C9" w14:textId="15EFEE61" w:rsidR="00801529" w:rsidRDefault="00DF62AF" w:rsidP="00801529">
      <w:pPr>
        <w:pStyle w:val="4"/>
        <w:rPr>
          <w:lang w:val="en-US"/>
        </w:rPr>
      </w:pPr>
      <w:r>
        <w:lastRenderedPageBreak/>
        <w:t xml:space="preserve">Методика </w:t>
      </w:r>
      <w:proofErr w:type="spellStart"/>
      <w:r w:rsidR="00801529">
        <w:rPr>
          <w:lang w:val="en-US"/>
        </w:rPr>
        <w:t>RiskWatch</w:t>
      </w:r>
      <w:proofErr w:type="spellEnd"/>
    </w:p>
    <w:p w14:paraId="24B92BAF" w14:textId="457BE0F7" w:rsidR="00801529" w:rsidRDefault="00AD708C" w:rsidP="00801529">
      <w:r>
        <w:t xml:space="preserve">Методика </w:t>
      </w:r>
      <w:proofErr w:type="spellStart"/>
      <w:r w:rsidR="00801529">
        <w:rPr>
          <w:lang w:val="en-US"/>
        </w:rPr>
        <w:t>RiskWatch</w:t>
      </w:r>
      <w:proofErr w:type="spellEnd"/>
      <w:r w:rsidR="00801529" w:rsidRPr="00801529">
        <w:t xml:space="preserve"> [</w:t>
      </w:r>
      <w:r w:rsidR="00801529" w:rsidRPr="00801529">
        <w:rPr>
          <w:lang w:val="en-US"/>
        </w:rPr>
        <w:t>https</w:t>
      </w:r>
      <w:r w:rsidR="00801529" w:rsidRPr="00801529">
        <w:t>://</w:t>
      </w:r>
      <w:proofErr w:type="spellStart"/>
      <w:r w:rsidR="00801529" w:rsidRPr="00801529">
        <w:rPr>
          <w:lang w:val="en-US"/>
        </w:rPr>
        <w:t>riskwatch</w:t>
      </w:r>
      <w:proofErr w:type="spellEnd"/>
      <w:r w:rsidR="00801529" w:rsidRPr="00801529">
        <w:t>.</w:t>
      </w:r>
      <w:r w:rsidR="00801529" w:rsidRPr="00801529">
        <w:rPr>
          <w:lang w:val="en-US"/>
        </w:rPr>
        <w:t>com</w:t>
      </w:r>
      <w:r w:rsidR="00801529" w:rsidRPr="00801529">
        <w:t>/2019/07/31/</w:t>
      </w:r>
      <w:r w:rsidR="00801529" w:rsidRPr="00801529">
        <w:rPr>
          <w:lang w:val="en-US"/>
        </w:rPr>
        <w:t>risk</w:t>
      </w:r>
      <w:r w:rsidR="00801529" w:rsidRPr="00801529">
        <w:t>-</w:t>
      </w:r>
      <w:r w:rsidR="00801529" w:rsidRPr="00801529">
        <w:rPr>
          <w:lang w:val="en-US"/>
        </w:rPr>
        <w:t>scoring</w:t>
      </w:r>
      <w:r w:rsidR="00801529" w:rsidRPr="00801529">
        <w:t>-</w:t>
      </w:r>
      <w:r w:rsidR="00801529" w:rsidRPr="00801529">
        <w:rPr>
          <w:lang w:val="en-US"/>
        </w:rPr>
        <w:t>methodology</w:t>
      </w:r>
      <w:r w:rsidR="00801529" w:rsidRPr="00801529">
        <w:t>/</w:t>
      </w:r>
      <w:r>
        <w:t xml:space="preserve">], разработанная при участии </w:t>
      </w:r>
      <w:r>
        <w:rPr>
          <w:lang w:val="en-US"/>
        </w:rPr>
        <w:t>NIST</w:t>
      </w:r>
      <w:r>
        <w:t>, использует значение ожидаемых годовых потерь для оперирования значениями риска (</w:t>
      </w:r>
      <w:r>
        <w:rPr>
          <w:lang w:val="en-US"/>
        </w:rPr>
        <w:t>ALE</w:t>
      </w:r>
      <w:r>
        <w:t xml:space="preserve">) и значение возврата инвестиций от реализации </w:t>
      </w:r>
      <w:r w:rsidR="003E3A88">
        <w:t>методов</w:t>
      </w:r>
      <w:r>
        <w:t xml:space="preserve"> защиты (</w:t>
      </w:r>
      <w:r>
        <w:rPr>
          <w:lang w:val="en-US"/>
        </w:rPr>
        <w:t>ROI</w:t>
      </w:r>
      <w:r>
        <w:t>).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защиты.</w:t>
      </w:r>
    </w:p>
    <w:p w14:paraId="007B7C53" w14:textId="5C1C21E9" w:rsidR="00AD708C" w:rsidRPr="00AD708C" w:rsidRDefault="006C2FBA" w:rsidP="006C2FBA">
      <w:r>
        <w:t xml:space="preserve">В основе методики лежит обширная </w:t>
      </w:r>
      <w:r w:rsidR="00AD708C">
        <w:t>баз</w:t>
      </w:r>
      <w:r>
        <w:t>а знаний, содержащая</w:t>
      </w:r>
      <w:r w:rsidR="00AD708C">
        <w:t xml:space="preserve"> информацию по активам, угрозам, уязвимостям, видам ущерба, защитным мерам а также опросны</w:t>
      </w:r>
      <w:r>
        <w:t>м</w:t>
      </w:r>
      <w:r w:rsidR="00AD708C">
        <w:t xml:space="preserve"> лист</w:t>
      </w:r>
      <w:r>
        <w:t>ам</w:t>
      </w:r>
      <w:r w:rsidR="00AD708C">
        <w:t xml:space="preserve"> для оценки факторов риска</w:t>
      </w:r>
      <w:r>
        <w:t>.</w:t>
      </w:r>
    </w:p>
    <w:p w14:paraId="23FEA389" w14:textId="0E067002" w:rsidR="00AD708C" w:rsidRDefault="006C2FBA" w:rsidP="00801529">
      <w:r>
        <w:t xml:space="preserve">Процесс анализа рисков по методике </w:t>
      </w:r>
      <w:proofErr w:type="spellStart"/>
      <w:r>
        <w:rPr>
          <w:lang w:val="en-US"/>
        </w:rPr>
        <w:t>RiskWatch</w:t>
      </w:r>
      <w:proofErr w:type="spellEnd"/>
      <w:r w:rsidRPr="006C2FBA">
        <w:t xml:space="preserve"> </w:t>
      </w:r>
      <w:r>
        <w:t>осуществляется в несколько этапов с использованием одноименного программного обеспечения:</w:t>
      </w:r>
    </w:p>
    <w:p w14:paraId="1BAD3A75" w14:textId="7B07795E" w:rsidR="006C2FBA" w:rsidRDefault="006C2FBA" w:rsidP="006C2FBA">
      <w:pPr>
        <w:pStyle w:val="af2"/>
        <w:numPr>
          <w:ilvl w:val="0"/>
          <w:numId w:val="31"/>
        </w:numPr>
        <w:ind w:left="0" w:firstLine="851"/>
      </w:pPr>
      <w:r>
        <w:t xml:space="preserve">Определение параметров исследования. </w:t>
      </w:r>
      <w:r w:rsidR="003E3A88">
        <w:t>На данном этапе з</w:t>
      </w:r>
      <w:r>
        <w:t>адаются область оценки, категории ущерба, категории активов, рассматриваемые угрозы, уязвимости и применяемые контрмеры.</w:t>
      </w:r>
    </w:p>
    <w:p w14:paraId="3ECAF687" w14:textId="71EA3A6A" w:rsidR="006C2FBA" w:rsidRDefault="006C2FBA" w:rsidP="006C2FBA">
      <w:pPr>
        <w:pStyle w:val="af2"/>
        <w:numPr>
          <w:ilvl w:val="0"/>
          <w:numId w:val="31"/>
        </w:numPr>
        <w:ind w:left="0" w:firstLine="851"/>
      </w:pPr>
      <w:r>
        <w:t xml:space="preserve">Ввод данных. </w:t>
      </w:r>
      <w:r w:rsidR="008C5CAD">
        <w:t>В ходе данного этапа</w:t>
      </w:r>
      <w:r>
        <w:t xml:space="preserve"> в систему оценки заносятся данные о ценности активов, вероятности угроз, степени уязвимости, частоте угроз и стоимости контрмер. Ценности активов, определяемой величиной ущерба в результате нарушения конфиденциальности, целостности и доступности активов, соответствуют определенные оценочные денежные величины.</w:t>
      </w:r>
    </w:p>
    <w:p w14:paraId="50DA852A" w14:textId="68154AF2" w:rsidR="006C2FBA" w:rsidRDefault="008C5CAD" w:rsidP="006C2FBA">
      <w:pPr>
        <w:pStyle w:val="af2"/>
        <w:ind w:left="0"/>
      </w:pPr>
      <w:r>
        <w:t>Ожидаемая ч</w:t>
      </w:r>
      <w:r w:rsidR="006C2FBA">
        <w:t>астота реализации угроз определяется в терминах</w:t>
      </w:r>
      <w:r>
        <w:t xml:space="preserve"> среднегодовой оценочной частоты угрозы (</w:t>
      </w:r>
      <w:r>
        <w:rPr>
          <w:lang w:val="en-US"/>
        </w:rPr>
        <w:t>AFE</w:t>
      </w:r>
      <w:r w:rsidRPr="008C5CAD">
        <w:t>)</w:t>
      </w:r>
      <w:r w:rsidR="006C2FBA">
        <w:t xml:space="preserve">. База знаний </w:t>
      </w:r>
      <w:proofErr w:type="spellStart"/>
      <w:r w:rsidR="006C2FBA">
        <w:rPr>
          <w:lang w:val="en-US"/>
        </w:rPr>
        <w:t>RiskWatch</w:t>
      </w:r>
      <w:proofErr w:type="spellEnd"/>
      <w:r w:rsidR="006C2FBA" w:rsidRPr="006C2FBA">
        <w:t xml:space="preserve"> </w:t>
      </w:r>
      <w:r w:rsidR="006C2FBA">
        <w:t>определяет для каждой угрозы стандартную оценочную частоту</w:t>
      </w:r>
      <w:r w:rsidR="003E3A88" w:rsidRPr="003E3A88">
        <w:t xml:space="preserve"> (</w:t>
      </w:r>
      <w:r w:rsidR="003E3A88">
        <w:rPr>
          <w:lang w:val="en-US"/>
        </w:rPr>
        <w:t>SAFE</w:t>
      </w:r>
      <w:r w:rsidR="003E3A88" w:rsidRPr="003E3A88">
        <w:t>)</w:t>
      </w:r>
      <w:r w:rsidR="006C2FBA">
        <w:t>. Для вычисления рисков используется локальная оценочная частота угрозы</w:t>
      </w:r>
      <w:r w:rsidR="003E3A88" w:rsidRPr="003E3A88">
        <w:t xml:space="preserve"> (</w:t>
      </w:r>
      <w:r w:rsidR="003E3A88">
        <w:rPr>
          <w:lang w:val="en-US"/>
        </w:rPr>
        <w:t>LAFE</w:t>
      </w:r>
      <w:r w:rsidR="003E3A88" w:rsidRPr="003E3A88">
        <w:t>)</w:t>
      </w:r>
      <w:r w:rsidR="006C2FBA">
        <w:t xml:space="preserve">, которая определяется оператором, используя в качестве базового значения </w:t>
      </w:r>
      <w:r w:rsidR="003E3A88">
        <w:rPr>
          <w:lang w:val="en-US"/>
        </w:rPr>
        <w:t>SAFE</w:t>
      </w:r>
      <w:r w:rsidR="006C2FBA">
        <w:t>.</w:t>
      </w:r>
    </w:p>
    <w:p w14:paraId="5E6DE228" w14:textId="22C95E7E" w:rsidR="003E3A88" w:rsidRDefault="003E3A88" w:rsidP="003E3A88">
      <w:pPr>
        <w:pStyle w:val="af2"/>
        <w:ind w:left="0"/>
      </w:pPr>
      <w:r>
        <w:t xml:space="preserve">Для каждой контрмеры задается её стоимость, которая определяется стоимостью внедрения и сопровождения. Также учитывается, на какой стадии находится реализация контрмеры, продолжительность ее жизненного цикла и </w:t>
      </w:r>
      <w:r>
        <w:lastRenderedPageBreak/>
        <w:t>насколько эта контрмера уменьшает оценочную частоту реализации угрозы (</w:t>
      </w:r>
      <w:r>
        <w:rPr>
          <w:lang w:val="en-US"/>
        </w:rPr>
        <w:t>LAFE</w:t>
      </w:r>
      <w:r w:rsidRPr="003E3A88">
        <w:t>)</w:t>
      </w:r>
      <w:r>
        <w:t>.</w:t>
      </w:r>
    </w:p>
    <w:p w14:paraId="26F5123C" w14:textId="44824446" w:rsidR="003E3A88" w:rsidRPr="003E3A88" w:rsidRDefault="003E3A88" w:rsidP="003E3A88">
      <w:pPr>
        <w:pStyle w:val="af2"/>
        <w:ind w:left="0"/>
      </w:pPr>
      <w:r>
        <w:t>На данном этапе также осуществляется формирование опросных листов, используемых для получения информации об активах.</w:t>
      </w:r>
    </w:p>
    <w:p w14:paraId="58805712" w14:textId="39376BE8" w:rsidR="006C2FBA" w:rsidRDefault="003E3A88" w:rsidP="006C2FBA">
      <w:pPr>
        <w:pStyle w:val="af2"/>
        <w:numPr>
          <w:ilvl w:val="0"/>
          <w:numId w:val="31"/>
        </w:numPr>
        <w:ind w:left="0" w:firstLine="851"/>
      </w:pPr>
      <w:r>
        <w:t xml:space="preserve">Оценка рисков. </w:t>
      </w:r>
      <w:r w:rsidR="008C5CAD">
        <w:t>Для проведения оценки рисков производится связывание между собой данных о ценности активов, частоте угроз и степени уязвимости.</w:t>
      </w:r>
      <w:r w:rsidR="008C5CAD" w:rsidRPr="008C5CAD">
        <w:t xml:space="preserve"> </w:t>
      </w:r>
      <w:r w:rsidR="008C5CAD">
        <w:t xml:space="preserve">В результате производится расчет </w:t>
      </w:r>
      <w:r w:rsidR="008C5CAD">
        <w:rPr>
          <w:lang w:val="en-US"/>
        </w:rPr>
        <w:t>ALE</w:t>
      </w:r>
      <w:r w:rsidR="008C5CAD" w:rsidRPr="008C5CAD">
        <w:t xml:space="preserve"> </w:t>
      </w:r>
      <w:r w:rsidR="008C5CAD">
        <w:t xml:space="preserve">для каждой комбинации актив-угроза-уязвимость. На данном этапе также производится расчет </w:t>
      </w:r>
      <w:r w:rsidR="008C5CAD">
        <w:rPr>
          <w:lang w:val="en-US"/>
        </w:rPr>
        <w:t>ROI</w:t>
      </w:r>
      <w:r w:rsidR="008C5CAD" w:rsidRPr="008C5CAD">
        <w:t xml:space="preserve"> </w:t>
      </w:r>
      <w:r w:rsidR="008C5CAD">
        <w:t>для контрмер и поиск сценария, при котором будет достигнуто максимальное уменьшение рисков при оптимальной комбинации контрмер.</w:t>
      </w:r>
    </w:p>
    <w:p w14:paraId="1E3362E6" w14:textId="5E7CB894" w:rsidR="008C5CAD" w:rsidRDefault="008C5CAD" w:rsidP="006C2FBA">
      <w:pPr>
        <w:pStyle w:val="af2"/>
        <w:numPr>
          <w:ilvl w:val="0"/>
          <w:numId w:val="31"/>
        </w:numPr>
        <w:ind w:left="0" w:firstLine="851"/>
      </w:pPr>
      <w:r>
        <w:t xml:space="preserve">Формирование отчётов. </w:t>
      </w:r>
      <w:r w:rsidR="005B05A0">
        <w:t>На данном этапе подготавливаются отчёты по проведенному анализу рисков.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контроля.</w:t>
      </w:r>
    </w:p>
    <w:p w14:paraId="71C1DD47" w14:textId="1E58206D" w:rsidR="005B05A0" w:rsidRDefault="005B05A0" w:rsidP="005B05A0">
      <w:pPr>
        <w:pStyle w:val="af2"/>
        <w:ind w:left="0"/>
      </w:pPr>
      <w:r>
        <w:t xml:space="preserve">Рекомендуемые контрмеры могут быть отсортированы в порядке убывания значения </w:t>
      </w:r>
      <w:r>
        <w:rPr>
          <w:lang w:val="en-US"/>
        </w:rPr>
        <w:t>ROI</w:t>
      </w:r>
      <w:r w:rsidRPr="005B05A0">
        <w:t xml:space="preserve">. </w:t>
      </w:r>
    </w:p>
    <w:p w14:paraId="35E0B609" w14:textId="77777777" w:rsidR="005B05A0" w:rsidRDefault="005B05A0" w:rsidP="005B05A0">
      <w:pPr>
        <w:pStyle w:val="af2"/>
        <w:ind w:left="0"/>
        <w:rPr>
          <w:lang w:val="en-US"/>
        </w:rPr>
      </w:pPr>
    </w:p>
    <w:p w14:paraId="2A05EAE0" w14:textId="7509D9A8" w:rsidR="00DF62AF" w:rsidRDefault="00DF62AF" w:rsidP="00DF62AF">
      <w:pPr>
        <w:pStyle w:val="4"/>
      </w:pPr>
      <w:r>
        <w:t>Методика ГРИФ</w:t>
      </w:r>
    </w:p>
    <w:p w14:paraId="5F9DF4D2" w14:textId="11842CB2" w:rsidR="00DF62AF" w:rsidRDefault="00DF62AF" w:rsidP="00DF62AF">
      <w:r>
        <w:t xml:space="preserve">Система ГРИФ была разработана компанией </w:t>
      </w:r>
      <w:r>
        <w:rPr>
          <w:lang w:val="en-US"/>
        </w:rPr>
        <w:t>Digital</w:t>
      </w:r>
      <w:r w:rsidRPr="00DF62AF">
        <w:t xml:space="preserve"> </w:t>
      </w:r>
      <w:r>
        <w:rPr>
          <w:lang w:val="en-US"/>
        </w:rPr>
        <w:t>Security</w:t>
      </w:r>
      <w:r w:rsidRPr="00DF62AF">
        <w:t>[</w:t>
      </w:r>
      <w:r w:rsidRPr="00DF62AF">
        <w:rPr>
          <w:lang w:val="en-US"/>
        </w:rPr>
        <w:t>https</w:t>
      </w:r>
      <w:r w:rsidRPr="00DF62AF">
        <w:t>://</w:t>
      </w:r>
      <w:proofErr w:type="spellStart"/>
      <w:r w:rsidRPr="00DF62AF">
        <w:rPr>
          <w:lang w:val="en-US"/>
        </w:rPr>
        <w:t>dsec</w:t>
      </w:r>
      <w:proofErr w:type="spellEnd"/>
      <w:r w:rsidRPr="00DF62AF">
        <w:t>.</w:t>
      </w:r>
      <w:proofErr w:type="spellStart"/>
      <w:r w:rsidRPr="00DF62AF">
        <w:rPr>
          <w:lang w:val="en-US"/>
        </w:rPr>
        <w:t>ru</w:t>
      </w:r>
      <w:proofErr w:type="spellEnd"/>
      <w:r w:rsidRPr="00DF62AF">
        <w:t>/</w:t>
      </w:r>
      <w:r w:rsidRPr="00DF62AF">
        <w:rPr>
          <w:lang w:val="en-US"/>
        </w:rPr>
        <w:t>press</w:t>
      </w:r>
      <w:r w:rsidRPr="00DF62AF">
        <w:t>-</w:t>
      </w:r>
      <w:r w:rsidRPr="00DF62AF">
        <w:rPr>
          <w:lang w:val="en-US"/>
        </w:rPr>
        <w:t>release</w:t>
      </w:r>
      <w:r w:rsidRPr="00DF62AF">
        <w:t>/</w:t>
      </w:r>
      <w:r w:rsidRPr="00DF62AF">
        <w:rPr>
          <w:lang w:val="en-US"/>
        </w:rPr>
        <w:t>digital</w:t>
      </w:r>
      <w:r w:rsidRPr="00DF62AF">
        <w:t>-</w:t>
      </w:r>
      <w:r w:rsidRPr="00DF62AF">
        <w:rPr>
          <w:lang w:val="en-US"/>
        </w:rPr>
        <w:t>security</w:t>
      </w:r>
      <w:r w:rsidRPr="00DF62AF">
        <w:t>-</w:t>
      </w:r>
      <w:r w:rsidRPr="00DF62AF">
        <w:rPr>
          <w:lang w:val="en-US"/>
        </w:rPr>
        <w:t>office</w:t>
      </w:r>
      <w:r w:rsidRPr="00DF62AF">
        <w:t>-2005-</w:t>
      </w:r>
      <w:proofErr w:type="spellStart"/>
      <w:r w:rsidRPr="00DF62AF">
        <w:rPr>
          <w:lang w:val="en-US"/>
        </w:rPr>
        <w:t>kompleksnoe</w:t>
      </w:r>
      <w:proofErr w:type="spellEnd"/>
      <w:r w:rsidRPr="00DF62AF">
        <w:t>-</w:t>
      </w:r>
      <w:proofErr w:type="spellStart"/>
      <w:r w:rsidRPr="00DF62AF">
        <w:rPr>
          <w:lang w:val="en-US"/>
        </w:rPr>
        <w:t>reshenie</w:t>
      </w:r>
      <w:proofErr w:type="spellEnd"/>
      <w:r w:rsidRPr="00DF62AF">
        <w:t>-</w:t>
      </w:r>
      <w:proofErr w:type="spellStart"/>
      <w:r w:rsidRPr="00DF62AF">
        <w:rPr>
          <w:lang w:val="en-US"/>
        </w:rPr>
        <w:t>dlya</w:t>
      </w:r>
      <w:proofErr w:type="spellEnd"/>
      <w:r w:rsidRPr="00DF62AF">
        <w:t>-</w:t>
      </w:r>
      <w:proofErr w:type="spellStart"/>
      <w:r w:rsidRPr="00DF62AF">
        <w:rPr>
          <w:lang w:val="en-US"/>
        </w:rPr>
        <w:t>upravleniya</w:t>
      </w:r>
      <w:proofErr w:type="spellEnd"/>
      <w:r w:rsidRPr="00DF62AF">
        <w:t>-</w:t>
      </w:r>
      <w:proofErr w:type="spellStart"/>
      <w:r w:rsidRPr="00DF62AF">
        <w:rPr>
          <w:lang w:val="en-US"/>
        </w:rPr>
        <w:t>informatsionnoj</w:t>
      </w:r>
      <w:proofErr w:type="spellEnd"/>
      <w:r w:rsidRPr="00DF62AF">
        <w:t>-</w:t>
      </w:r>
      <w:proofErr w:type="spellStart"/>
      <w:r w:rsidRPr="00DF62AF">
        <w:rPr>
          <w:lang w:val="en-US"/>
        </w:rPr>
        <w:t>bezopasnostyu</w:t>
      </w:r>
      <w:proofErr w:type="spellEnd"/>
      <w:r w:rsidRPr="00DF62AF">
        <w:t>/</w:t>
      </w:r>
      <w:r>
        <w:t>] в 2005 году, как система анализа и управления информационными рисками. Система ГРИФ может проводить несколько видов анализа: на основе модели информационных потоков, требующей от пользователя информации обо всех критически важных ресурсах, о пользователях, которые имеют к ним доступ и их правах доступа</w:t>
      </w:r>
      <w:r w:rsidRPr="00DF62AF">
        <w:t>,</w:t>
      </w:r>
      <w:r>
        <w:t xml:space="preserve"> и на основе модели угроз и уязвимостей. Для наших целей наиболее интересной представляется модель анализа угроз и уязвимостей, которая позволяет определить уязвимость каждого ресурса, содержащего информацию, подлежащую защите, и угрозы, которые могут быть реализованы, используя данные уязвимости. В результате работы данной системы создаётся полная </w:t>
      </w:r>
      <w:r>
        <w:lastRenderedPageBreak/>
        <w:t>картина того, какие слабые места есть в системе и какой ущерб может быть ей нанесен.</w:t>
      </w:r>
    </w:p>
    <w:p w14:paraId="16B364D6" w14:textId="7E727474" w:rsidR="00DF62AF" w:rsidRDefault="00DF62AF" w:rsidP="00DF62AF">
      <w:r>
        <w:t>Работа системы на основе модели уязвимостей и угроз выполняется в несколько этапов:</w:t>
      </w:r>
    </w:p>
    <w:p w14:paraId="7B3013BF" w14:textId="299E317D" w:rsidR="00DF62A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Пользователь</w:t>
      </w:r>
      <w:r w:rsidR="00DF62AF">
        <w:t xml:space="preserve"> определяет </w:t>
      </w:r>
      <w:r>
        <w:t xml:space="preserve">отделы, </w:t>
      </w:r>
      <w:r w:rsidR="00DF62AF">
        <w:t>активы, угрозы и уязвимости информационной системы. Система ГРИФ содержит большую базу знаний об угрозах и уязвимостях</w:t>
      </w:r>
      <w:r>
        <w:t xml:space="preserve">, полнота которой достигается благодаря специально разработанной классификации угроз </w:t>
      </w:r>
      <w:r>
        <w:rPr>
          <w:lang w:val="en-US"/>
        </w:rPr>
        <w:t>DSECCT</w:t>
      </w:r>
      <w:r>
        <w:t>, воплотившей в себе многолетний опыт в области ИБ (около 200 уязвимостей и 100 угроз)</w:t>
      </w:r>
      <w:r w:rsidRPr="0093166F">
        <w:t>;</w:t>
      </w:r>
    </w:p>
    <w:p w14:paraId="45C86AC9" w14:textId="06EDA066" w:rsidR="0093166F" w:rsidRP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Для вышеописанных ресурсов системы пользователь определяет связи (актив-отдел, уязвимость-угроза, актив-угроза)</w:t>
      </w:r>
      <w:r w:rsidRPr="0093166F">
        <w:t>;</w:t>
      </w:r>
    </w:p>
    <w:p w14:paraId="6FA4235D" w14:textId="6DD8FE96" w:rsidR="0093166F" w:rsidRP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Система ГРИФ анализирует полученные данные и генерирует отчёт, содержащий значение риска для каждого актива</w:t>
      </w:r>
      <w:r w:rsidRPr="0093166F">
        <w:t>;</w:t>
      </w:r>
    </w:p>
    <w:p w14:paraId="7C640F9C" w14:textId="77777777" w:rsidR="0093166F" w:rsidRP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На основе полученных отчётов производится поиск оптимальных контрмер для снижения уровня остаточного риска</w:t>
      </w:r>
      <w:r w:rsidRPr="0093166F">
        <w:t>;</w:t>
      </w:r>
    </w:p>
    <w:p w14:paraId="6DBC5200" w14:textId="19D1D855" w:rsidR="0093166F" w:rsidRDefault="0093166F" w:rsidP="00DF62AF">
      <w:pPr>
        <w:pStyle w:val="af2"/>
        <w:numPr>
          <w:ilvl w:val="0"/>
          <w:numId w:val="32"/>
        </w:numPr>
        <w:ind w:left="0" w:firstLine="851"/>
      </w:pPr>
      <w:r>
        <w:t>На выходе система генерирует отчёт об уровне риска каждого актива, результат анализа причин наличия рисков и оценку эффективности различных мер защиты.</w:t>
      </w:r>
      <w:r w:rsidRPr="00DF62AF">
        <w:t xml:space="preserve"> </w:t>
      </w:r>
    </w:p>
    <w:p w14:paraId="594FEEEC" w14:textId="77777777" w:rsidR="00EA540A" w:rsidRPr="00DF62AF" w:rsidRDefault="00EA540A" w:rsidP="00EA540A">
      <w:pPr>
        <w:ind w:firstLine="0"/>
      </w:pPr>
      <w:bookmarkStart w:id="24" w:name="_GoBack"/>
      <w:bookmarkEnd w:id="24"/>
    </w:p>
    <w:p w14:paraId="21D75F5F" w14:textId="3B5CCA5C" w:rsidR="008B599D" w:rsidRDefault="008B599D" w:rsidP="008B599D">
      <w:pPr>
        <w:pStyle w:val="3"/>
      </w:pPr>
      <w:bookmarkStart w:id="25" w:name="_Toc27666866"/>
      <w:r>
        <w:t>Смешанные</w:t>
      </w:r>
      <w:bookmarkEnd w:id="25"/>
      <w:r w:rsidR="00D217BC" w:rsidRPr="00D217BC">
        <w:t xml:space="preserve"> </w:t>
      </w:r>
      <w:r w:rsidR="00D217BC">
        <w:t>методики оценки защищенности</w:t>
      </w:r>
    </w:p>
    <w:p w14:paraId="67A589F9" w14:textId="189ECE2F" w:rsidR="005B7AB0" w:rsidRPr="005B7AB0" w:rsidRDefault="005B7AB0" w:rsidP="005B7AB0">
      <w:r>
        <w:t xml:space="preserve">На практике обособленное применение количественных или качественных методик. Смешанные методики сопоставляют качественному уровню определенный количественный диапазон </w:t>
      </w:r>
      <w:r w:rsidRPr="005B7AB0">
        <w:t>[Астахов, А. Искусство управления информационными рисками]</w:t>
      </w:r>
      <w:r>
        <w:t xml:space="preserve">. </w:t>
      </w:r>
    </w:p>
    <w:p w14:paraId="02BFFAA0" w14:textId="5574A4D0" w:rsidR="00F303BD" w:rsidRDefault="00F303BD" w:rsidP="00F303BD">
      <w:r>
        <w:t>К таким методикам относятся:</w:t>
      </w:r>
    </w:p>
    <w:p w14:paraId="76E39760" w14:textId="43FC9B76" w:rsidR="00F303BD" w:rsidRPr="005B7AB0" w:rsidRDefault="00F303BD" w:rsidP="00F303BD">
      <w:pPr>
        <w:pStyle w:val="af2"/>
        <w:numPr>
          <w:ilvl w:val="0"/>
          <w:numId w:val="29"/>
        </w:numPr>
        <w:ind w:left="0" w:firstLine="851"/>
      </w:pPr>
      <w:r>
        <w:rPr>
          <w:lang w:val="en-US"/>
        </w:rPr>
        <w:t>CRAMM</w:t>
      </w:r>
      <w:r w:rsidR="005B7AB0">
        <w:rPr>
          <w:lang w:val="en-US"/>
        </w:rPr>
        <w:t>;</w:t>
      </w:r>
    </w:p>
    <w:p w14:paraId="4CE4D801" w14:textId="3EA5E541" w:rsidR="005B7AB0" w:rsidRDefault="005B7AB0" w:rsidP="00F303BD">
      <w:pPr>
        <w:pStyle w:val="af2"/>
        <w:numPr>
          <w:ilvl w:val="0"/>
          <w:numId w:val="29"/>
        </w:numPr>
        <w:ind w:left="0" w:firstLine="851"/>
      </w:pPr>
      <w:r>
        <w:t>Методика оценки рисков на основе графов атак</w:t>
      </w:r>
      <w:r w:rsidRPr="005B7AB0">
        <w:t>.</w:t>
      </w:r>
    </w:p>
    <w:p w14:paraId="7D58D6C3" w14:textId="34BEFA38" w:rsidR="005B7AB0" w:rsidRPr="00F1430F" w:rsidRDefault="005B7AB0" w:rsidP="005B7AB0">
      <w:pPr>
        <w:pStyle w:val="af2"/>
        <w:ind w:left="851" w:firstLine="0"/>
      </w:pPr>
    </w:p>
    <w:p w14:paraId="71B3082A" w14:textId="70D2BCB2" w:rsidR="00F1430F" w:rsidRDefault="00DF62AF" w:rsidP="00F1430F">
      <w:pPr>
        <w:pStyle w:val="4"/>
        <w:rPr>
          <w:lang w:val="en-US"/>
        </w:rPr>
      </w:pPr>
      <w:r>
        <w:lastRenderedPageBreak/>
        <w:t>Методика</w:t>
      </w:r>
      <w:r w:rsidR="00F1430F">
        <w:t xml:space="preserve"> </w:t>
      </w:r>
      <w:r w:rsidR="00F1430F">
        <w:rPr>
          <w:lang w:val="en-US"/>
        </w:rPr>
        <w:t>CRAMM</w:t>
      </w:r>
    </w:p>
    <w:p w14:paraId="2569A7D1" w14:textId="50A4FDE8" w:rsidR="00F1430F" w:rsidRDefault="00F1430F" w:rsidP="00B33D6F">
      <w:pPr>
        <w:rPr>
          <w:sz w:val="26"/>
          <w:szCs w:val="26"/>
        </w:rPr>
      </w:pPr>
      <w:r>
        <w:t xml:space="preserve">Методика </w:t>
      </w:r>
      <w:r>
        <w:rPr>
          <w:lang w:val="en-US"/>
        </w:rPr>
        <w:t>CRAMM</w:t>
      </w:r>
      <w:r w:rsidRPr="00B33D6F">
        <w:t xml:space="preserve"> [</w:t>
      </w:r>
      <w:r w:rsidR="00B33D6F" w:rsidRPr="00B33D6F">
        <w:t>https://managementmania.com/en/cramm-ccta-risk-analysis-and-management-method</w:t>
      </w:r>
      <w:r w:rsidRPr="00B33D6F">
        <w:t>]</w:t>
      </w:r>
      <w:r w:rsidR="00B33D6F">
        <w:t xml:space="preserve"> объединяет в себе количественные и качественные методы для проведения комплексной оценки рисков. </w:t>
      </w:r>
      <w:r w:rsidR="008B0CDD">
        <w:t>Р</w:t>
      </w:r>
      <w:r w:rsidR="00B33D6F">
        <w:t xml:space="preserve">азработана </w:t>
      </w:r>
      <w:proofErr w:type="spellStart"/>
      <w:r w:rsidR="00B33D6F">
        <w:rPr>
          <w:sz w:val="26"/>
          <w:szCs w:val="26"/>
        </w:rPr>
        <w:t>Central</w:t>
      </w:r>
      <w:proofErr w:type="spellEnd"/>
      <w:r w:rsidR="00B33D6F">
        <w:rPr>
          <w:sz w:val="26"/>
          <w:szCs w:val="26"/>
        </w:rPr>
        <w:t xml:space="preserve"> </w:t>
      </w:r>
      <w:proofErr w:type="spellStart"/>
      <w:r w:rsidR="00B33D6F">
        <w:rPr>
          <w:sz w:val="26"/>
          <w:szCs w:val="26"/>
        </w:rPr>
        <w:t>Computer</w:t>
      </w:r>
      <w:proofErr w:type="spellEnd"/>
      <w:r w:rsidR="00B33D6F">
        <w:rPr>
          <w:sz w:val="26"/>
          <w:szCs w:val="26"/>
        </w:rPr>
        <w:t xml:space="preserve"> </w:t>
      </w:r>
      <w:proofErr w:type="spellStart"/>
      <w:r w:rsidR="00B33D6F">
        <w:rPr>
          <w:sz w:val="26"/>
          <w:szCs w:val="26"/>
        </w:rPr>
        <w:t>and</w:t>
      </w:r>
      <w:proofErr w:type="spellEnd"/>
      <w:r w:rsidR="00B33D6F">
        <w:rPr>
          <w:sz w:val="26"/>
          <w:szCs w:val="26"/>
        </w:rPr>
        <w:t xml:space="preserve"> </w:t>
      </w:r>
      <w:proofErr w:type="spellStart"/>
      <w:r w:rsidR="00B33D6F">
        <w:rPr>
          <w:sz w:val="26"/>
          <w:szCs w:val="26"/>
        </w:rPr>
        <w:t>Telecommunications</w:t>
      </w:r>
      <w:proofErr w:type="spellEnd"/>
      <w:r w:rsidR="00B33D6F">
        <w:rPr>
          <w:sz w:val="26"/>
          <w:szCs w:val="26"/>
        </w:rPr>
        <w:t xml:space="preserve"> </w:t>
      </w:r>
      <w:proofErr w:type="spellStart"/>
      <w:r w:rsidR="00B33D6F">
        <w:rPr>
          <w:sz w:val="26"/>
          <w:szCs w:val="26"/>
        </w:rPr>
        <w:t>Agency</w:t>
      </w:r>
      <w:proofErr w:type="spellEnd"/>
      <w:r w:rsidR="00B33D6F">
        <w:rPr>
          <w:sz w:val="26"/>
          <w:szCs w:val="26"/>
        </w:rPr>
        <w:t xml:space="preserve"> </w:t>
      </w:r>
      <w:r w:rsidR="00B33D6F" w:rsidRPr="008B0CDD">
        <w:rPr>
          <w:sz w:val="26"/>
          <w:szCs w:val="26"/>
        </w:rPr>
        <w:t>(</w:t>
      </w:r>
      <w:r w:rsidR="00B33D6F">
        <w:rPr>
          <w:sz w:val="26"/>
          <w:szCs w:val="26"/>
          <w:lang w:val="en-US"/>
        </w:rPr>
        <w:t>CCTA</w:t>
      </w:r>
      <w:r w:rsidR="00B33D6F" w:rsidRPr="008B0CDD">
        <w:rPr>
          <w:sz w:val="26"/>
          <w:szCs w:val="26"/>
        </w:rPr>
        <w:t>)</w:t>
      </w:r>
      <w:r w:rsidR="008B0CDD">
        <w:rPr>
          <w:sz w:val="26"/>
          <w:szCs w:val="26"/>
        </w:rPr>
        <w:t xml:space="preserve"> в Великобритании. Данная методика включает в себя следующие этапы:</w:t>
      </w:r>
    </w:p>
    <w:p w14:paraId="64AD94E8" w14:textId="4D44DA74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Выявление и оценка активов. В качестве активов могут выступать: программное обеспечение, аппаратные ресурсы, либо данные</w:t>
      </w:r>
      <w:r w:rsidRPr="008B0CDD">
        <w:t>;</w:t>
      </w:r>
    </w:p>
    <w:p w14:paraId="55C3E3B7" w14:textId="0C4F2B30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Выявление угроз и уязвимостей</w:t>
      </w:r>
      <w:r w:rsidRPr="008B0CDD">
        <w:t>;</w:t>
      </w:r>
    </w:p>
    <w:p w14:paraId="543896CB" w14:textId="3FAA1C96" w:rsidR="008B0CDD" w:rsidRP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>Оценка рисков</w:t>
      </w:r>
      <w:r w:rsidRPr="008B0CDD">
        <w:t>;</w:t>
      </w:r>
    </w:p>
    <w:p w14:paraId="7C178BA4" w14:textId="66410118" w:rsidR="008B0CDD" w:rsidRDefault="008B0CDD" w:rsidP="008B0CDD">
      <w:pPr>
        <w:pStyle w:val="af2"/>
        <w:numPr>
          <w:ilvl w:val="0"/>
          <w:numId w:val="29"/>
        </w:numPr>
        <w:ind w:left="0" w:firstLine="851"/>
      </w:pPr>
      <w:r>
        <w:t xml:space="preserve">Выбор защитных мер и их </w:t>
      </w:r>
      <w:proofErr w:type="spellStart"/>
      <w:r>
        <w:t>приоритезация</w:t>
      </w:r>
      <w:proofErr w:type="spellEnd"/>
      <w:r w:rsidRPr="008B0CDD">
        <w:t>.</w:t>
      </w:r>
    </w:p>
    <w:p w14:paraId="24ADEE85" w14:textId="01832145" w:rsidR="0094436D" w:rsidRDefault="0094436D" w:rsidP="008B0CDD">
      <w:r>
        <w:t xml:space="preserve">Для оценки потенциального ущерба используется шкала от 1 до 10. Выявление угроз и уязвимостей осуществляется на основе экспертных знаний с помощью опросов. Значение уровня уязвимостей определяется как: высокий, средний и низкий, уровень угроз: очень высокий, высокий, средний, низкий и очень низкий. Риск оценивается в зависимости от годовых потерь по шкале от 1 до 7. Потери зависят от стоимости активов, уровня угрозы и уязвимости. Полученные уровни рисков используются для генерации вариантов защитных мер. </w:t>
      </w:r>
    </w:p>
    <w:p w14:paraId="66D3EC7A" w14:textId="62E92143" w:rsidR="008B0CDD" w:rsidRDefault="008B0CDD" w:rsidP="008B0CDD">
      <w:r>
        <w:t xml:space="preserve">Таким образом, </w:t>
      </w:r>
      <w:r w:rsidRPr="008B0CDD">
        <w:t>CRAMM комплексно охватывает все этапы управления рисками, начиная от фактического анализа рисков и з</w:t>
      </w:r>
      <w:r>
        <w:t>аканчивая предложением контрмер</w:t>
      </w:r>
      <w:r w:rsidRPr="008B0CDD">
        <w:t>, включая генерацию выходных данных для документации по безопасности (планирование действий в чрезвычайных ситуациях и обеспечение непрерывности). CRAMM одновременно поддерживается одноименным приложением, которое помогает в сборе данных, а также в расчете и обработке отчета по</w:t>
      </w:r>
      <w:r>
        <w:t xml:space="preserve"> управлению рисками. </w:t>
      </w:r>
    </w:p>
    <w:p w14:paraId="5302BC46" w14:textId="281B1617" w:rsidR="008B0CDD" w:rsidRDefault="008B0CDD" w:rsidP="008B0CDD">
      <w:r w:rsidRPr="008B0CDD">
        <w:t xml:space="preserve">CRAMM также помогает доказать эффективность затрат на управление рисками, безопасность и планирование действий в чрезвычайных ситуациях. Он содержит обширную библиотеку контрмер безопасности. </w:t>
      </w:r>
      <w:r>
        <w:t xml:space="preserve">Также </w:t>
      </w:r>
      <w:r>
        <w:lastRenderedPageBreak/>
        <w:t>п</w:t>
      </w:r>
      <w:r w:rsidRPr="008B0CDD">
        <w:t xml:space="preserve">рименение </w:t>
      </w:r>
      <w:r>
        <w:t>методики</w:t>
      </w:r>
      <w:r w:rsidRPr="008B0CDD">
        <w:t xml:space="preserve"> CRAMM позволяет организациям подготовиться к сертифик</w:t>
      </w:r>
      <w:r>
        <w:t>ации в соответствии с ISO 27001.</w:t>
      </w:r>
    </w:p>
    <w:p w14:paraId="322B2ED9" w14:textId="77777777" w:rsidR="008B0CDD" w:rsidRPr="008B0CDD" w:rsidRDefault="008B0CDD" w:rsidP="008B0CDD"/>
    <w:p w14:paraId="5E7281E6" w14:textId="77777777" w:rsidR="00464556" w:rsidRDefault="00464556" w:rsidP="00464556">
      <w:pPr>
        <w:pStyle w:val="21"/>
      </w:pPr>
      <w:bookmarkStart w:id="26" w:name="_Toc27666867"/>
      <w:r>
        <w:t>Показатели защищенности и выбора контрмер</w:t>
      </w:r>
      <w:r w:rsidR="008B599D">
        <w:t xml:space="preserve"> и способы их вычисления</w:t>
      </w:r>
      <w:bookmarkEnd w:id="26"/>
    </w:p>
    <w:p w14:paraId="69EE2BD8" w14:textId="77777777" w:rsidR="008B599D" w:rsidRPr="008B599D" w:rsidRDefault="008B599D" w:rsidP="008B599D">
      <w:pPr>
        <w:pStyle w:val="3"/>
      </w:pPr>
      <w:bookmarkStart w:id="27" w:name="_Toc27666868"/>
      <w:r>
        <w:t>Простейшие показатели</w:t>
      </w:r>
      <w:bookmarkEnd w:id="27"/>
    </w:p>
    <w:p w14:paraId="7114EEC2" w14:textId="77777777" w:rsidR="008B599D" w:rsidRDefault="008B599D" w:rsidP="008B599D">
      <w:pPr>
        <w:pStyle w:val="3"/>
      </w:pPr>
      <w:bookmarkStart w:id="28" w:name="_Toc27666869"/>
      <w:r>
        <w:t>Концепция графов атак</w:t>
      </w:r>
      <w:bookmarkEnd w:id="28"/>
    </w:p>
    <w:p w14:paraId="4B187AE4" w14:textId="77777777" w:rsidR="008B599D" w:rsidRDefault="008B599D" w:rsidP="008B599D">
      <w:pPr>
        <w:pStyle w:val="3"/>
      </w:pPr>
      <w:bookmarkStart w:id="29" w:name="_Toc27666870"/>
      <w:r>
        <w:t>Показатели, используемые в графах атак</w:t>
      </w:r>
      <w:bookmarkEnd w:id="29"/>
    </w:p>
    <w:p w14:paraId="052F64C2" w14:textId="77777777" w:rsidR="008B599D" w:rsidRDefault="008B599D" w:rsidP="008B599D">
      <w:pPr>
        <w:pStyle w:val="3"/>
      </w:pPr>
      <w:bookmarkStart w:id="30" w:name="_Toc27666871"/>
      <w:r>
        <w:t>Существующие методы выбора защитных мер, использующие графы атак</w:t>
      </w:r>
      <w:bookmarkEnd w:id="30"/>
    </w:p>
    <w:p w14:paraId="0639177C" w14:textId="77777777" w:rsidR="008B599D" w:rsidRPr="008B599D" w:rsidRDefault="008B599D" w:rsidP="008B599D"/>
    <w:p w14:paraId="57469B94" w14:textId="77777777" w:rsidR="008B599D" w:rsidRPr="008B599D" w:rsidRDefault="008B599D" w:rsidP="008B599D"/>
    <w:p w14:paraId="4ACB6B0F" w14:textId="77777777" w:rsidR="00464556" w:rsidRDefault="00464556" w:rsidP="00464556">
      <w:pPr>
        <w:pStyle w:val="3"/>
      </w:pPr>
      <w:bookmarkStart w:id="31" w:name="_Toc27666872"/>
      <w:r>
        <w:t>Базовые показатели</w:t>
      </w:r>
      <w:bookmarkEnd w:id="31"/>
    </w:p>
    <w:p w14:paraId="78D706AC" w14:textId="77777777" w:rsidR="00464556" w:rsidRDefault="00464556" w:rsidP="00464556">
      <w:pPr>
        <w:pStyle w:val="3"/>
      </w:pPr>
      <w:bookmarkStart w:id="32" w:name="_Toc27666873"/>
      <w:r>
        <w:t>Показатели используемые графом атак</w:t>
      </w:r>
      <w:bookmarkEnd w:id="32"/>
    </w:p>
    <w:p w14:paraId="6C27E7B9" w14:textId="77777777" w:rsidR="00EB6593" w:rsidRDefault="00EB6593" w:rsidP="00EB6593">
      <w:pPr>
        <w:pStyle w:val="21"/>
      </w:pPr>
      <w:bookmarkStart w:id="33" w:name="_Toc27666874"/>
      <w:r>
        <w:t>Способы построения графов атак</w:t>
      </w:r>
      <w:bookmarkEnd w:id="33"/>
    </w:p>
    <w:p w14:paraId="51F18C22" w14:textId="77777777" w:rsidR="00EB6593" w:rsidRDefault="00EB6593" w:rsidP="00EB6593">
      <w:pPr>
        <w:pStyle w:val="3"/>
      </w:pPr>
      <w:bookmarkStart w:id="34" w:name="_Toc27666875"/>
      <w:r>
        <w:t>Ручное построение графов атак</w:t>
      </w:r>
      <w:bookmarkEnd w:id="34"/>
    </w:p>
    <w:p w14:paraId="3A99CBCB" w14:textId="77777777" w:rsidR="00EB6593" w:rsidRPr="00EB6593" w:rsidRDefault="00EB6593" w:rsidP="00EB6593">
      <w:pPr>
        <w:pStyle w:val="3"/>
      </w:pPr>
      <w:bookmarkStart w:id="35" w:name="_Toc27666876"/>
      <w:r>
        <w:t>Автоматизированное построение графов атак</w:t>
      </w:r>
      <w:bookmarkEnd w:id="35"/>
    </w:p>
    <w:p w14:paraId="392C039D" w14:textId="77777777" w:rsidR="008B599D" w:rsidRDefault="00AA1C13" w:rsidP="008B599D">
      <w:pPr>
        <w:pStyle w:val="1"/>
      </w:pPr>
      <w:bookmarkStart w:id="36" w:name="_Toc27666877"/>
      <w:r>
        <w:t>Метод</w:t>
      </w:r>
      <w:r w:rsidR="00EB6593">
        <w:t xml:space="preserve"> оценки защищенности и выбора защитных мер на основе максимизации параметра уязвимости сети</w:t>
      </w:r>
      <w:bookmarkEnd w:id="36"/>
    </w:p>
    <w:p w14:paraId="689361D8" w14:textId="77777777" w:rsidR="00EB6593" w:rsidRDefault="00EB6593" w:rsidP="00EB6593">
      <w:pPr>
        <w:pStyle w:val="21"/>
      </w:pPr>
      <w:bookmarkStart w:id="37" w:name="_Toc27666878"/>
      <w:r>
        <w:t>Показатели защищенности узлов сетевой инфраструктуры</w:t>
      </w:r>
      <w:bookmarkEnd w:id="37"/>
    </w:p>
    <w:p w14:paraId="791D8411" w14:textId="77777777" w:rsidR="00EB6593" w:rsidRDefault="00EB6593" w:rsidP="00EB6593">
      <w:pPr>
        <w:pStyle w:val="21"/>
      </w:pPr>
      <w:bookmarkStart w:id="38" w:name="_Toc27666879"/>
      <w:r>
        <w:t>Метод оценки защищенности сетевой инфраструктуры</w:t>
      </w:r>
      <w:bookmarkEnd w:id="38"/>
    </w:p>
    <w:p w14:paraId="7C606FE4" w14:textId="77777777" w:rsidR="00EB6593" w:rsidRPr="00EB6593" w:rsidRDefault="00EB6593" w:rsidP="00EB6593">
      <w:pPr>
        <w:pStyle w:val="21"/>
      </w:pPr>
      <w:bookmarkStart w:id="39" w:name="_Toc27666880"/>
      <w:r>
        <w:t>Алгоритм вычисления показателя защищенности сетевой инфраструктуры</w:t>
      </w:r>
      <w:bookmarkEnd w:id="39"/>
    </w:p>
    <w:p w14:paraId="1AB17770" w14:textId="77777777" w:rsidR="00EB6593" w:rsidRDefault="00EB6593" w:rsidP="00EB6593">
      <w:pPr>
        <w:pStyle w:val="21"/>
      </w:pPr>
      <w:bookmarkStart w:id="40" w:name="_Toc27666881"/>
      <w:r>
        <w:t>Метод выбора защитных мер</w:t>
      </w:r>
      <w:bookmarkEnd w:id="40"/>
    </w:p>
    <w:p w14:paraId="253FD609" w14:textId="77777777" w:rsidR="00EB6593" w:rsidRDefault="00EB6593" w:rsidP="00EB6593">
      <w:pPr>
        <w:pStyle w:val="1"/>
      </w:pPr>
      <w:bookmarkStart w:id="41" w:name="_Toc27666882"/>
      <w:r>
        <w:t>Реализация системы оценки защищенности и выбора защитных мер</w:t>
      </w:r>
      <w:bookmarkEnd w:id="41"/>
    </w:p>
    <w:p w14:paraId="1D02E2A6" w14:textId="77777777" w:rsidR="00EB6593" w:rsidRDefault="00EB6593" w:rsidP="00EB6593">
      <w:pPr>
        <w:pStyle w:val="21"/>
      </w:pPr>
      <w:bookmarkStart w:id="42" w:name="_Toc27666883"/>
      <w:r>
        <w:lastRenderedPageBreak/>
        <w:t>Архитектура системы оценки защищенности и выбора защитных мер</w:t>
      </w:r>
      <w:bookmarkEnd w:id="42"/>
    </w:p>
    <w:p w14:paraId="12BDC9CF" w14:textId="77777777" w:rsidR="00EB6593" w:rsidRPr="00EB6593" w:rsidRDefault="00EB6593" w:rsidP="00EB6593">
      <w:pPr>
        <w:pStyle w:val="1"/>
      </w:pPr>
      <w:bookmarkStart w:id="43" w:name="_Toc27666884"/>
      <w:r>
        <w:t>Тестирование эффективности разработанного метода</w:t>
      </w:r>
      <w:bookmarkEnd w:id="43"/>
    </w:p>
    <w:p w14:paraId="15F3B2F7" w14:textId="77777777" w:rsidR="00CD3F28" w:rsidRDefault="00CD3F28" w:rsidP="005359B4">
      <w:r>
        <w:t>Графы атак</w:t>
      </w:r>
      <w:r w:rsidR="009079C2">
        <w:t xml:space="preserve"> являются ценнейших инструментом, позволяющим проиллюстрировать, каким образом злоумышленник может получить доступ к целевой системе. Проведя анализ графа, специалисты по информационной безопасности могут сосредоточить свою усилия на устранении уязвимостей, предоставляющих злоумышленникам максимальный доступ.</w:t>
      </w:r>
    </w:p>
    <w:p w14:paraId="41255A03" w14:textId="77777777" w:rsidR="009079C2" w:rsidRDefault="009079C2" w:rsidP="005359B4">
      <w:r>
        <w:t>Графы отражают все возможные пути атак, кроме того они могут иллюстрировать все состояния системы с переходами из состояния в состояние в соответствии с используемыми уязвимостями.</w:t>
      </w:r>
    </w:p>
    <w:p w14:paraId="50FB0C57" w14:textId="77777777" w:rsidR="009079C2" w:rsidRDefault="009079C2" w:rsidP="005359B4">
      <w:r>
        <w:t>Существует несколько типов графов атак:</w:t>
      </w:r>
    </w:p>
    <w:p w14:paraId="4A154AFC" w14:textId="77777777" w:rsidR="009079C2" w:rsidRDefault="009079C2" w:rsidP="007807A4">
      <w:pPr>
        <w:pStyle w:val="af2"/>
        <w:numPr>
          <w:ilvl w:val="0"/>
          <w:numId w:val="22"/>
        </w:numPr>
        <w:ind w:left="0" w:firstLine="851"/>
      </w:pPr>
    </w:p>
    <w:p w14:paraId="2DEA762C" w14:textId="77777777" w:rsidR="005359B4" w:rsidRDefault="005359B4" w:rsidP="005359B4">
      <w:r>
        <w:t xml:space="preserve">Рассматриваемый граф, содержащий множество вершин-узлов и множество вершин-уязвимостей является двудольным графом, так как </w:t>
      </w:r>
      <w:r w:rsidRPr="005359B4">
        <w:t xml:space="preserve">множество вершин V разбито на два </w:t>
      </w:r>
      <w:r>
        <w:t>непересекающихся подмножества V</w:t>
      </w:r>
      <w:proofErr w:type="gramStart"/>
      <w:r w:rsidRPr="005359B4">
        <w:t>1  и</w:t>
      </w:r>
      <w:proofErr w:type="gramEnd"/>
      <w:r w:rsidRPr="005359B4">
        <w:t xml:space="preserve"> </w:t>
      </w:r>
      <w:r>
        <w:rPr>
          <w:lang w:val="en-US"/>
        </w:rPr>
        <w:t>V</w:t>
      </w:r>
      <w:r w:rsidRPr="005359B4">
        <w:t xml:space="preserve">2, причём всякое ребро E инцидентно вершине из V1 </w:t>
      </w:r>
      <w:r>
        <w:t xml:space="preserve">и вершине из </w:t>
      </w:r>
      <w:r>
        <w:rPr>
          <w:lang w:val="en-US"/>
        </w:rPr>
        <w:t>V</w:t>
      </w:r>
      <w:r w:rsidRPr="005359B4">
        <w:t xml:space="preserve">2 (то есть соединяет вершину из V1 с вершиной из V2.  </w:t>
      </w:r>
    </w:p>
    <w:p w14:paraId="16C43A8C" w14:textId="77777777" w:rsidR="00EF62DA" w:rsidRDefault="00EF62DA" w:rsidP="00EF62DA">
      <w:pPr>
        <w:pStyle w:val="21"/>
      </w:pPr>
      <w:bookmarkStart w:id="44" w:name="_Toc27666885"/>
      <w:r>
        <w:t>Анализ существующих аналогов</w:t>
      </w:r>
      <w:bookmarkEnd w:id="44"/>
    </w:p>
    <w:p w14:paraId="0106C80F" w14:textId="77777777" w:rsidR="00EF62DA" w:rsidRDefault="00EF62DA" w:rsidP="00EF62DA">
      <w:r w:rsidRPr="00EF62DA">
        <w:t xml:space="preserve">В </w:t>
      </w:r>
      <w:commentRangeStart w:id="45"/>
      <w:r w:rsidRPr="00EF62DA">
        <w:t>[</w:t>
      </w:r>
      <w:proofErr w:type="spellStart"/>
      <w:r w:rsidRPr="00EF62DA">
        <w:t>Ingols</w:t>
      </w:r>
      <w:proofErr w:type="spellEnd"/>
      <w:r w:rsidRPr="00EF62DA">
        <w:t xml:space="preserve">, K. </w:t>
      </w:r>
      <w:proofErr w:type="spellStart"/>
      <w:r w:rsidRPr="00EF62DA">
        <w:t>Practical</w:t>
      </w:r>
      <w:proofErr w:type="spellEnd"/>
      <w:r w:rsidRPr="00EF62DA">
        <w:t xml:space="preserve"> </w:t>
      </w:r>
      <w:proofErr w:type="spellStart"/>
      <w:r w:rsidRPr="00EF62DA">
        <w:t>attack</w:t>
      </w:r>
      <w:proofErr w:type="spellEnd"/>
      <w:r w:rsidRPr="00EF62DA">
        <w:t xml:space="preserve"> </w:t>
      </w:r>
      <w:proofErr w:type="spellStart"/>
      <w:r w:rsidRPr="00EF62DA">
        <w:t>graph</w:t>
      </w:r>
      <w:proofErr w:type="spellEnd"/>
      <w:r w:rsidRPr="00EF62DA">
        <w:t xml:space="preserve"> </w:t>
      </w:r>
      <w:proofErr w:type="spellStart"/>
      <w:r w:rsidRPr="00EF62DA">
        <w:t>generation</w:t>
      </w:r>
      <w:proofErr w:type="spellEnd"/>
      <w:r w:rsidRPr="00EF62DA">
        <w:t xml:space="preserve"> </w:t>
      </w:r>
      <w:proofErr w:type="spellStart"/>
      <w:r w:rsidRPr="00EF62DA">
        <w:t>for</w:t>
      </w:r>
      <w:proofErr w:type="spellEnd"/>
      <w:r w:rsidRPr="00EF62DA">
        <w:t xml:space="preserve"> </w:t>
      </w:r>
      <w:proofErr w:type="spellStart"/>
      <w:r w:rsidRPr="00EF62DA">
        <w:t>network</w:t>
      </w:r>
      <w:proofErr w:type="spellEnd"/>
      <w:r w:rsidRPr="00EF62DA">
        <w:t xml:space="preserve"> </w:t>
      </w:r>
      <w:proofErr w:type="spellStart"/>
      <w:r w:rsidRPr="00EF62DA">
        <w:t>defense</w:t>
      </w:r>
      <w:proofErr w:type="spellEnd"/>
      <w:r w:rsidRPr="00EF62DA">
        <w:t xml:space="preserve">] </w:t>
      </w:r>
      <w:commentRangeEnd w:id="45"/>
      <w:r>
        <w:rPr>
          <w:rStyle w:val="afff"/>
        </w:rPr>
        <w:commentReference w:id="45"/>
      </w:r>
      <w:r w:rsidRPr="00EF62DA">
        <w:t>предлагается подход к генерации графа</w:t>
      </w:r>
      <w:r>
        <w:t xml:space="preserve"> </w:t>
      </w:r>
      <w:r w:rsidRPr="00EF62DA">
        <w:t>атак с множеством предусловий, позволяющий выявить наиболее критичные</w:t>
      </w:r>
      <w:r>
        <w:t xml:space="preserve"> </w:t>
      </w:r>
      <w:r w:rsidRPr="00EF62DA">
        <w:t>уязвимости системы (дающие нарушителю наибольший доступ в системе).</w:t>
      </w:r>
      <w:r>
        <w:t xml:space="preserve"> </w:t>
      </w:r>
      <w:r w:rsidRPr="00EF62DA">
        <w:t>Достижимость хоста для нарушителя определяется наличием администраторского или</w:t>
      </w:r>
      <w:r>
        <w:t xml:space="preserve"> </w:t>
      </w:r>
      <w:r w:rsidRPr="00EF62DA">
        <w:t>гостевого доступа. Авторы формируют рекомендации по реализации защитных мер на</w:t>
      </w:r>
      <w:r>
        <w:t xml:space="preserve"> </w:t>
      </w:r>
      <w:r w:rsidRPr="00EF62DA">
        <w:t>основе показателей, определяющих как много путей атаки будет заблокировано</w:t>
      </w:r>
      <w:r>
        <w:t xml:space="preserve"> </w:t>
      </w:r>
      <w:r w:rsidRPr="00EF62DA">
        <w:t>введением защитной меры. Недостаток: в работе не описаны конкретные показатели и</w:t>
      </w:r>
      <w:r>
        <w:t xml:space="preserve"> </w:t>
      </w:r>
      <w:r w:rsidRPr="00EF62DA">
        <w:t>не предложено методик их вычисления и методик определения уровня защищенности.</w:t>
      </w:r>
    </w:p>
    <w:p w14:paraId="7C358797" w14:textId="77777777" w:rsidR="00EF62DA" w:rsidRPr="00EF62DA" w:rsidRDefault="00EF62DA" w:rsidP="00EF62DA">
      <w:r w:rsidRPr="00EF62DA">
        <w:rPr>
          <w:highlight w:val="yellow"/>
        </w:rPr>
        <w:lastRenderedPageBreak/>
        <w:t xml:space="preserve">В итоге они анализируют, каким образом можно попасть на выбранный узел и, соответственно, какие нужно закрыть уязвимости, чтобы этого избежать. Причём </w:t>
      </w:r>
      <w:proofErr w:type="spellStart"/>
      <w:r w:rsidRPr="00EF62DA">
        <w:rPr>
          <w:highlight w:val="yellow"/>
        </w:rPr>
        <w:t>уззлы</w:t>
      </w:r>
      <w:proofErr w:type="spellEnd"/>
      <w:r w:rsidRPr="00EF62DA">
        <w:rPr>
          <w:highlight w:val="yellow"/>
        </w:rPr>
        <w:t xml:space="preserve"> они группируют в мой аналог компонент сильной </w:t>
      </w:r>
      <w:proofErr w:type="spellStart"/>
      <w:r w:rsidRPr="00EF62DA">
        <w:rPr>
          <w:highlight w:val="yellow"/>
        </w:rPr>
        <w:t>связнности</w:t>
      </w:r>
      <w:proofErr w:type="spellEnd"/>
      <w:r w:rsidRPr="00EF62DA">
        <w:rPr>
          <w:highlight w:val="yellow"/>
        </w:rPr>
        <w:t xml:space="preserve"> и называют его </w:t>
      </w:r>
      <w:proofErr w:type="spellStart"/>
      <w:r w:rsidRPr="00EF62DA">
        <w:rPr>
          <w:highlight w:val="yellow"/>
        </w:rPr>
        <w:t>prerequisite</w:t>
      </w:r>
      <w:proofErr w:type="spellEnd"/>
      <w:r w:rsidRPr="00EF62DA">
        <w:rPr>
          <w:highlight w:val="yellow"/>
        </w:rPr>
        <w:t xml:space="preserve"> </w:t>
      </w:r>
      <w:proofErr w:type="spellStart"/>
      <w:r w:rsidRPr="00EF62DA">
        <w:rPr>
          <w:highlight w:val="yellow"/>
        </w:rPr>
        <w:t>node</w:t>
      </w:r>
      <w:proofErr w:type="spellEnd"/>
      <w:r w:rsidRPr="00EF62DA">
        <w:rPr>
          <w:highlight w:val="yellow"/>
        </w:rPr>
        <w:t>. Для выбора лучшего решения они "взвешивают" все рекомендации по числу закрытых для доступа хакера хостов (почему они тогда просто не обрывают начальные ребра от точки входа?).</w:t>
      </w:r>
    </w:p>
    <w:p w14:paraId="2C9FA923" w14:textId="77777777" w:rsidR="005359B4" w:rsidRPr="00EF62DA" w:rsidRDefault="005359B4" w:rsidP="005359B4">
      <w:pPr>
        <w:ind w:firstLine="0"/>
      </w:pPr>
      <w:r w:rsidRPr="00EF62DA">
        <w:br w:type="page"/>
      </w:r>
    </w:p>
    <w:p w14:paraId="04287DB5" w14:textId="77777777" w:rsidR="004D4DA8" w:rsidRDefault="00FD79A7" w:rsidP="005359B4">
      <w:pPr>
        <w:pStyle w:val="1"/>
      </w:pPr>
      <w:bookmarkStart w:id="46" w:name="_Toc27666886"/>
      <w:r>
        <w:lastRenderedPageBreak/>
        <w:t>Разработка системы автоматизированного построения и анализа графа потенциальных атак</w:t>
      </w:r>
      <w:bookmarkEnd w:id="46"/>
    </w:p>
    <w:p w14:paraId="206B4200" w14:textId="77777777" w:rsidR="00FD79A7" w:rsidRDefault="00FD79A7" w:rsidP="00FD79A7">
      <w:r>
        <w:t xml:space="preserve">Для применения описанного выше метода анализа в первую очередь необходимо определить способ хранения графа. В данной работе предлагается использовать </w:t>
      </w:r>
      <w:r w:rsidRPr="00FD79A7">
        <w:rPr>
          <w:highlight w:val="yellow"/>
        </w:rPr>
        <w:t>…</w:t>
      </w:r>
      <w:r>
        <w:t xml:space="preserve"> </w:t>
      </w:r>
    </w:p>
    <w:p w14:paraId="4DCFCB26" w14:textId="77777777" w:rsidR="00FD79A7" w:rsidRDefault="00FD79A7" w:rsidP="00FD79A7">
      <w:r>
        <w:t>Каждая точка принадлежит определенному подграфу графа потенциальных атак. Им</w:t>
      </w:r>
      <w:r w:rsidR="00DC68DA">
        <w:t>е</w:t>
      </w:r>
      <w:r>
        <w:t>я полный набор подграфов, достижимых из текущей точки легко посчитать уровень угрозы этой точки. Более того, уровень угроз данной точки должен совпасть с уровнем угрозы любого узла, входящего в тот же подграф</w:t>
      </w:r>
      <w:r w:rsidR="00DC68DA">
        <w:t>, если точки находятся в одном цикле</w:t>
      </w:r>
      <w:r>
        <w:t>. Таким образом, анализ графа должен проходить в несколько этапов:</w:t>
      </w:r>
    </w:p>
    <w:p w14:paraId="37B13FC8" w14:textId="77777777" w:rsidR="00FD79A7" w:rsidRDefault="00FD79A7" w:rsidP="007807A4">
      <w:pPr>
        <w:pStyle w:val="af2"/>
        <w:numPr>
          <w:ilvl w:val="0"/>
          <w:numId w:val="19"/>
        </w:numPr>
        <w:ind w:left="0" w:firstLine="851"/>
      </w:pPr>
      <w:r>
        <w:t xml:space="preserve">Определение подграфов графа потенциальных атак, уровень подсчет уровня угрозы в которых может быть оптимизирован </w:t>
      </w:r>
      <w:r w:rsidRPr="00FD79A7">
        <w:rPr>
          <w:highlight w:val="yellow"/>
        </w:rPr>
        <w:t>(должен быть критерий, согласно которому найденные подграфы нужно относить к «обособленным». Сюда точно будут входить компоненты связности (точно компоненты сильной связности), любые циклы)</w:t>
      </w:r>
    </w:p>
    <w:p w14:paraId="25E8A05E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угрозы каждого узла</w:t>
      </w:r>
    </w:p>
    <w:p w14:paraId="685CFF47" w14:textId="77777777" w:rsidR="00DC68DA" w:rsidRDefault="00DC68DA" w:rsidP="007807A4">
      <w:pPr>
        <w:pStyle w:val="af2"/>
        <w:numPr>
          <w:ilvl w:val="0"/>
          <w:numId w:val="19"/>
        </w:numPr>
        <w:ind w:left="0" w:firstLine="851"/>
      </w:pPr>
      <w:r>
        <w:t>Подсчет текущего уровня угрозы сети</w:t>
      </w:r>
    </w:p>
    <w:p w14:paraId="52BA2B6C" w14:textId="77777777" w:rsidR="00DC68DA" w:rsidRPr="00FD79A7" w:rsidRDefault="00DC68DA" w:rsidP="007807A4">
      <w:pPr>
        <w:pStyle w:val="af2"/>
        <w:numPr>
          <w:ilvl w:val="0"/>
          <w:numId w:val="19"/>
        </w:numPr>
        <w:ind w:left="0" w:firstLine="851"/>
      </w:pPr>
      <w:r>
        <w:t>Удаление одного из узлов-уязвимостей -</w:t>
      </w:r>
      <w:r w:rsidRPr="00DC68DA">
        <w:t xml:space="preserve">&gt; </w:t>
      </w:r>
      <w:r>
        <w:t>пересчет угроз узлов и сети</w:t>
      </w:r>
    </w:p>
    <w:p w14:paraId="4B20A5E6" w14:textId="77777777" w:rsidR="00426298" w:rsidRPr="00BA7497" w:rsidRDefault="00426298" w:rsidP="00BA7497"/>
    <w:p w14:paraId="3E895653" w14:textId="77777777" w:rsidR="00CE0190" w:rsidRPr="00BA7497" w:rsidRDefault="00CE0190" w:rsidP="00CE0190"/>
    <w:p w14:paraId="35C18BF7" w14:textId="77777777" w:rsidR="00E54978" w:rsidRPr="00BA7497" w:rsidRDefault="00E54978" w:rsidP="00BC0173">
      <w:pPr>
        <w:rPr>
          <w:lang w:eastAsia="en-US"/>
        </w:rPr>
      </w:pPr>
      <w:r w:rsidRPr="00BA7497">
        <w:rPr>
          <w:lang w:eastAsia="en-US"/>
        </w:rPr>
        <w:br w:type="page"/>
      </w:r>
    </w:p>
    <w:p w14:paraId="5D234617" w14:textId="77777777" w:rsidR="00086449" w:rsidRDefault="00E54978" w:rsidP="00E54978">
      <w:pPr>
        <w:pStyle w:val="1"/>
        <w:rPr>
          <w:lang w:eastAsia="en-US"/>
        </w:rPr>
      </w:pPr>
      <w:bookmarkStart w:id="47" w:name="_Toc27666887"/>
      <w:r>
        <w:rPr>
          <w:lang w:eastAsia="en-US"/>
        </w:rPr>
        <w:lastRenderedPageBreak/>
        <w:t>Источники информации</w:t>
      </w:r>
      <w:bookmarkEnd w:id="47"/>
    </w:p>
    <w:p w14:paraId="2D44C583" w14:textId="77777777" w:rsidR="00E54978" w:rsidRPr="00E54978" w:rsidRDefault="00E54978" w:rsidP="00E54978">
      <w:pPr>
        <w:pStyle w:val="af9"/>
        <w:rPr>
          <w:lang w:eastAsia="en-US"/>
        </w:rPr>
      </w:pPr>
      <w:r w:rsidRPr="00E54978">
        <w:rPr>
          <w:lang w:eastAsia="en-US"/>
        </w:rPr>
        <w:t>https://bdu.fstec.ru/ubi/terms</w:t>
      </w:r>
    </w:p>
    <w:p w14:paraId="4259EE4F" w14:textId="77777777" w:rsidR="00E34E99" w:rsidRDefault="00E34E99">
      <w:pPr>
        <w:ind w:firstLine="0"/>
      </w:pPr>
      <w:r>
        <w:br w:type="page"/>
      </w:r>
    </w:p>
    <w:p w14:paraId="0F181DA0" w14:textId="77777777" w:rsidR="00277D91" w:rsidRDefault="00277D91" w:rsidP="00277D91">
      <w:pPr>
        <w:pStyle w:val="1"/>
      </w:pPr>
      <w:bookmarkStart w:id="48" w:name="_Toc27666888"/>
      <w:r>
        <w:lastRenderedPageBreak/>
        <w:t>Краткое описание разрабатываемой системы</w:t>
      </w:r>
      <w:bookmarkEnd w:id="48"/>
    </w:p>
    <w:p w14:paraId="2B353D32" w14:textId="77777777" w:rsidR="00693AA8" w:rsidRDefault="00E34E99" w:rsidP="00086449">
      <w:r>
        <w:t>Краткое изложение сути работы</w:t>
      </w:r>
    </w:p>
    <w:p w14:paraId="3479783D" w14:textId="77777777" w:rsidR="00E34E99" w:rsidRDefault="00E34E99" w:rsidP="00086449">
      <w:r>
        <w:t>В процессе проведения тестирования на проникновение производится построение графа атак.</w:t>
      </w:r>
    </w:p>
    <w:p w14:paraId="3306842B" w14:textId="77777777" w:rsidR="00E34E99" w:rsidRPr="00827D8B" w:rsidRDefault="00E34E99" w:rsidP="00086449">
      <w:r>
        <w:rPr>
          <w:lang w:val="en-US"/>
        </w:rPr>
        <w:t>G</w:t>
      </w:r>
      <w:r w:rsidRPr="00E34E99">
        <w:t xml:space="preserve"> = (</w:t>
      </w:r>
      <w:r>
        <w:rPr>
          <w:lang w:val="en-US"/>
        </w:rPr>
        <w:t>V</w:t>
      </w:r>
      <w:r w:rsidRPr="00E34E99">
        <w:t xml:space="preserve">, </w:t>
      </w:r>
      <w:r>
        <w:rPr>
          <w:lang w:val="en-US"/>
        </w:rPr>
        <w:t>A</w:t>
      </w:r>
      <w:r w:rsidR="00277D91">
        <w:t>)</w:t>
      </w:r>
      <w:r w:rsidR="00CA7ED8">
        <w:t xml:space="preserve"> – ориентированный граф</w:t>
      </w:r>
      <w:r w:rsidRPr="00E34E99">
        <w:t xml:space="preserve">, </w:t>
      </w:r>
      <w:r>
        <w:t xml:space="preserve">где </w:t>
      </w:r>
      <w:r>
        <w:rPr>
          <w:lang w:val="en-US"/>
        </w:rPr>
        <w:t>V</w:t>
      </w:r>
      <w:r w:rsidRPr="00E34E99">
        <w:t xml:space="preserve"> – </w:t>
      </w:r>
      <w:r>
        <w:t xml:space="preserve">непустое множество узлов, </w:t>
      </w:r>
      <w:r>
        <w:rPr>
          <w:lang w:val="en-US"/>
        </w:rPr>
        <w:t>A</w:t>
      </w:r>
      <w:r w:rsidRPr="00E34E99">
        <w:t xml:space="preserve"> </w:t>
      </w:r>
      <w:r>
        <w:t>–</w:t>
      </w:r>
      <w:r w:rsidRPr="00E34E99">
        <w:t xml:space="preserve"> </w:t>
      </w:r>
      <w:r>
        <w:t xml:space="preserve">множество триплетов, называемых ребрами, </w:t>
      </w:r>
      <w:proofErr w:type="gramStart"/>
      <w:r>
        <w:t xml:space="preserve">вида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∈CVE </m:t>
        </m:r>
      </m:oMath>
      <w:r>
        <w:t>–</w:t>
      </w:r>
      <w:r w:rsidRPr="00E34E99">
        <w:t xml:space="preserve"> </w:t>
      </w:r>
      <w:r>
        <w:t>идентификатор уязвимости</w:t>
      </w:r>
      <w:r w:rsidR="00277D91">
        <w:t xml:space="preserve">, присутствующей на узле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  <w:r w:rsidR="00827D8B" w:rsidRPr="00827D8B">
        <w:t xml:space="preserve"> </w:t>
      </w:r>
      <w:r w:rsidR="00827D8B">
        <w:t>Направление дуги задаётся последовательностью следования узлов в записи.</w:t>
      </w:r>
    </w:p>
    <w:p w14:paraId="1C092E74" w14:textId="77777777" w:rsidR="00E34E99" w:rsidRPr="00277D91" w:rsidRDefault="00A5545B" w:rsidP="00086449">
      <w:pPr>
        <w:rPr>
          <w:i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32"/>
                  <w:lang w:val="en-US"/>
                </w:rPr>
                <m:t>j</m:t>
              </m:r>
              <m:r>
                <w:rPr>
                  <w:rFonts w:ascii="Cambria Math" w:hAnsi="Cambria Math"/>
                  <w:sz w:val="32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⊂</m:t>
              </m:r>
              <m:r>
                <w:rPr>
                  <w:rFonts w:ascii="Cambria Math" w:hAnsi="Cambria Math"/>
                  <w:sz w:val="32"/>
                  <w:lang w:val="en-US"/>
                </w:rPr>
                <m:t>V</m:t>
              </m:r>
            </m:sub>
            <m:sup/>
            <m:e>
              <m:r>
                <w:rPr>
                  <w:rFonts w:ascii="Cambria Math" w:hAnsi="Cambria Math"/>
                  <w:sz w:val="32"/>
                  <w:lang w:val="en-US"/>
                </w:rPr>
                <m:t>Criticality(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2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sz w:val="32"/>
              <w:lang w:val="en-US"/>
            </w:rPr>
            <m:t xml:space="preserve">                     (*)</m:t>
          </m:r>
        </m:oMath>
      </m:oMathPara>
    </w:p>
    <w:p w14:paraId="2747E0E6" w14:textId="77777777" w:rsidR="00392B42" w:rsidRDefault="00392B42" w:rsidP="00086449">
      <w:proofErr w:type="gramStart"/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–</w:t>
      </w:r>
      <w:proofErr w:type="gramEnd"/>
      <w:r w:rsidRPr="00392B42">
        <w:t xml:space="preserve"> </w:t>
      </w:r>
      <w:r>
        <w:t xml:space="preserve">угроза попадания злоумышленником на 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∈V</m:t>
        </m:r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 xml:space="preserve">– узел графа, достижимый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, </w:t>
      </w:r>
      <m:oMath>
        <m:r>
          <w:rPr>
            <w:rFonts w:ascii="Cambria Math" w:hAnsi="Cambria Math"/>
            <w:lang w:val="en-US"/>
          </w:rPr>
          <m:t>Criticality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392B42">
        <w:t xml:space="preserve"> </w:t>
      </w:r>
      <w:r>
        <w:t>–</w:t>
      </w:r>
      <w:r w:rsidRPr="00392B42">
        <w:t xml:space="preserve"> </w:t>
      </w:r>
      <w:r>
        <w:t>критичность захвата узла</w:t>
      </w:r>
      <w:r w:rsidR="00847CC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>–</w:t>
      </w:r>
      <w:r w:rsidRPr="00392B42">
        <w:t xml:space="preserve"> </w:t>
      </w:r>
      <w:r>
        <w:t xml:space="preserve">подмножество достижимых узлов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>.</w:t>
      </w:r>
    </w:p>
    <w:p w14:paraId="0B8B9958" w14:textId="77777777" w:rsidR="00277D91" w:rsidRDefault="00277D91" w:rsidP="00086449">
      <w:proofErr w:type="gramStart"/>
      <w:r>
        <w:t xml:space="preserve">Узел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 </w:t>
      </w:r>
      <w:r>
        <w:t>достижим</w:t>
      </w:r>
      <w:proofErr w:type="gramEnd"/>
      <w:r>
        <w:t xml:space="preserve">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m:oMath>
        <m:r>
          <w:rPr>
            <w:rFonts w:ascii="Cambria Math" w:hAnsi="Cambria Math"/>
          </w:rPr>
          <m:t>&lt; = &gt;∃</m:t>
        </m:r>
      </m:oMath>
      <w:r w:rsidRPr="00392B42">
        <w:t xml:space="preserve"> </w:t>
      </w:r>
      <w:r>
        <w:t xml:space="preserve">хотя бы 1 путь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92B42">
        <w:t xml:space="preserve"> </w:t>
      </w:r>
      <w: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92B42">
        <w:rPr>
          <w:i/>
        </w:rPr>
        <w:t>.</w:t>
      </w:r>
    </w:p>
    <w:p w14:paraId="05868AE1" w14:textId="77777777" w:rsidR="00847CC7" w:rsidRPr="00C85C11" w:rsidRDefault="00847CC7" w:rsidP="0008644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Criticality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 device_type_coef(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service_cost(service_nam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158A9F46" w14:textId="77777777" w:rsidR="00392B42" w:rsidRPr="00277D91" w:rsidRDefault="00847CC7" w:rsidP="00277D91">
      <w:proofErr w:type="gramStart"/>
      <w:r>
        <w:t xml:space="preserve">Где </w:t>
      </w:r>
      <m:oMath>
        <m:r>
          <w:rPr>
            <w:rFonts w:ascii="Cambria Math" w:hAnsi="Cambria Math"/>
          </w:rPr>
          <m:t>device_type_coef(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Pr="00847CC7">
        <w:t xml:space="preserve"> </w:t>
      </w:r>
      <w:r>
        <w:t>–</w:t>
      </w:r>
      <w:proofErr w:type="gramEnd"/>
      <w:r w:rsidRPr="00847CC7">
        <w:t xml:space="preserve"> </w:t>
      </w:r>
      <w:r>
        <w:t xml:space="preserve">коэффициент зависящий от типа устройства. Можно использовать базу </w:t>
      </w:r>
      <w:proofErr w:type="spellStart"/>
      <w:r>
        <w:rPr>
          <w:lang w:val="en-US"/>
        </w:rPr>
        <w:t>nmap</w:t>
      </w:r>
      <w:proofErr w:type="spellEnd"/>
      <w:r w:rsidRPr="00847CC7">
        <w:t xml:space="preserve"> </w:t>
      </w:r>
      <w:r>
        <w:t>классификации устройств (28 штук) и сопоставить каждому коэффициент по личным соображениям. Например, от 1 до 2.</w:t>
      </w:r>
      <w:r w:rsidR="00256101">
        <w:t xml:space="preserve"> </w:t>
      </w:r>
      <m:oMath>
        <m:r>
          <w:rPr>
            <w:rFonts w:ascii="Cambria Math" w:hAnsi="Cambria Math"/>
          </w:rPr>
          <m:t>service_cost()</m:t>
        </m:r>
      </m:oMath>
      <w:r w:rsidR="00256101" w:rsidRPr="00256101">
        <w:t xml:space="preserve"> – </w:t>
      </w:r>
      <w:r w:rsidR="00256101">
        <w:t xml:space="preserve">критичность одного сервиса. Каждому сервису или типу сервисов можно сопоставить конкретную критичность </w:t>
      </w:r>
      <w:proofErr w:type="spellStart"/>
      <w:proofErr w:type="gramStart"/>
      <w:r w:rsidR="00256101">
        <w:t>компроментации</w:t>
      </w:r>
      <w:proofErr w:type="spellEnd"/>
      <w:r w:rsidR="00256101">
        <w:t xml:space="preserve">, </w:t>
      </w:r>
      <m:oMath>
        <m:r>
          <w:rPr>
            <w:rFonts w:ascii="Cambria Math" w:hAnsi="Cambria Math"/>
          </w:rPr>
          <m:t>servic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e_</m:t>
            </m:r>
            <m:r>
              <w:rPr>
                <w:rFonts w:ascii="Cambria Math" w:hAnsi="Cambria Math"/>
                <w:lang w:val="en-US"/>
              </w:rPr>
              <m:t>name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ый</m:t>
            </m:r>
          </m:sub>
        </m:sSub>
      </m:oMath>
      <w:r w:rsidR="00256101">
        <w:t xml:space="preserve"> сервис</w:t>
      </w:r>
      <w:proofErr w:type="gramEnd"/>
      <w:r w:rsidR="00256101">
        <w:t xml:space="preserve">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56101" w:rsidRPr="00256101">
        <w:t xml:space="preserve">. </w:t>
      </w:r>
    </w:p>
    <w:p w14:paraId="020D097D" w14:textId="77777777" w:rsidR="00392B42" w:rsidRDefault="00392B42" w:rsidP="00392B42">
      <w:r>
        <w:t xml:space="preserve">Угроза </w:t>
      </w:r>
      <w:proofErr w:type="gramStart"/>
      <w:r w:rsidR="00277D91">
        <w:t>компрометации  системы</w:t>
      </w:r>
      <w:proofErr w:type="gramEnd"/>
      <w:r w:rsidR="00C85C11" w:rsidRPr="00C85C11">
        <w:t xml:space="preserve"> </w:t>
      </w:r>
      <w:r w:rsidR="00C85C11">
        <w:t xml:space="preserve">на </w:t>
      </w:r>
      <w:r w:rsidR="00C85C11">
        <w:rPr>
          <w:lang w:val="en-US"/>
        </w:rPr>
        <w:t>k</w:t>
      </w:r>
      <w:r w:rsidR="00C85C11" w:rsidRPr="00C85C11">
        <w:t>-</w:t>
      </w:r>
      <w:r w:rsidR="00C85C11">
        <w:t>ом шаге поиска контрмер</w:t>
      </w:r>
      <w:r w:rsidR="00277D91">
        <w:t xml:space="preserve"> рассчитывается следующим образом:</w:t>
      </w:r>
    </w:p>
    <w:p w14:paraId="4931B7B5" w14:textId="77777777" w:rsidR="00277D91" w:rsidRPr="00277D91" w:rsidRDefault="00A5545B" w:rsidP="00392B42">
      <w:pPr>
        <w:rPr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</w:rPr>
                <m:t>k</m:t>
              </m:r>
            </m:sub>
          </m:sSub>
          <m:r>
            <w:rPr>
              <w:rFonts w:ascii="Cambria Math" w:hAnsi="Cambria Math"/>
              <w:sz w:val="32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</w:rPr>
                <m:t>i=0</m:t>
              </m:r>
            </m:sub>
            <m:sup>
              <m:r>
                <w:rPr>
                  <w:rFonts w:ascii="Cambria Math" w:hAnsi="Cambria Math"/>
                  <w:sz w:val="32"/>
                </w:rPr>
                <m:t>|V|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r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 w:val="32"/>
                    </w:rPr>
                    <m:t>i</m:t>
                  </m:r>
                </m:sub>
              </m:sSub>
            </m:e>
          </m:nary>
        </m:oMath>
      </m:oMathPara>
    </w:p>
    <w:p w14:paraId="1361768C" w14:textId="77777777" w:rsidR="00277D91" w:rsidRDefault="00277D9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Далее необходимо найти такую </w:t>
      </w:r>
      <w:proofErr w:type="gramStart"/>
      <w:r>
        <w:rPr>
          <w:rFonts w:eastAsia="Calibri" w:cs="Times New Roman"/>
          <w:szCs w:val="22"/>
          <w:lang w:eastAsia="en-US"/>
        </w:rPr>
        <w:t xml:space="preserve">уязвимость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при удалении которой максимально снизится угроза компрометации системы, то есть:</w:t>
      </w:r>
    </w:p>
    <w:p w14:paraId="1D0D9089" w14:textId="77777777" w:rsidR="00277D91" w:rsidRPr="00C85C11" w:rsidRDefault="00A5545B" w:rsidP="00277D91">
      <w:pPr>
        <w:spacing w:before="120" w:after="120"/>
        <w:rPr>
          <w:rFonts w:eastAsia="Calibri" w:cs="Times New Roman"/>
          <w:i/>
          <w:szCs w:val="22"/>
          <w:lang w:eastAsia="en-US"/>
        </w:rPr>
      </w:pPr>
      <m:oMathPara>
        <m:oMath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k-1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k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/{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}</m:t>
              </m:r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→max</m:t>
          </m:r>
        </m:oMath>
      </m:oMathPara>
    </w:p>
    <w:p w14:paraId="2C6E89AC" w14:textId="77777777" w:rsidR="00827D8B" w:rsidRPr="00827D8B" w:rsidRDefault="00C85C11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Для подсчета </w:t>
      </w:r>
      <m:oMath>
        <m:sSub>
          <m:sSubPr>
            <m:ctrl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32"/>
                <w:szCs w:val="22"/>
                <w:lang w:eastAsia="en-US"/>
              </w:rPr>
              <m:t>t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32"/>
                    <w:szCs w:val="22"/>
                    <w:lang w:eastAsia="en-US"/>
                  </w:rPr>
                  <m:t>i</m:t>
                </m:r>
              </m:sub>
            </m:sSub>
          </m:sub>
        </m:sSub>
      </m:oMath>
      <w:r>
        <w:rPr>
          <w:rFonts w:eastAsia="Calibri" w:cs="Times New Roman"/>
          <w:szCs w:val="22"/>
          <w:lang w:eastAsia="en-US"/>
        </w:rPr>
        <w:t xml:space="preserve">необходимо в первую очередь определить </w:t>
      </w:r>
      <w:proofErr w:type="gramStart"/>
      <w:r>
        <w:rPr>
          <w:rFonts w:eastAsia="Calibri" w:cs="Times New Roman"/>
          <w:szCs w:val="22"/>
          <w:lang w:eastAsia="en-US"/>
        </w:rPr>
        <w:t xml:space="preserve">множество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 w:rsidRPr="00C85C11">
        <w:rPr>
          <w:rFonts w:eastAsia="Calibri" w:cs="Times New Roman"/>
          <w:szCs w:val="22"/>
          <w:lang w:eastAsia="en-US"/>
        </w:rPr>
        <w:t>.</w:t>
      </w:r>
      <w:proofErr w:type="gramEnd"/>
      <w:r w:rsidRPr="00C85C11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Для этого обойти граф (можно использовать любой алгоритм обхода, пока что используется обход в ширину (</w:t>
      </w:r>
      <w:r>
        <w:rPr>
          <w:rFonts w:eastAsia="Calibri" w:cs="Times New Roman"/>
          <w:szCs w:val="22"/>
          <w:lang w:val="en-US" w:eastAsia="en-US"/>
        </w:rPr>
        <w:t>DFS</w:t>
      </w:r>
      <w:r w:rsidRPr="00C85C11">
        <w:rPr>
          <w:rFonts w:eastAsia="Calibri" w:cs="Times New Roman"/>
          <w:szCs w:val="22"/>
          <w:lang w:eastAsia="en-US"/>
        </w:rPr>
        <w:t>))</w:t>
      </w:r>
      <w:r>
        <w:rPr>
          <w:rFonts w:eastAsia="Calibri" w:cs="Times New Roman"/>
          <w:szCs w:val="22"/>
          <w:lang w:eastAsia="en-US"/>
        </w:rPr>
        <w:t xml:space="preserve">, начиная от </w:t>
      </w:r>
      <w:proofErr w:type="gramStart"/>
      <w:r>
        <w:rPr>
          <w:rFonts w:eastAsia="Calibri" w:cs="Times New Roman"/>
          <w:szCs w:val="22"/>
          <w:lang w:eastAsia="en-US"/>
        </w:rPr>
        <w:t xml:space="preserve">узла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и пометить все достижимые</w:t>
      </w:r>
      <w:r w:rsidR="00827D8B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="00827D8B">
        <w:rPr>
          <w:rFonts w:eastAsia="Calibri" w:cs="Times New Roman"/>
          <w:szCs w:val="22"/>
          <w:lang w:eastAsia="en-US"/>
        </w:rPr>
        <w:t xml:space="preserve">. Сложность алгоритма </w:t>
      </w:r>
      <w:proofErr w:type="gramStart"/>
      <w:r w:rsidR="00827D8B">
        <w:rPr>
          <w:rFonts w:eastAsia="Calibri" w:cs="Times New Roman"/>
          <w:szCs w:val="22"/>
          <w:lang w:eastAsia="en-US"/>
        </w:rPr>
        <w:t xml:space="preserve">обхода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O</m:t>
        </m:r>
        <m:r>
          <w:rPr>
            <w:rFonts w:ascii="Cambria Math" w:eastAsia="Calibri" w:hAnsi="Cambria Math" w:cs="Times New Roman"/>
            <w:szCs w:val="22"/>
            <w:lang w:eastAsia="en-US"/>
          </w:rPr>
          <m:t>(|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V</m:t>
        </m:r>
        <m:r>
          <w:rPr>
            <w:rFonts w:ascii="Cambria Math" w:eastAsia="Calibri" w:hAnsi="Cambria Math" w:cs="Times New Roman"/>
            <w:szCs w:val="22"/>
            <w:lang w:eastAsia="en-US"/>
          </w:rPr>
          <m:t>| + |</m:t>
        </m:r>
        <m:r>
          <w:rPr>
            <w:rFonts w:ascii="Cambria Math" w:eastAsia="Calibri" w:hAnsi="Cambria Math" w:cs="Times New Roman"/>
            <w:szCs w:val="22"/>
            <w:lang w:val="en-US" w:eastAsia="en-US"/>
          </w:rPr>
          <m:t>A</m:t>
        </m:r>
        <m:r>
          <w:rPr>
            <w:rFonts w:ascii="Cambria Math" w:eastAsia="Calibri" w:hAnsi="Cambria Math" w:cs="Times New Roman"/>
            <w:szCs w:val="22"/>
            <w:lang w:eastAsia="en-US"/>
          </w:rPr>
          <m:t>|).</m:t>
        </m:r>
      </m:oMath>
      <w:r w:rsidR="00827D8B">
        <w:rPr>
          <w:rFonts w:eastAsia="Calibri" w:cs="Times New Roman"/>
          <w:szCs w:val="22"/>
          <w:lang w:eastAsia="en-US"/>
        </w:rPr>
        <w:t xml:space="preserve"> Таким</w:t>
      </w:r>
      <w:proofErr w:type="gramEnd"/>
      <w:r w:rsidR="00827D8B">
        <w:rPr>
          <w:rFonts w:eastAsia="Calibri" w:cs="Times New Roman"/>
          <w:szCs w:val="22"/>
          <w:lang w:eastAsia="en-US"/>
        </w:rPr>
        <w:t xml:space="preserve"> образом, сложность подсчета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r w:rsidR="00827D8B">
        <w:rPr>
          <w:rFonts w:eastAsia="Calibri" w:cs="Times New Roman"/>
          <w:szCs w:val="22"/>
          <w:lang w:eastAsia="en-US"/>
        </w:rPr>
        <w:t xml:space="preserve">в худшем случае равняется </w:t>
      </w:r>
    </w:p>
    <w:p w14:paraId="27A46447" w14:textId="77777777" w:rsidR="00C85C11" w:rsidRPr="00827D8B" w:rsidRDefault="00827D8B" w:rsidP="00277D91">
      <w:pPr>
        <w:spacing w:before="120" w:after="120"/>
        <w:rPr>
          <w:rFonts w:eastAsia="Calibri" w:cs="Times New Roman"/>
          <w:i/>
          <w:szCs w:val="22"/>
          <w:lang w:val="en-US" w:eastAsia="en-US"/>
        </w:rPr>
      </w:pPr>
      <m:oMathPara>
        <m:oMath>
          <m:r>
            <w:rPr>
              <w:rFonts w:ascii="Cambria Math" w:eastAsia="Calibri" w:hAnsi="Cambria Math" w:cs="Times New Roman"/>
              <w:szCs w:val="22"/>
              <w:lang w:val="en-US" w:eastAsia="en-US"/>
            </w:rPr>
            <m:t>O</m:t>
          </m:r>
          <m:d>
            <m:d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Cs w:val="22"/>
                      <w:lang w:eastAsia="en-US"/>
                    </w:rPr>
                    <m:t xml:space="preserve">+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*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Cs w:val="22"/>
                      <w:lang w:eastAsia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libri" w:hAnsi="Cambria Math" w:cs="Times New Roman"/>
                          <w:i/>
                          <w:szCs w:val="22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Cs w:val="22"/>
                          <w:lang w:val="en-US" w:eastAsia="en-US"/>
                        </w:rPr>
                        <m:t>V</m:t>
                      </m:r>
                    </m:e>
                  </m:d>
                </m:e>
              </m:d>
            </m:e>
          </m:d>
          <m:r>
            <w:rPr>
              <w:rFonts w:ascii="Cambria Math" w:eastAsia="Calibri" w:hAnsi="Cambria Math" w:cs="Times New Roman"/>
              <w:szCs w:val="22"/>
              <w:lang w:eastAsia="en-US"/>
            </w:rPr>
            <m:t>=O(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Cs w:val="22"/>
                  <w:lang w:eastAsia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V</m:t>
              </m:r>
            </m:e>
            <m:sup>
              <m:r>
                <w:rPr>
                  <w:rFonts w:ascii="Cambria Math" w:eastAsia="Calibri" w:hAnsi="Cambria Math" w:cs="Times New Roman"/>
                  <w:szCs w:val="22"/>
                  <w:lang w:eastAsia="en-US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Cs w:val="22"/>
              <w:lang w:eastAsia="en-US"/>
            </w:rPr>
            <m:t>+A)</m:t>
          </m:r>
        </m:oMath>
      </m:oMathPara>
    </w:p>
    <w:p w14:paraId="68A7B4A2" w14:textId="77777777" w:rsidR="00827D8B" w:rsidRP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Данный алгоритм можно оптимизировать следующим образом. Представим, что каждый узел исходного графа принадлежит подграфу одного из двух типов</w:t>
      </w:r>
      <w:r w:rsidR="00CA7ED8">
        <w:rPr>
          <w:rFonts w:eastAsia="Calibri" w:cs="Times New Roman"/>
          <w:szCs w:val="22"/>
          <w:lang w:eastAsia="en-US"/>
        </w:rPr>
        <w:t xml:space="preserve"> – компоненте сильной связности или </w:t>
      </w:r>
      <w:r w:rsidR="00CA7ED8">
        <w:rPr>
          <w:rFonts w:eastAsia="Calibri" w:cs="Times New Roman"/>
          <w:szCs w:val="22"/>
          <w:lang w:val="en-US" w:eastAsia="en-US"/>
        </w:rPr>
        <w:t>N</w:t>
      </w:r>
      <w:r w:rsidR="00CA7ED8" w:rsidRPr="00CA7ED8">
        <w:rPr>
          <w:rFonts w:eastAsia="Calibri" w:cs="Times New Roman"/>
          <w:szCs w:val="22"/>
          <w:lang w:eastAsia="en-US"/>
        </w:rPr>
        <w:t>-</w:t>
      </w:r>
      <w:proofErr w:type="spellStart"/>
      <w:r w:rsidR="00CA7ED8">
        <w:rPr>
          <w:rFonts w:eastAsia="Calibri" w:cs="Times New Roman"/>
          <w:szCs w:val="22"/>
          <w:lang w:eastAsia="en-US"/>
        </w:rPr>
        <w:t>арному</w:t>
      </w:r>
      <w:proofErr w:type="spellEnd"/>
      <w:r w:rsidR="00CA7ED8">
        <w:rPr>
          <w:rFonts w:eastAsia="Calibri" w:cs="Times New Roman"/>
          <w:szCs w:val="22"/>
          <w:lang w:eastAsia="en-US"/>
        </w:rPr>
        <w:t xml:space="preserve"> дереву.</w:t>
      </w:r>
    </w:p>
    <w:p w14:paraId="04C99794" w14:textId="77777777" w:rsid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Ориентированный</w:t>
      </w:r>
      <w:r w:rsidR="00827D8B">
        <w:rPr>
          <w:rFonts w:eastAsia="Calibri" w:cs="Times New Roman"/>
          <w:szCs w:val="22"/>
          <w:lang w:eastAsia="en-US"/>
        </w:rPr>
        <w:t xml:space="preserve"> граф</w:t>
      </w:r>
      <w:r>
        <w:rPr>
          <w:rFonts w:eastAsia="Calibri" w:cs="Times New Roman"/>
          <w:szCs w:val="22"/>
          <w:lang w:eastAsia="en-US"/>
        </w:rPr>
        <w:t xml:space="preserve"> называется сильно связным, </w:t>
      </w:r>
      <w:r w:rsidR="00827D8B" w:rsidRPr="00827D8B">
        <w:rPr>
          <w:rFonts w:eastAsia="Calibri" w:cs="Times New Roman"/>
          <w:szCs w:val="22"/>
          <w:lang w:eastAsia="en-US"/>
        </w:rPr>
        <w:t>если любые дв</w:t>
      </w:r>
      <w:r w:rsidR="0033779F">
        <w:rPr>
          <w:rFonts w:eastAsia="Calibri" w:cs="Times New Roman"/>
          <w:szCs w:val="22"/>
          <w:lang w:eastAsia="en-US"/>
        </w:rPr>
        <w:t>а</w:t>
      </w:r>
      <w:r w:rsidR="00827D8B" w:rsidRPr="00827D8B">
        <w:rPr>
          <w:rFonts w:eastAsia="Calibri" w:cs="Times New Roman"/>
          <w:szCs w:val="22"/>
          <w:lang w:eastAsia="en-US"/>
        </w:rPr>
        <w:t xml:space="preserve"> его </w:t>
      </w:r>
      <w:r w:rsidR="0033779F">
        <w:rPr>
          <w:rFonts w:eastAsia="Calibri" w:cs="Times New Roman"/>
          <w:szCs w:val="22"/>
          <w:lang w:eastAsia="en-US"/>
        </w:rPr>
        <w:t>узла сильно связны. Два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w:proofErr w:type="gramStart"/>
      <w:r w:rsidR="0033779F">
        <w:rPr>
          <w:rFonts w:eastAsia="Calibri" w:cs="Times New Roman"/>
          <w:szCs w:val="22"/>
          <w:lang w:eastAsia="en-US"/>
        </w:rPr>
        <w:t>узла</w:t>
      </w:r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</w:t>
      </w:r>
      <w:proofErr w:type="gramEnd"/>
      <w:r w:rsidR="00827D8B" w:rsidRPr="00827D8B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любого графа сильно связны, если существует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и ориентированный путь из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t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 в </w:t>
      </w:r>
      <m:oMath>
        <m:r>
          <w:rPr>
            <w:rFonts w:ascii="Cambria Math" w:eastAsia="Calibri" w:hAnsi="Cambria Math" w:cs="Times New Roman"/>
            <w:szCs w:val="22"/>
            <w:lang w:eastAsia="en-US"/>
          </w:rPr>
          <m:t>s</m:t>
        </m:r>
      </m:oMath>
      <w:r w:rsidR="00827D8B" w:rsidRPr="00827D8B">
        <w:rPr>
          <w:rFonts w:eastAsia="Calibri" w:cs="Times New Roman"/>
          <w:szCs w:val="22"/>
          <w:lang w:eastAsia="en-US"/>
        </w:rPr>
        <w:t xml:space="preserve">. Компонентами сильной связности орграфа называются его максимальные по включению сильно связные подграфы. Областью сильной связности называется множество </w:t>
      </w:r>
      <w:r w:rsidR="0033779F">
        <w:rPr>
          <w:rFonts w:eastAsia="Calibri" w:cs="Times New Roman"/>
          <w:szCs w:val="22"/>
          <w:lang w:eastAsia="en-US"/>
        </w:rPr>
        <w:t>узлов</w:t>
      </w:r>
      <w:r w:rsidR="00827D8B" w:rsidRPr="00827D8B">
        <w:rPr>
          <w:rFonts w:eastAsia="Calibri" w:cs="Times New Roman"/>
          <w:szCs w:val="22"/>
          <w:lang w:eastAsia="en-US"/>
        </w:rPr>
        <w:t xml:space="preserve"> компоненты сильной связности.</w:t>
      </w:r>
    </w:p>
    <w:p w14:paraId="44C8AB62" w14:textId="77777777" w:rsidR="00827D8B" w:rsidRDefault="00827D8B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Осуществим поиск </w:t>
      </w:r>
      <w:r w:rsidR="00CA7ED8">
        <w:rPr>
          <w:rFonts w:eastAsia="Calibri" w:cs="Times New Roman"/>
          <w:szCs w:val="22"/>
          <w:lang w:eastAsia="en-US"/>
        </w:rPr>
        <w:t>областей</w:t>
      </w:r>
      <w:r>
        <w:rPr>
          <w:rFonts w:eastAsia="Calibri" w:cs="Times New Roman"/>
          <w:szCs w:val="22"/>
          <w:lang w:eastAsia="en-US"/>
        </w:rPr>
        <w:t xml:space="preserve"> сильной связности</w:t>
      </w:r>
      <w:r w:rsidR="007E7FE0">
        <w:rPr>
          <w:rFonts w:eastAsia="Calibri" w:cs="Times New Roman"/>
          <w:szCs w:val="22"/>
          <w:lang w:eastAsia="en-US"/>
        </w:rPr>
        <w:t xml:space="preserve"> (обозначим </w:t>
      </w:r>
      <w:proofErr w:type="gramStart"/>
      <w:r w:rsidR="007E7FE0">
        <w:rPr>
          <w:rFonts w:eastAsia="Calibri" w:cs="Times New Roman"/>
          <w:szCs w:val="22"/>
          <w:lang w:eastAsia="en-US"/>
        </w:rPr>
        <w:t xml:space="preserve">их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>
        <w:rPr>
          <w:rFonts w:eastAsia="Calibri" w:cs="Times New Roman"/>
          <w:szCs w:val="22"/>
          <w:lang w:eastAsia="en-US"/>
        </w:rPr>
        <w:t>,</w:t>
      </w:r>
      <w:proofErr w:type="gramEnd"/>
      <w:r>
        <w:rPr>
          <w:rFonts w:eastAsia="Calibri" w:cs="Times New Roman"/>
          <w:szCs w:val="22"/>
          <w:lang w:eastAsia="en-US"/>
        </w:rPr>
        <w:t xml:space="preserve"> например, с помощью алгоритма </w:t>
      </w:r>
      <w:proofErr w:type="spellStart"/>
      <w:r w:rsidRPr="00827D8B">
        <w:rPr>
          <w:rFonts w:eastAsia="Calibri" w:cs="Times New Roman"/>
          <w:szCs w:val="22"/>
          <w:lang w:eastAsia="en-US"/>
        </w:rPr>
        <w:t>Косара</w:t>
      </w:r>
      <w:r w:rsidR="00CA7ED8">
        <w:rPr>
          <w:rFonts w:eastAsia="Calibri" w:cs="Times New Roman"/>
          <w:szCs w:val="22"/>
          <w:lang w:eastAsia="en-US"/>
        </w:rPr>
        <w:t>й</w:t>
      </w:r>
      <w:r w:rsidRPr="00827D8B">
        <w:rPr>
          <w:rFonts w:eastAsia="Calibri" w:cs="Times New Roman"/>
          <w:szCs w:val="22"/>
          <w:lang w:eastAsia="en-US"/>
        </w:rPr>
        <w:t>ю</w:t>
      </w:r>
      <w:proofErr w:type="spellEnd"/>
      <w:r>
        <w:rPr>
          <w:rFonts w:eastAsia="Calibri" w:cs="Times New Roman"/>
          <w:szCs w:val="22"/>
          <w:lang w:eastAsia="en-US"/>
        </w:rPr>
        <w:t xml:space="preserve">, который использует двойной обход в глубину, следовательно его сложность </w:t>
      </w:r>
      <w:r>
        <w:rPr>
          <w:rFonts w:eastAsia="Calibri" w:cs="Times New Roman"/>
          <w:szCs w:val="22"/>
          <w:lang w:val="en-US" w:eastAsia="en-US"/>
        </w:rPr>
        <w:t>O</w:t>
      </w:r>
      <w:r w:rsidRPr="00827D8B">
        <w:rPr>
          <w:rFonts w:eastAsia="Calibri" w:cs="Times New Roman"/>
          <w:szCs w:val="22"/>
          <w:lang w:eastAsia="en-US"/>
        </w:rPr>
        <w:t>(2|</w:t>
      </w:r>
      <w:r>
        <w:rPr>
          <w:rFonts w:eastAsia="Calibri" w:cs="Times New Roman"/>
          <w:szCs w:val="22"/>
          <w:lang w:val="en-US" w:eastAsia="en-US"/>
        </w:rPr>
        <w:t>V</w:t>
      </w:r>
      <w:r w:rsidRPr="00827D8B">
        <w:rPr>
          <w:rFonts w:eastAsia="Calibri" w:cs="Times New Roman"/>
          <w:szCs w:val="22"/>
          <w:lang w:eastAsia="en-US"/>
        </w:rPr>
        <w:t>| + 2|</w:t>
      </w:r>
      <w:r>
        <w:rPr>
          <w:rFonts w:eastAsia="Calibri" w:cs="Times New Roman"/>
          <w:szCs w:val="22"/>
          <w:lang w:val="en-US" w:eastAsia="en-US"/>
        </w:rPr>
        <w:t>A</w:t>
      </w:r>
      <w:r>
        <w:rPr>
          <w:rFonts w:eastAsia="Calibri" w:cs="Times New Roman"/>
          <w:szCs w:val="22"/>
          <w:lang w:eastAsia="en-US"/>
        </w:rPr>
        <w:t>|)</w:t>
      </w:r>
      <w:r w:rsidR="00CA7ED8">
        <w:rPr>
          <w:rFonts w:eastAsia="Calibri" w:cs="Times New Roman"/>
          <w:szCs w:val="22"/>
          <w:lang w:eastAsia="en-US"/>
        </w:rPr>
        <w:t xml:space="preserve">. </w:t>
      </w:r>
    </w:p>
    <w:p w14:paraId="6163A54B" w14:textId="77777777" w:rsidR="00D6593C" w:rsidRDefault="00CA7ED8" w:rsidP="00D6593C">
      <w:pPr>
        <w:spacing w:before="120" w:after="120"/>
        <w:rPr>
          <w:rFonts w:eastAsia="Calibri" w:cs="Times New Roman"/>
          <w:szCs w:val="22"/>
          <w:lang w:eastAsia="en-US"/>
        </w:rPr>
      </w:pPr>
      <w:r w:rsidRPr="00CA7ED8">
        <w:rPr>
          <w:rFonts w:eastAsia="Calibri" w:cs="Times New Roman"/>
          <w:szCs w:val="22"/>
          <w:lang w:eastAsia="en-US"/>
        </w:rPr>
        <w:t xml:space="preserve">Ориентированное </w:t>
      </w:r>
      <w:r>
        <w:rPr>
          <w:rFonts w:eastAsia="Calibri" w:cs="Times New Roman"/>
          <w:szCs w:val="22"/>
          <w:lang w:val="en-US" w:eastAsia="en-US"/>
        </w:rPr>
        <w:t>N</w:t>
      </w:r>
      <w:r w:rsidRPr="00CA7ED8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арное</w:t>
      </w:r>
      <w:proofErr w:type="spellEnd"/>
      <w:r w:rsidRPr="00CA7ED8">
        <w:rPr>
          <w:rFonts w:eastAsia="Calibri" w:cs="Times New Roman"/>
          <w:szCs w:val="22"/>
          <w:lang w:eastAsia="en-US"/>
        </w:rPr>
        <w:t xml:space="preserve"> дерево — ацикличный орграф (ориентированный граф, не содержащий циклов), в котором только </w:t>
      </w:r>
      <w:r w:rsidR="0033779F">
        <w:rPr>
          <w:rFonts w:eastAsia="Calibri" w:cs="Times New Roman"/>
          <w:szCs w:val="22"/>
          <w:lang w:eastAsia="en-US"/>
        </w:rPr>
        <w:t>один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име</w:t>
      </w:r>
      <w:r w:rsidR="0033779F">
        <w:rPr>
          <w:rFonts w:eastAsia="Calibri" w:cs="Times New Roman"/>
          <w:szCs w:val="22"/>
          <w:lang w:eastAsia="en-US"/>
        </w:rPr>
        <w:t>ет нулевую степень захода (в него</w:t>
      </w:r>
      <w:r w:rsidRPr="00CA7ED8">
        <w:rPr>
          <w:rFonts w:eastAsia="Calibri" w:cs="Times New Roman"/>
          <w:szCs w:val="22"/>
          <w:lang w:eastAsia="en-US"/>
        </w:rPr>
        <w:t xml:space="preserve"> не ведут дуги), а все остальны</w:t>
      </w:r>
      <w:r>
        <w:rPr>
          <w:rFonts w:eastAsia="Calibri" w:cs="Times New Roman"/>
          <w:szCs w:val="22"/>
          <w:lang w:eastAsia="en-US"/>
        </w:rPr>
        <w:t xml:space="preserve">е </w:t>
      </w:r>
      <w:r w:rsidR="0033779F">
        <w:rPr>
          <w:rFonts w:eastAsia="Calibri" w:cs="Times New Roman"/>
          <w:szCs w:val="22"/>
          <w:lang w:eastAsia="en-US"/>
        </w:rPr>
        <w:t>узлы</w:t>
      </w:r>
      <w:r>
        <w:rPr>
          <w:rFonts w:eastAsia="Calibri" w:cs="Times New Roman"/>
          <w:szCs w:val="22"/>
          <w:lang w:eastAsia="en-US"/>
        </w:rPr>
        <w:t xml:space="preserve"> имеют степень захода не больше </w:t>
      </w:r>
      <w:r>
        <w:rPr>
          <w:rFonts w:eastAsia="Calibri" w:cs="Times New Roman"/>
          <w:szCs w:val="22"/>
          <w:lang w:val="en-US" w:eastAsia="en-US"/>
        </w:rPr>
        <w:t>N</w:t>
      </w:r>
      <w:r>
        <w:rPr>
          <w:rFonts w:eastAsia="Calibri" w:cs="Times New Roman"/>
          <w:szCs w:val="22"/>
          <w:lang w:eastAsia="en-US"/>
        </w:rPr>
        <w:t>.</w:t>
      </w:r>
      <w:r w:rsidRPr="00CA7ED8">
        <w:rPr>
          <w:rFonts w:eastAsia="Calibri" w:cs="Times New Roman"/>
          <w:szCs w:val="22"/>
          <w:lang w:eastAsia="en-US"/>
        </w:rPr>
        <w:t xml:space="preserve"> </w:t>
      </w:r>
      <w:r w:rsidR="0033779F">
        <w:rPr>
          <w:rFonts w:eastAsia="Calibri" w:cs="Times New Roman"/>
          <w:szCs w:val="22"/>
          <w:lang w:eastAsia="en-US"/>
        </w:rPr>
        <w:t>Узел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захода называется корнем дерева, </w:t>
      </w:r>
      <w:r w:rsidR="0033779F">
        <w:rPr>
          <w:rFonts w:eastAsia="Calibri" w:cs="Times New Roman"/>
          <w:szCs w:val="22"/>
          <w:lang w:eastAsia="en-US"/>
        </w:rPr>
        <w:t>узлы</w:t>
      </w:r>
      <w:r w:rsidRPr="00CA7ED8">
        <w:rPr>
          <w:rFonts w:eastAsia="Calibri" w:cs="Times New Roman"/>
          <w:szCs w:val="22"/>
          <w:lang w:eastAsia="en-US"/>
        </w:rPr>
        <w:t xml:space="preserve"> с нулевой степенью исхода (из которых не исходит ни одна дуга) называются концевыми </w:t>
      </w:r>
      <w:r w:rsidR="0033779F">
        <w:rPr>
          <w:rFonts w:eastAsia="Calibri" w:cs="Times New Roman"/>
          <w:szCs w:val="22"/>
          <w:lang w:eastAsia="en-US"/>
        </w:rPr>
        <w:t>узлами</w:t>
      </w:r>
      <w:r w:rsidRPr="00CA7ED8">
        <w:rPr>
          <w:rFonts w:eastAsia="Calibri" w:cs="Times New Roman"/>
          <w:szCs w:val="22"/>
          <w:lang w:eastAsia="en-US"/>
        </w:rPr>
        <w:t xml:space="preserve"> или листьями.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954993">
        <w:rPr>
          <w:rFonts w:eastAsia="Calibri" w:cs="Times New Roman"/>
          <w:szCs w:val="22"/>
          <w:lang w:eastAsia="en-US"/>
        </w:rPr>
        <w:t xml:space="preserve">Обозначим </w:t>
      </w:r>
      <w:proofErr w:type="gramStart"/>
      <w:r w:rsidR="00954993">
        <w:rPr>
          <w:rFonts w:eastAsia="Calibri" w:cs="Times New Roman"/>
          <w:szCs w:val="22"/>
          <w:lang w:eastAsia="en-US"/>
        </w:rPr>
        <w:t>их</w:t>
      </w:r>
      <w:r w:rsidR="007E7FE0">
        <w:rPr>
          <w:rFonts w:eastAsia="Calibri" w:cs="Times New Roman"/>
          <w:szCs w:val="22"/>
          <w:lang w:eastAsia="en-US"/>
        </w:rPr>
        <w:t xml:space="preserve">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  <w:r w:rsidR="007E7FE0" w:rsidRPr="007E7FE0">
        <w:rPr>
          <w:rFonts w:eastAsia="Calibri" w:cs="Times New Roman"/>
          <w:szCs w:val="22"/>
          <w:lang w:eastAsia="en-US"/>
        </w:rPr>
        <w:t>.</w:t>
      </w:r>
      <w:proofErr w:type="gramEnd"/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 xml:space="preserve">Значение </w:t>
      </w:r>
      <w:r w:rsidR="007E7FE0">
        <w:rPr>
          <w:rFonts w:eastAsia="Calibri" w:cs="Times New Roman"/>
          <w:szCs w:val="22"/>
          <w:lang w:val="en-US" w:eastAsia="en-US"/>
        </w:rPr>
        <w:t>N</w:t>
      </w:r>
      <w:r w:rsidR="007E7FE0" w:rsidRPr="007E7FE0">
        <w:rPr>
          <w:rFonts w:eastAsia="Calibri" w:cs="Times New Roman"/>
          <w:szCs w:val="22"/>
          <w:lang w:eastAsia="en-US"/>
        </w:rPr>
        <w:t xml:space="preserve"> </w:t>
      </w:r>
      <w:r w:rsidR="007E7FE0">
        <w:rPr>
          <w:rFonts w:eastAsia="Calibri" w:cs="Times New Roman"/>
          <w:szCs w:val="22"/>
          <w:lang w:eastAsia="en-US"/>
        </w:rPr>
        <w:t>может отличаться от дерева к дереву.</w:t>
      </w:r>
    </w:p>
    <w:p w14:paraId="46C90E27" w14:textId="77777777" w:rsidR="0033779F" w:rsidRDefault="0033779F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При этом в</w:t>
      </w:r>
      <w:r w:rsidR="00DB35F5">
        <w:rPr>
          <w:rFonts w:eastAsia="Calibri" w:cs="Times New Roman"/>
          <w:szCs w:val="22"/>
          <w:lang w:eastAsia="en-US"/>
        </w:rPr>
        <w:t xml:space="preserve"> </w:t>
      </w:r>
      <w:r w:rsidR="00DB35F5">
        <w:rPr>
          <w:rFonts w:eastAsia="Calibri" w:cs="Times New Roman"/>
          <w:szCs w:val="22"/>
          <w:lang w:val="en-US" w:eastAsia="en-US"/>
        </w:rPr>
        <w:t>N</w:t>
      </w:r>
      <w:r w:rsidR="00DB35F5" w:rsidRPr="00DB35F5">
        <w:rPr>
          <w:rFonts w:eastAsia="Calibri" w:cs="Times New Roman"/>
          <w:szCs w:val="22"/>
          <w:lang w:eastAsia="en-US"/>
        </w:rPr>
        <w:t>-</w:t>
      </w:r>
      <w:proofErr w:type="spellStart"/>
      <w:r w:rsidR="00DB35F5">
        <w:rPr>
          <w:rFonts w:eastAsia="Calibri" w:cs="Times New Roman"/>
          <w:szCs w:val="22"/>
          <w:lang w:eastAsia="en-US"/>
        </w:rPr>
        <w:t>арное</w:t>
      </w:r>
      <w:proofErr w:type="spellEnd"/>
      <w:r w:rsidR="00DB35F5">
        <w:rPr>
          <w:rFonts w:eastAsia="Calibri" w:cs="Times New Roman"/>
          <w:szCs w:val="22"/>
          <w:lang w:eastAsia="en-US"/>
        </w:rPr>
        <w:t xml:space="preserve"> дерево включаются только те </w:t>
      </w:r>
      <w:r>
        <w:rPr>
          <w:rFonts w:eastAsia="Calibri" w:cs="Times New Roman"/>
          <w:szCs w:val="22"/>
          <w:lang w:eastAsia="en-US"/>
        </w:rPr>
        <w:t>узлы</w:t>
      </w:r>
      <w:r w:rsidR="00DB35F5">
        <w:rPr>
          <w:rFonts w:eastAsia="Calibri" w:cs="Times New Roman"/>
          <w:szCs w:val="22"/>
          <w:lang w:eastAsia="en-US"/>
        </w:rPr>
        <w:t xml:space="preserve">, входящие дуги которых направлены от </w:t>
      </w:r>
      <w:r>
        <w:rPr>
          <w:rFonts w:eastAsia="Calibri" w:cs="Times New Roman"/>
          <w:szCs w:val="22"/>
          <w:lang w:eastAsia="en-US"/>
        </w:rPr>
        <w:t>узлов</w:t>
      </w:r>
      <w:r w:rsidR="00DB35F5">
        <w:rPr>
          <w:rFonts w:eastAsia="Calibri" w:cs="Times New Roman"/>
          <w:szCs w:val="22"/>
          <w:lang w:eastAsia="en-US"/>
        </w:rPr>
        <w:t xml:space="preserve"> того же дерева. Исключение может</w:t>
      </w:r>
      <w:r>
        <w:rPr>
          <w:rFonts w:eastAsia="Calibri" w:cs="Times New Roman"/>
          <w:szCs w:val="22"/>
          <w:lang w:eastAsia="en-US"/>
        </w:rPr>
        <w:t xml:space="preserve"> составлять только корневой узел. (</w:t>
      </w:r>
      <w:proofErr w:type="spellStart"/>
      <w:proofErr w:type="gramStart"/>
      <w:r>
        <w:rPr>
          <w:rFonts w:eastAsia="Calibri" w:cs="Times New Roman"/>
          <w:szCs w:val="22"/>
          <w:lang w:eastAsia="en-US"/>
        </w:rPr>
        <w:t>доп</w:t>
      </w:r>
      <w:proofErr w:type="spellEnd"/>
      <w:proofErr w:type="gramEnd"/>
      <w:r>
        <w:rPr>
          <w:rFonts w:eastAsia="Calibri" w:cs="Times New Roman"/>
          <w:szCs w:val="22"/>
          <w:lang w:eastAsia="en-US"/>
        </w:rPr>
        <w:t xml:space="preserve"> условие)</w:t>
      </w:r>
    </w:p>
    <w:p w14:paraId="2A30DB31" w14:textId="77777777" w:rsidR="00CA7ED8" w:rsidRDefault="00D6593C" w:rsidP="00277D91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первую очередь производится поиск всех компонент сильной связности и соответствующих им областей сильной связно</w:t>
      </w:r>
      <w:r w:rsidR="007E7FE0">
        <w:rPr>
          <w:rFonts w:eastAsia="Calibri" w:cs="Times New Roman"/>
          <w:szCs w:val="22"/>
          <w:lang w:eastAsia="en-US"/>
        </w:rPr>
        <w:t xml:space="preserve">сти. Проиллюстрируем данный </w:t>
      </w:r>
      <w:proofErr w:type="spellStart"/>
      <w:r w:rsidR="007E7FE0">
        <w:rPr>
          <w:rFonts w:eastAsia="Calibri" w:cs="Times New Roman"/>
          <w:szCs w:val="22"/>
          <w:lang w:eastAsia="en-US"/>
        </w:rPr>
        <w:t>щаг</w:t>
      </w:r>
      <w:proofErr w:type="spellEnd"/>
      <w:r w:rsidR="007E7FE0">
        <w:rPr>
          <w:rFonts w:eastAsia="Calibri" w:cs="Times New Roman"/>
          <w:szCs w:val="22"/>
          <w:lang w:eastAsia="en-US"/>
        </w:rPr>
        <w:t xml:space="preserve"> на примере. Считаем, что все узлы имеют по 1 уязвимости, вследствие чего дуги не подписаны (рисунок Х).</w:t>
      </w:r>
    </w:p>
    <w:p w14:paraId="2F55A54B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75C803EC" wp14:editId="154B7790">
            <wp:extent cx="5838825" cy="1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F475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Пример ориентированного графа</w:t>
      </w:r>
    </w:p>
    <w:p w14:paraId="0358E78D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</w:p>
    <w:p w14:paraId="04B7C4CC" w14:textId="77777777" w:rsidR="007E7FE0" w:rsidRDefault="007E7FE0" w:rsidP="007E7FE0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Обозначим на графе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(рисунок Х). Компоненты сильной связности обозначены зеленым цветом, </w:t>
      </w:r>
      <w:r>
        <w:rPr>
          <w:rFonts w:eastAsia="Calibri" w:cs="Times New Roman"/>
          <w:szCs w:val="22"/>
          <w:lang w:val="en-US" w:eastAsia="en-US"/>
        </w:rPr>
        <w:t>N</w:t>
      </w:r>
      <w:r w:rsidRPr="007E7FE0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– оранжевым.</w:t>
      </w:r>
    </w:p>
    <w:p w14:paraId="19057EE8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02E257FC" w14:textId="77777777" w:rsid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0B36887D" wp14:editId="461EC73A">
            <wp:extent cx="6115050" cy="2209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1FE2" w14:textId="77777777" w:rsidR="007E7FE0" w:rsidRDefault="007E7FE0" w:rsidP="007E7FE0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Иллюстрация поиска подграфов двух типов</w:t>
      </w:r>
    </w:p>
    <w:p w14:paraId="431209EE" w14:textId="77777777" w:rsidR="001412A4" w:rsidRDefault="001412A4" w:rsidP="001412A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2613BE5D" w14:textId="77777777" w:rsidR="001412A4" w:rsidRDefault="001412A4" w:rsidP="001412A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Рассмотрим некоторые свойства полученных подграфов:</w:t>
      </w:r>
    </w:p>
    <w:p w14:paraId="5E7AB386" w14:textId="77777777" w:rsidR="00C12C0A" w:rsidRDefault="001412A4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</w:t>
      </w:r>
      <w:r w:rsidR="00DB35F5">
        <w:rPr>
          <w:rFonts w:eastAsia="Calibri" w:cs="Times New Roman"/>
          <w:szCs w:val="22"/>
          <w:lang w:eastAsia="en-US"/>
        </w:rPr>
        <w:t xml:space="preserve">компоненты сильной связности </w:t>
      </w:r>
      <w:r>
        <w:rPr>
          <w:rFonts w:eastAsia="Calibri" w:cs="Times New Roman"/>
          <w:szCs w:val="22"/>
          <w:lang w:eastAsia="en-US"/>
        </w:rPr>
        <w:t xml:space="preserve">следует, что в </w:t>
      </w:r>
      <w:r w:rsidR="00DB35F5">
        <w:rPr>
          <w:rFonts w:eastAsia="Calibri" w:cs="Times New Roman"/>
          <w:szCs w:val="22"/>
          <w:lang w:eastAsia="en-US"/>
        </w:rPr>
        <w:t>ней</w:t>
      </w:r>
      <w:r>
        <w:rPr>
          <w:rFonts w:eastAsia="Calibri" w:cs="Times New Roman"/>
          <w:szCs w:val="22"/>
          <w:lang w:eastAsia="en-US"/>
        </w:rPr>
        <w:t xml:space="preserve"> существуют маршруты из любого узла компоненты в любой другой. О</w:t>
      </w:r>
      <w:r w:rsidR="009C53EF">
        <w:rPr>
          <w:rFonts w:eastAsia="Calibri" w:cs="Times New Roman"/>
          <w:szCs w:val="22"/>
          <w:lang w:eastAsia="en-US"/>
        </w:rPr>
        <w:t>тсюда</w:t>
      </w:r>
      <w:r w:rsidR="00DB35F5">
        <w:rPr>
          <w:rFonts w:eastAsia="Calibri" w:cs="Times New Roman"/>
          <w:szCs w:val="22"/>
          <w:lang w:eastAsia="en-US"/>
        </w:rPr>
        <w:t>:</w:t>
      </w:r>
    </w:p>
    <w:p w14:paraId="24460F4C" w14:textId="77777777" w:rsidR="00C12C0A" w:rsidRPr="00042ACD" w:rsidRDefault="00C12C0A" w:rsidP="00C12C0A">
      <w:pPr>
        <w:rPr>
          <w:rFonts w:eastAsia="Calibri"/>
          <w:sz w:val="32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∀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,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 xml:space="preserve">: </m:t>
          </m:r>
          <m:sSub>
            <m:sSubPr>
              <m:ctrlPr>
                <w:rPr>
                  <w:rFonts w:ascii="Cambria Math" w:eastAsia="Calibri" w:hAnsi="Cambria Math"/>
                  <w:sz w:val="32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t</m:t>
                  </m: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Calibri" w:hAnsi="Cambria Math"/>
                      <w:sz w:val="32"/>
                      <w:lang w:val="en-US" w:eastAsia="en-US"/>
                    </w:rPr>
                    <m:t>r</m:t>
                  </m:r>
                </m:sub>
              </m:sSub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e>
            <m:sub>
              <m:r>
                <w:rPr>
                  <w:rFonts w:ascii="Cambria Math" w:eastAsia="Calibri" w:hAnsi="Cambria Math"/>
                  <w:sz w:val="32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libri" w:hAnsi="Cambria Math"/>
              <w:sz w:val="32"/>
              <w:lang w:eastAsia="en-US"/>
            </w:rPr>
            <m:t>=</m:t>
          </m:r>
          <m:sSub>
            <m:sSubPr>
              <m:ctrlPr>
                <w:rPr>
                  <w:rFonts w:ascii="Cambria Math" w:eastAsia="Calibri" w:hAnsi="Cambria Math"/>
                  <w:sz w:val="3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/>
                      <w:sz w:val="3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/>
                      <w:sz w:val="3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 xml:space="preserve">, 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/>
              <w:sz w:val="32"/>
              <w:lang w:eastAsia="en-US"/>
            </w:rPr>
            <m:t>≠</m:t>
          </m:r>
          <m:sSub>
            <m:sSubPr>
              <m:ctrlPr>
                <w:rPr>
                  <w:rFonts w:ascii="Cambria Math" w:eastAsia="Calibri" w:hAnsi="Cambria Math"/>
                  <w:i/>
                  <w:sz w:val="3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32"/>
                  <w:lang w:eastAsia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 w:val="32"/>
                  <w:lang w:eastAsia="en-US"/>
                </w:rPr>
                <m:t>j</m:t>
              </m:r>
            </m:sub>
          </m:sSub>
        </m:oMath>
      </m:oMathPara>
    </w:p>
    <w:p w14:paraId="2EC59480" w14:textId="77777777" w:rsidR="00C12C0A" w:rsidRPr="001412A4" w:rsidRDefault="00A5545B" w:rsidP="00C12C0A">
      <w:pPr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/>
                <w:lang w:val="en-US" w:eastAsia="en-US"/>
              </w:rPr>
              <m:t>k</m:t>
            </m:r>
          </m:sub>
        </m:sSub>
      </m:oMath>
      <w:r w:rsidR="00C12C0A" w:rsidRPr="009C53EF">
        <w:rPr>
          <w:rFonts w:eastAsia="Calibri"/>
          <w:lang w:eastAsia="en-US"/>
        </w:rPr>
        <w:t xml:space="preserve"> – </w:t>
      </w:r>
      <w:r w:rsidR="00C12C0A">
        <w:rPr>
          <w:rFonts w:eastAsia="Calibri"/>
          <w:lang w:val="en-US" w:eastAsia="en-US"/>
        </w:rPr>
        <w:t>k</w:t>
      </w:r>
      <w:r w:rsidR="00C12C0A" w:rsidRPr="009C53EF">
        <w:rPr>
          <w:rFonts w:eastAsia="Calibri"/>
          <w:lang w:eastAsia="en-US"/>
        </w:rPr>
        <w:t>-</w:t>
      </w:r>
      <w:proofErr w:type="spellStart"/>
      <w:r w:rsidR="00DB35F5">
        <w:rPr>
          <w:rFonts w:eastAsia="Calibri"/>
          <w:lang w:eastAsia="en-US"/>
        </w:rPr>
        <w:t>ая</w:t>
      </w:r>
      <w:proofErr w:type="spellEnd"/>
      <w:r w:rsidR="00DB35F5">
        <w:rPr>
          <w:rFonts w:eastAsia="Calibri"/>
          <w:lang w:eastAsia="en-US"/>
        </w:rPr>
        <w:t xml:space="preserve"> область сильной связности</w:t>
      </w:r>
    </w:p>
    <w:p w14:paraId="6CDECDAF" w14:textId="77777777" w:rsidR="00C12C0A" w:rsidRPr="00DB35F5" w:rsidRDefault="00DB35F5" w:rsidP="00DB35F5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Следовательно, для каждой области сильной связности достаточно </w:t>
      </w:r>
      <w:proofErr w:type="gramStart"/>
      <w:r>
        <w:rPr>
          <w:rFonts w:eastAsia="Calibri" w:cs="Times New Roman"/>
          <w:szCs w:val="22"/>
          <w:lang w:eastAsia="en-US"/>
        </w:rPr>
        <w:t xml:space="preserve">посчитать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Pr="00DB35F5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единственный</w:t>
      </w:r>
      <w:proofErr w:type="gramEnd"/>
      <w:r>
        <w:rPr>
          <w:rFonts w:eastAsia="Calibri" w:cs="Times New Roman"/>
          <w:szCs w:val="22"/>
          <w:lang w:eastAsia="en-US"/>
        </w:rPr>
        <w:t xml:space="preserve"> раз.</w:t>
      </w:r>
    </w:p>
    <w:p w14:paraId="3A85B4F3" w14:textId="77777777" w:rsidR="00C12C0A" w:rsidRDefault="00DB35F5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Из определения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арного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дерева следует, что попав в любую из данных компонент гарантируется прохождение по всем узлам </w:t>
      </w:r>
      <w:r w:rsidR="0033779F">
        <w:rPr>
          <w:rFonts w:eastAsia="Calibri" w:cs="Times New Roman"/>
          <w:szCs w:val="22"/>
          <w:lang w:eastAsia="en-US"/>
        </w:rPr>
        <w:t>подграфа</w:t>
      </w:r>
      <w:r>
        <w:rPr>
          <w:rFonts w:eastAsia="Calibri" w:cs="Times New Roman"/>
          <w:szCs w:val="22"/>
          <w:lang w:eastAsia="en-US"/>
        </w:rPr>
        <w:t xml:space="preserve">. При этом в </w:t>
      </w:r>
      <w:r>
        <w:rPr>
          <w:rFonts w:eastAsia="Calibri" w:cs="Times New Roman"/>
          <w:szCs w:val="22"/>
          <w:lang w:val="en-US" w:eastAsia="en-US"/>
        </w:rPr>
        <w:t>N</w:t>
      </w:r>
      <w:r w:rsidRPr="00DB35F5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арном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дереве существует только </w:t>
      </w:r>
      <w:r w:rsidR="0033779F">
        <w:rPr>
          <w:rFonts w:eastAsia="Calibri" w:cs="Times New Roman"/>
          <w:szCs w:val="22"/>
          <w:lang w:eastAsia="en-US"/>
        </w:rPr>
        <w:t>один корневой узел</w:t>
      </w:r>
      <w:r>
        <w:rPr>
          <w:rFonts w:eastAsia="Calibri" w:cs="Times New Roman"/>
          <w:szCs w:val="22"/>
          <w:lang w:eastAsia="en-US"/>
        </w:rPr>
        <w:t>, следовательно вход в данный подграф возмо</w:t>
      </w:r>
      <w:r w:rsidR="0033779F">
        <w:rPr>
          <w:rFonts w:eastAsia="Calibri" w:cs="Times New Roman"/>
          <w:szCs w:val="22"/>
          <w:lang w:eastAsia="en-US"/>
        </w:rPr>
        <w:t>жен исключительно через него, что позволит пройти по всем узлам данного дерева.</w:t>
      </w:r>
      <w:r w:rsidR="00A63412">
        <w:rPr>
          <w:rFonts w:eastAsia="Calibri" w:cs="Times New Roman"/>
          <w:szCs w:val="22"/>
          <w:lang w:eastAsia="en-US"/>
        </w:rPr>
        <w:t xml:space="preserve"> Следовательно при достижении корневого узла такого дерева нет необходимости в пересчете критичности его узлов. </w:t>
      </w:r>
      <w:r w:rsidR="00C04590">
        <w:rPr>
          <w:rFonts w:eastAsia="Calibri" w:cs="Times New Roman"/>
          <w:szCs w:val="22"/>
          <w:lang w:eastAsia="en-US"/>
        </w:rPr>
        <w:t>Достаточно сделать это один раз:</w:t>
      </w:r>
    </w:p>
    <w:p w14:paraId="367BAA37" w14:textId="77777777" w:rsidR="00C04590" w:rsidRPr="00A24AF3" w:rsidRDefault="00A5545B" w:rsidP="00C04590">
      <w:pPr>
        <w:pStyle w:val="af2"/>
        <w:spacing w:before="120" w:after="120"/>
        <w:ind w:left="851" w:firstLine="0"/>
        <w:rPr>
          <w:rFonts w:eastAsia="Calibri" w:cs="Times New Roman"/>
          <w:sz w:val="32"/>
          <w:szCs w:val="22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val="en-US"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val="en-US" w:eastAsia="en-US"/>
                </w:rPr>
                <m:t>Criticality</m:t>
              </m:r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(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)</m:t>
              </m:r>
            </m:e>
          </m:nary>
        </m:oMath>
      </m:oMathPara>
    </w:p>
    <w:p w14:paraId="413DD4F3" w14:textId="77777777" w:rsidR="0077034F" w:rsidRPr="0077034F" w:rsidRDefault="00A5545B" w:rsidP="00C04590">
      <w:pPr>
        <w:pStyle w:val="af2"/>
        <w:spacing w:before="120" w:after="120"/>
        <w:ind w:left="851" w:firstLine="0"/>
        <w:rPr>
          <w:rFonts w:eastAsia="Calibri" w:cs="Times New Roman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N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Cs w:val="22"/>
                    <w:lang w:val="en-US" w:eastAsia="en-US"/>
                  </w:rPr>
                  <m:t>i</m:t>
                </m:r>
              </m:sub>
            </m:sSub>
          </m:sub>
        </m:sSub>
      </m:oMath>
      <w:r w:rsidR="0077034F" w:rsidRPr="0077034F">
        <w:rPr>
          <w:rFonts w:eastAsia="Calibri" w:cs="Times New Roman"/>
          <w:szCs w:val="22"/>
          <w:lang w:eastAsia="en-US"/>
        </w:rPr>
        <w:t xml:space="preserve"> – </w:t>
      </w:r>
      <w:r w:rsidR="0077034F">
        <w:rPr>
          <w:rFonts w:eastAsia="Calibri" w:cs="Times New Roman"/>
          <w:szCs w:val="22"/>
          <w:lang w:eastAsia="en-US"/>
        </w:rPr>
        <w:t xml:space="preserve">критичность захвата подграфа </w:t>
      </w:r>
      <m:oMath>
        <m:r>
          <w:rPr>
            <w:rFonts w:ascii="Cambria Math" w:eastAsia="Calibri" w:hAnsi="Cambria Math" w:cs="Times New Roman"/>
            <w:szCs w:val="22"/>
            <w:lang w:val="en-US" w:eastAsia="en-US"/>
          </w:rPr>
          <m:t>N</m:t>
        </m:r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val="en-US" w:eastAsia="en-US"/>
              </w:rPr>
              <m:t>i</m:t>
            </m:r>
          </m:sub>
        </m:sSub>
      </m:oMath>
    </w:p>
    <w:p w14:paraId="7C1F475D" w14:textId="77777777" w:rsidR="00A63412" w:rsidRDefault="00A63412" w:rsidP="007807A4">
      <w:pPr>
        <w:pStyle w:val="af2"/>
        <w:numPr>
          <w:ilvl w:val="0"/>
          <w:numId w:val="20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 исходного графа распределяются на 3 категории:</w:t>
      </w:r>
    </w:p>
    <w:p w14:paraId="5701B9DD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принадлежащие компонентам сильной связности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78442F85" w14:textId="77777777" w:rsidR="00A63412" w:rsidRP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Ребра, принадлежащие </w:t>
      </w:r>
      <w:r>
        <w:rPr>
          <w:rFonts w:eastAsia="Calibri" w:cs="Times New Roman"/>
          <w:szCs w:val="22"/>
          <w:lang w:val="en-US" w:eastAsia="en-US"/>
        </w:rPr>
        <w:t>N</w:t>
      </w:r>
      <w:r w:rsidRPr="00A63412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арным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деревьям</w:t>
      </w:r>
      <w:r w:rsidRPr="00A63412">
        <w:rPr>
          <w:rFonts w:eastAsia="Calibri" w:cs="Times New Roman"/>
          <w:szCs w:val="22"/>
          <w:lang w:eastAsia="en-US"/>
        </w:rPr>
        <w:t>;</w:t>
      </w:r>
    </w:p>
    <w:p w14:paraId="6ADFF228" w14:textId="77777777" w:rsidR="00A63412" w:rsidRDefault="00A63412" w:rsidP="007807A4">
      <w:pPr>
        <w:pStyle w:val="af2"/>
        <w:numPr>
          <w:ilvl w:val="1"/>
          <w:numId w:val="20"/>
        </w:num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Ребра, связывающие различные подграфы.</w:t>
      </w:r>
    </w:p>
    <w:p w14:paraId="2C59D7A7" w14:textId="77777777" w:rsidR="00A63412" w:rsidRDefault="00A63412" w:rsidP="00A63412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В связи с этим при удалении ребер возможны 3 ситуации:</w:t>
      </w:r>
    </w:p>
    <w:p w14:paraId="0DB2E389" w14:textId="77777777" w:rsidR="00A63412" w:rsidRDefault="00A63412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Если ребро находилось в компоненте сильной св</w:t>
      </w:r>
      <w:r w:rsidR="00E62668">
        <w:rPr>
          <w:rFonts w:eastAsia="Calibri" w:cs="Times New Roman"/>
          <w:szCs w:val="22"/>
          <w:lang w:eastAsia="en-US"/>
        </w:rPr>
        <w:t xml:space="preserve">язности или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арном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дереве, необходимо осуществить перераспределение узлов данной компоненты по новым подграфам сильной связности и </w:t>
      </w:r>
      <w:r w:rsidR="00E62668">
        <w:rPr>
          <w:rFonts w:eastAsia="Calibri" w:cs="Times New Roman"/>
          <w:szCs w:val="22"/>
          <w:lang w:val="en-US" w:eastAsia="en-US"/>
        </w:rPr>
        <w:t>N</w:t>
      </w:r>
      <w:r w:rsidR="00E62668" w:rsidRPr="00E62668">
        <w:rPr>
          <w:rFonts w:eastAsia="Calibri" w:cs="Times New Roman"/>
          <w:szCs w:val="22"/>
          <w:lang w:eastAsia="en-US"/>
        </w:rPr>
        <w:t>-</w:t>
      </w:r>
      <w:proofErr w:type="spellStart"/>
      <w:r w:rsidR="00E62668">
        <w:rPr>
          <w:rFonts w:eastAsia="Calibri" w:cs="Times New Roman"/>
          <w:szCs w:val="22"/>
          <w:lang w:eastAsia="en-US"/>
        </w:rPr>
        <w:t>арным</w:t>
      </w:r>
      <w:proofErr w:type="spellEnd"/>
      <w:r w:rsidR="00E62668">
        <w:rPr>
          <w:rFonts w:eastAsia="Calibri" w:cs="Times New Roman"/>
          <w:szCs w:val="22"/>
          <w:lang w:eastAsia="en-US"/>
        </w:rPr>
        <w:t xml:space="preserve"> деревьям. Также необходимо осуществить новые расчёты </w:t>
      </w:r>
      <w:proofErr w:type="gramStart"/>
      <w:r w:rsidR="00E62668">
        <w:rPr>
          <w:rFonts w:eastAsia="Calibri" w:cs="Times New Roman"/>
          <w:szCs w:val="22"/>
          <w:lang w:eastAsia="en-US"/>
        </w:rPr>
        <w:t xml:space="preserve">параметров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sub>
        </m:sSub>
      </m:oMath>
      <w:r w:rsidR="00E62668" w:rsidRPr="00C04590">
        <w:rPr>
          <w:rFonts w:eastAsia="Calibri" w:cs="Times New Roman"/>
          <w:szCs w:val="22"/>
          <w:lang w:eastAsia="en-US"/>
        </w:rPr>
        <w:t xml:space="preserve"> </w:t>
      </w:r>
      <w:r w:rsidR="00E62668">
        <w:rPr>
          <w:rFonts w:eastAsia="Calibri" w:cs="Times New Roman"/>
          <w:szCs w:val="22"/>
          <w:lang w:eastAsia="en-US"/>
        </w:rPr>
        <w:t>и</w:t>
      </w:r>
      <w:proofErr w:type="gramEnd"/>
      <w:r w:rsidR="00E62668">
        <w:rPr>
          <w:rFonts w:eastAsia="Calibri" w:cs="Times New Roman"/>
          <w:szCs w:val="22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NT</m:t>
            </m:r>
          </m:sub>
        </m:sSub>
      </m:oMath>
    </w:p>
    <w:p w14:paraId="22CFA549" w14:textId="77777777" w:rsidR="00E62668" w:rsidRDefault="00E62668" w:rsidP="007807A4">
      <w:pPr>
        <w:pStyle w:val="af2"/>
        <w:numPr>
          <w:ilvl w:val="0"/>
          <w:numId w:val="21"/>
        </w:numPr>
        <w:spacing w:before="120" w:after="120"/>
        <w:ind w:left="0" w:firstLine="851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lastRenderedPageBreak/>
        <w:t>Если ребро соединяло</w:t>
      </w:r>
      <w:r w:rsidR="00A24AF3">
        <w:rPr>
          <w:rFonts w:eastAsia="Calibri" w:cs="Times New Roman"/>
          <w:szCs w:val="22"/>
          <w:lang w:eastAsia="en-US"/>
        </w:rPr>
        <w:t xml:space="preserve"> две компоненты, нет необходимости в пересчете параметров подграфов.</w:t>
      </w:r>
    </w:p>
    <w:p w14:paraId="1304A2EF" w14:textId="77777777" w:rsidR="00A24AF3" w:rsidRDefault="00A24AF3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Исходя из вышеописанных свойств можно провести следующее преобразование: представим все компоненты сильной связности и </w:t>
      </w:r>
      <w:r>
        <w:rPr>
          <w:rFonts w:eastAsia="Calibri" w:cs="Times New Roman"/>
          <w:szCs w:val="22"/>
          <w:lang w:val="en-US" w:eastAsia="en-US"/>
        </w:rPr>
        <w:t>N</w:t>
      </w:r>
      <w:r w:rsidRPr="00A24AF3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арные</w:t>
      </w:r>
      <w:proofErr w:type="spellEnd"/>
      <w:r>
        <w:rPr>
          <w:rFonts w:eastAsia="Calibri" w:cs="Times New Roman"/>
          <w:szCs w:val="22"/>
          <w:lang w:eastAsia="en-US"/>
        </w:rPr>
        <w:t xml:space="preserve"> деревья как узлы нового графа, которые включают в себя все входящие и все исходящие дуги исходного подграфа. При этом</w:t>
      </w:r>
      <w:r w:rsidR="00042ACD">
        <w:rPr>
          <w:rFonts w:eastAsia="Calibri" w:cs="Times New Roman"/>
          <w:szCs w:val="22"/>
          <w:lang w:val="en-US" w:eastAsia="en-US"/>
        </w:rPr>
        <w:t xml:space="preserve"> </w:t>
      </w:r>
      <w:r w:rsidR="00042ACD">
        <w:rPr>
          <w:rFonts w:eastAsia="Calibri" w:cs="Times New Roman"/>
          <w:szCs w:val="22"/>
          <w:lang w:eastAsia="en-US"/>
        </w:rPr>
        <w:t>новое значение критичности узла высчитывается по формуле</w:t>
      </w:r>
      <w:r>
        <w:rPr>
          <w:rFonts w:eastAsia="Calibri" w:cs="Times New Roman"/>
          <w:szCs w:val="22"/>
          <w:lang w:eastAsia="en-US"/>
        </w:rPr>
        <w:t xml:space="preserve">: </w:t>
      </w:r>
    </w:p>
    <w:p w14:paraId="33EB7441" w14:textId="77777777" w:rsidR="00A24AF3" w:rsidRPr="00042ACD" w:rsidRDefault="00A24AF3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Criticality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∈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val="en-US" w:eastAsia="en-US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Criticality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3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32"/>
                          <w:szCs w:val="22"/>
                          <w:lang w:eastAsia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6AD7BBC0" w14:textId="77777777" w:rsidR="00042ACD" w:rsidRP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А новое значение угрозы попадания на узел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r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i</m:t>
            </m:r>
          </m:sub>
        </m:sSub>
      </m:oMath>
    </w:p>
    <w:p w14:paraId="714AA24B" w14:textId="77777777" w:rsidR="00042ACD" w:rsidRPr="00042ACD" w:rsidRDefault="00A5545B" w:rsidP="00A24AF3">
      <w:pPr>
        <w:pStyle w:val="af2"/>
        <w:spacing w:before="120" w:after="120"/>
        <w:ind w:left="0"/>
        <w:rPr>
          <w:rFonts w:eastAsia="Calibri" w:cs="Times New Roman"/>
          <w:sz w:val="32"/>
          <w:szCs w:val="22"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i</m:t>
              </m:r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k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*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 xml:space="preserve">,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3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32"/>
                      <w:szCs w:val="22"/>
                      <w:lang w:eastAsia="en-US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 w:val="32"/>
              <w:szCs w:val="22"/>
              <w:lang w:eastAsia="en-US"/>
            </w:rPr>
            <m:t>∈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32"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S</m:t>
              </m:r>
            </m:e>
            <m:sub>
              <m:r>
                <w:rPr>
                  <w:rFonts w:ascii="Cambria Math" w:eastAsia="Calibri" w:hAnsi="Cambria Math" w:cs="Times New Roman"/>
                  <w:sz w:val="32"/>
                  <w:szCs w:val="22"/>
                  <w:lang w:eastAsia="en-US"/>
                </w:rPr>
                <m:t>k</m:t>
              </m:r>
            </m:sub>
          </m:sSub>
        </m:oMath>
      </m:oMathPara>
    </w:p>
    <w:p w14:paraId="574106AA" w14:textId="77777777" w:rsidR="00042ACD" w:rsidRDefault="00042ACD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proofErr w:type="gramStart"/>
      <w:r>
        <w:rPr>
          <w:rFonts w:eastAsia="Calibri" w:cs="Times New Roman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S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042ACD">
        <w:rPr>
          <w:rFonts w:eastAsia="Calibri" w:cs="Times New Roman"/>
          <w:szCs w:val="22"/>
          <w:lang w:eastAsia="en-US"/>
        </w:rPr>
        <w:t xml:space="preserve"> –</w:t>
      </w:r>
      <w:proofErr w:type="gramEnd"/>
      <w:r w:rsidRPr="00042ACD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val="en-US" w:eastAsia="en-US"/>
        </w:rPr>
        <w:t>k</w:t>
      </w:r>
      <w:r w:rsidRPr="00042ACD">
        <w:rPr>
          <w:rFonts w:eastAsia="Calibri" w:cs="Times New Roman"/>
          <w:szCs w:val="22"/>
          <w:lang w:eastAsia="en-US"/>
        </w:rPr>
        <w:t>-</w:t>
      </w:r>
      <w:proofErr w:type="spellStart"/>
      <w:r>
        <w:rPr>
          <w:rFonts w:eastAsia="Calibri" w:cs="Times New Roman"/>
          <w:szCs w:val="22"/>
          <w:lang w:eastAsia="en-US"/>
        </w:rPr>
        <w:t>ая</w:t>
      </w:r>
      <w:proofErr w:type="spellEnd"/>
      <w:r>
        <w:rPr>
          <w:rFonts w:eastAsia="Calibri" w:cs="Times New Roman"/>
          <w:szCs w:val="22"/>
          <w:lang w:eastAsia="en-US"/>
        </w:rPr>
        <w:t xml:space="preserve"> область сильной связности</w:t>
      </w:r>
    </w:p>
    <w:p w14:paraId="74A9857D" w14:textId="77777777" w:rsidR="00E33A84" w:rsidRDefault="00E33A84" w:rsidP="00A24AF3">
      <w:pPr>
        <w:pStyle w:val="af2"/>
        <w:spacing w:before="120" w:after="120"/>
        <w:ind w:left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Полученный в результате граф, будет иметь следующий вид (рисунок Х):</w:t>
      </w:r>
    </w:p>
    <w:p w14:paraId="2673158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noProof/>
          <w:szCs w:val="22"/>
        </w:rPr>
        <w:drawing>
          <wp:inline distT="0" distB="0" distL="0" distR="0" wp14:anchorId="25CDCF2B" wp14:editId="639168F4">
            <wp:extent cx="3695700" cy="1952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C578" w14:textId="77777777" w:rsidR="00E33A84" w:rsidRDefault="00E33A84" w:rsidP="00E33A84">
      <w:pPr>
        <w:spacing w:before="120" w:after="120"/>
        <w:ind w:firstLine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Рисунок Х – Упрощенный вид графа</w:t>
      </w:r>
    </w:p>
    <w:p w14:paraId="335D55E0" w14:textId="77777777" w:rsidR="00E33A84" w:rsidRPr="00E33A84" w:rsidRDefault="00E33A84" w:rsidP="00E33A84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1EB43E94" w14:textId="77777777" w:rsidR="007E7FE0" w:rsidRDefault="001D11F4" w:rsidP="001D11F4">
      <w:pPr>
        <w:spacing w:before="120" w:after="12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Таким образом, при определении значения угрозы компрометации </w:t>
      </w:r>
      <w:proofErr w:type="gramStart"/>
      <w:r>
        <w:rPr>
          <w:rFonts w:eastAsia="Calibri" w:cs="Times New Roman"/>
          <w:szCs w:val="22"/>
          <w:lang w:eastAsia="en-US"/>
        </w:rPr>
        <w:t xml:space="preserve">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</m:t>
            </m:r>
          </m:sub>
        </m:sSub>
      </m:oMath>
      <w:r w:rsidRPr="001D11F4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>можно</w:t>
      </w:r>
      <w:proofErr w:type="gramEnd"/>
      <w:r>
        <w:rPr>
          <w:rFonts w:eastAsia="Calibri" w:cs="Times New Roman"/>
          <w:szCs w:val="22"/>
          <w:lang w:eastAsia="en-US"/>
        </w:rPr>
        <w:t xml:space="preserve"> будет воспользоваться результатами расчетов, полученных в процессе вычисления угрозы компрометации системы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k-1</m:t>
            </m:r>
          </m:sub>
        </m:sSub>
        <m:r>
          <w:rPr>
            <w:rFonts w:ascii="Cambria Math" w:eastAsia="Calibri" w:hAnsi="Cambria Math" w:cs="Times New Roman"/>
            <w:szCs w:val="22"/>
            <w:lang w:eastAsia="en-US"/>
          </w:rPr>
          <m:t>,</m:t>
        </m:r>
      </m:oMath>
      <w:r>
        <w:rPr>
          <w:rFonts w:eastAsia="Calibri" w:cs="Times New Roman"/>
          <w:szCs w:val="22"/>
          <w:lang w:eastAsia="en-US"/>
        </w:rPr>
        <w:t xml:space="preserve"> что весьма критично, так рассматриваемая структура сетевой организации очень часто </w:t>
      </w:r>
      <w:r>
        <w:rPr>
          <w:rFonts w:eastAsia="Calibri" w:cs="Times New Roman"/>
          <w:szCs w:val="22"/>
          <w:lang w:eastAsia="en-US"/>
        </w:rPr>
        <w:lastRenderedPageBreak/>
        <w:t xml:space="preserve">выглядит так, что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 w:cs="Times New Roman"/>
                <w:szCs w:val="22"/>
                <w:lang w:eastAsia="en-US"/>
              </w:rPr>
              <m:t>A</m:t>
            </m:r>
          </m:e>
        </m:d>
        <m:r>
          <w:rPr>
            <w:rFonts w:ascii="Cambria Math" w:eastAsia="Calibri" w:hAnsi="Cambria Math" w:cs="Times New Roman"/>
            <w:szCs w:val="22"/>
            <w:lang w:eastAsia="en-US"/>
          </w:rPr>
          <m:t>≫|V|</m:t>
        </m:r>
      </m:oMath>
      <w:r w:rsidRPr="001D11F4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Следовательно перебор всех возможных решений займет продолжительное время. </w:t>
      </w:r>
    </w:p>
    <w:p w14:paraId="03D18332" w14:textId="77777777" w:rsidR="001D11F4" w:rsidRPr="001D11F4" w:rsidRDefault="001D11F4" w:rsidP="001D11F4">
      <w:pPr>
        <w:spacing w:before="120" w:after="120"/>
        <w:rPr>
          <w:rFonts w:eastAsia="Calibri" w:cs="Times New Roman"/>
          <w:i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(ОЦЕНИТЬ СЛОЖНОСТЬ)</w:t>
      </w:r>
    </w:p>
    <w:p w14:paraId="17A2B6F6" w14:textId="77777777" w:rsidR="007E7FE0" w:rsidRPr="007E7FE0" w:rsidRDefault="007E7FE0" w:rsidP="007E7FE0">
      <w:pPr>
        <w:spacing w:before="120" w:after="120"/>
        <w:ind w:firstLine="0"/>
        <w:rPr>
          <w:rFonts w:eastAsia="Calibri" w:cs="Times New Roman"/>
          <w:szCs w:val="22"/>
          <w:lang w:eastAsia="en-US"/>
        </w:rPr>
      </w:pPr>
    </w:p>
    <w:p w14:paraId="5851ABC5" w14:textId="77777777" w:rsidR="00CA7ED8" w:rsidRPr="00827D8B" w:rsidRDefault="00CA7ED8" w:rsidP="00277D91">
      <w:pPr>
        <w:spacing w:before="120" w:after="120"/>
        <w:rPr>
          <w:rFonts w:eastAsia="Calibri" w:cs="Times New Roman"/>
          <w:szCs w:val="22"/>
          <w:lang w:eastAsia="en-US"/>
        </w:rPr>
      </w:pPr>
    </w:p>
    <w:p w14:paraId="50378B71" w14:textId="77777777" w:rsidR="00277D91" w:rsidRPr="00277D91" w:rsidRDefault="00277D91" w:rsidP="00392B42"/>
    <w:sectPr w:rsidR="00277D91" w:rsidRPr="00277D91" w:rsidSect="00533083">
      <w:headerReference w:type="default" r:id="rId22"/>
      <w:footerReference w:type="default" r:id="rId23"/>
      <w:headerReference w:type="first" r:id="rId24"/>
      <w:pgSz w:w="11906" w:h="16838"/>
      <w:pgMar w:top="1134" w:right="567" w:bottom="1134" w:left="1701" w:header="142" w:footer="709" w:gutter="0"/>
      <w:pgNumType w:start="1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avr" w:date="2019-11-10T15:59:00Z" w:initials="z">
    <w:p w14:paraId="4D562A96" w14:textId="77777777" w:rsidR="00A5545B" w:rsidRDefault="00A5545B" w:rsidP="005345EC">
      <w:pPr>
        <w:pStyle w:val="afff0"/>
        <w:ind w:firstLine="0"/>
      </w:pPr>
      <w:r>
        <w:rPr>
          <w:rStyle w:val="afff"/>
        </w:rPr>
        <w:annotationRef/>
      </w:r>
      <w:r>
        <w:t xml:space="preserve">Может впихнуть сюда </w:t>
      </w:r>
      <w:proofErr w:type="spellStart"/>
      <w:r>
        <w:t>итерированность</w:t>
      </w:r>
      <w:proofErr w:type="spellEnd"/>
      <w:r>
        <w:t xml:space="preserve"> метода. То есть получение максимального профита за 1 итерацию – закрытие 1 уязвимости.</w:t>
      </w:r>
    </w:p>
  </w:comment>
  <w:comment w:id="2" w:author="Пользователь Windows" w:date="2019-11-02T11:13:00Z" w:initials="ПW">
    <w:p w14:paraId="7DAC94FB" w14:textId="77777777" w:rsidR="00A5545B" w:rsidRDefault="00A5545B" w:rsidP="00086449">
      <w:pPr>
        <w:pStyle w:val="afff0"/>
      </w:pPr>
      <w:r>
        <w:rPr>
          <w:rStyle w:val="afff"/>
        </w:rPr>
        <w:annotationRef/>
      </w:r>
      <w:r>
        <w:t xml:space="preserve">В работах Котенко и из практики закрытия дыр после </w:t>
      </w:r>
      <w:proofErr w:type="spellStart"/>
      <w:r>
        <w:t>пентестов</w:t>
      </w:r>
      <w:proofErr w:type="spellEnd"/>
    </w:p>
  </w:comment>
  <w:comment w:id="3" w:author="Пользователь Windows" w:date="2019-11-02T11:13:00Z" w:initials="ПW">
    <w:p w14:paraId="60DC4EE0" w14:textId="77777777" w:rsidR="00A5545B" w:rsidRDefault="00A5545B" w:rsidP="00086449">
      <w:pPr>
        <w:pStyle w:val="afff0"/>
      </w:pPr>
      <w:r>
        <w:rPr>
          <w:rStyle w:val="afff"/>
        </w:rPr>
        <w:annotationRef/>
      </w:r>
      <w:r>
        <w:t>Здесь как раз из актуальности, что часто закрывают вход и всё.</w:t>
      </w:r>
    </w:p>
  </w:comment>
  <w:comment w:id="4" w:author="Пользователь Windows" w:date="2019-11-02T11:13:00Z" w:initials="ПW">
    <w:p w14:paraId="7ECAE494" w14:textId="77777777" w:rsidR="00A5545B" w:rsidRDefault="00A5545B" w:rsidP="00086449">
      <w:pPr>
        <w:pStyle w:val="afff0"/>
      </w:pPr>
      <w:r>
        <w:rPr>
          <w:rStyle w:val="afff"/>
        </w:rPr>
        <w:annotationRef/>
      </w:r>
      <w:r>
        <w:t>Может оставить просто оценку сложности системы, либо перенести оценку сложности в 2.3.3 и 2.3.4</w:t>
      </w:r>
    </w:p>
  </w:comment>
  <w:comment w:id="8" w:author="zavr" w:date="2019-11-02T13:01:00Z" w:initials="z">
    <w:p w14:paraId="48AFEF9C" w14:textId="77777777" w:rsidR="00A5545B" w:rsidRDefault="00A5545B">
      <w:pPr>
        <w:pStyle w:val="afff0"/>
      </w:pPr>
      <w:r>
        <w:rPr>
          <w:rStyle w:val="afff"/>
        </w:rPr>
        <w:annotationRef/>
      </w:r>
      <w:r>
        <w:t xml:space="preserve">Расширить описанием каждой из баз? Например потом можно будет сделать ссылку на </w:t>
      </w:r>
      <w:r>
        <w:rPr>
          <w:lang w:val="en-US"/>
        </w:rPr>
        <w:t>CVE</w:t>
      </w:r>
      <w:r>
        <w:t xml:space="preserve">, как на основу в </w:t>
      </w:r>
      <w:proofErr w:type="spellStart"/>
      <w:r>
        <w:rPr>
          <w:lang w:val="en-US"/>
        </w:rPr>
        <w:t>metasploit</w:t>
      </w:r>
      <w:proofErr w:type="spellEnd"/>
      <w:r>
        <w:t xml:space="preserve"> и т.п.</w:t>
      </w:r>
    </w:p>
    <w:p w14:paraId="2088189A" w14:textId="77777777" w:rsidR="00A5545B" w:rsidRPr="00BA7497" w:rsidRDefault="00A5545B">
      <w:pPr>
        <w:pStyle w:val="afff0"/>
      </w:pPr>
    </w:p>
  </w:comment>
  <w:comment w:id="11" w:author="zavr" w:date="2019-11-02T16:14:00Z" w:initials="z">
    <w:p w14:paraId="20249920" w14:textId="77777777" w:rsidR="00A5545B" w:rsidRDefault="00A5545B">
      <w:pPr>
        <w:pStyle w:val="afff0"/>
      </w:pPr>
      <w:r>
        <w:rPr>
          <w:rStyle w:val="afff"/>
        </w:rPr>
        <w:annotationRef/>
      </w:r>
      <w:r>
        <w:t xml:space="preserve">Сюда же входят существующие </w:t>
      </w:r>
      <w:proofErr w:type="spellStart"/>
      <w:r>
        <w:t>эксплоиты</w:t>
      </w:r>
      <w:proofErr w:type="spellEnd"/>
    </w:p>
  </w:comment>
  <w:comment w:id="13" w:author="Евгений" w:date="2019-11-04T14:34:00Z" w:initials="u">
    <w:p w14:paraId="3713178C" w14:textId="77777777" w:rsidR="00A5545B" w:rsidRDefault="00A5545B">
      <w:pPr>
        <w:pStyle w:val="afff0"/>
      </w:pPr>
      <w:r>
        <w:rPr>
          <w:rStyle w:val="afff"/>
        </w:rPr>
        <w:annotationRef/>
      </w:r>
      <w:r>
        <w:t>Объект назначения зависит от уязвимости =</w:t>
      </w:r>
      <w:r w:rsidRPr="00813E20">
        <w:t xml:space="preserve">&gt; </w:t>
      </w:r>
      <w:r>
        <w:t xml:space="preserve">имеет ли смысл классифицировать </w:t>
      </w:r>
      <w:proofErr w:type="spellStart"/>
      <w:r>
        <w:t>эксплойты</w:t>
      </w:r>
      <w:proofErr w:type="spellEnd"/>
      <w:r>
        <w:t xml:space="preserve"> таким образом, если принадлежность классу целиком зависит от уязвимости?</w:t>
      </w:r>
    </w:p>
    <w:p w14:paraId="727B352A" w14:textId="77777777" w:rsidR="00A5545B" w:rsidRPr="00813E20" w:rsidRDefault="00A5545B">
      <w:pPr>
        <w:pStyle w:val="afff0"/>
      </w:pPr>
    </w:p>
  </w:comment>
  <w:comment w:id="21" w:author="Orel" w:date="2019-12-19T17:05:00Z" w:initials="O">
    <w:p w14:paraId="79441449" w14:textId="61E11AEC" w:rsidR="00A5545B" w:rsidRDefault="00A5545B">
      <w:pPr>
        <w:pStyle w:val="afff0"/>
      </w:pPr>
      <w:r>
        <w:rPr>
          <w:rStyle w:val="afff"/>
        </w:rPr>
        <w:annotationRef/>
      </w:r>
      <w:r>
        <w:rPr>
          <w:rStyle w:val="afff"/>
        </w:rPr>
        <w:t>Разбавить</w:t>
      </w:r>
    </w:p>
  </w:comment>
  <w:comment w:id="45" w:author="Евгений" w:date="2019-11-17T17:34:00Z" w:initials="u">
    <w:p w14:paraId="7BB38E41" w14:textId="77777777" w:rsidR="00A5545B" w:rsidRDefault="00A5545B">
      <w:pPr>
        <w:pStyle w:val="afff0"/>
      </w:pPr>
      <w:r>
        <w:rPr>
          <w:rStyle w:val="afff"/>
        </w:rPr>
        <w:annotationRef/>
      </w:r>
      <w:r>
        <w:t>Вариант похож на</w:t>
      </w:r>
      <w:r w:rsidRPr="00E34AA7">
        <w:t xml:space="preserve"> </w:t>
      </w:r>
      <w:r>
        <w:t>мой. Также используется поиск узких мест. Однако не учитывается целиком защищенность сети, лишь количество узлов, достижимых от точки входа. Если сравнить такой метод в рамках моей метрики – защищенность сети, то он проиграет.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562A96" w15:done="0"/>
  <w15:commentEx w15:paraId="7DAC94FB" w15:done="0"/>
  <w15:commentEx w15:paraId="60DC4EE0" w15:done="0"/>
  <w15:commentEx w15:paraId="7ECAE494" w15:done="0"/>
  <w15:commentEx w15:paraId="2088189A" w15:done="0"/>
  <w15:commentEx w15:paraId="20249920" w15:done="0"/>
  <w15:commentEx w15:paraId="727B352A" w15:done="0"/>
  <w15:commentEx w15:paraId="79441449" w15:done="0"/>
  <w15:commentEx w15:paraId="7BB38E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0FE6F" w14:textId="77777777" w:rsidR="00345CF4" w:rsidRPr="00D60F71" w:rsidRDefault="00345CF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0B64A78B" w14:textId="77777777" w:rsidR="00345CF4" w:rsidRPr="00D60F71" w:rsidRDefault="00345CF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5953412"/>
      <w:docPartObj>
        <w:docPartGallery w:val="Page Numbers (Bottom of Page)"/>
        <w:docPartUnique/>
      </w:docPartObj>
    </w:sdtPr>
    <w:sdtContent>
      <w:p w14:paraId="25CE5912" w14:textId="0D1465A8" w:rsidR="00A5545B" w:rsidRDefault="00A5545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40A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783BD490" w14:textId="77777777" w:rsidR="00A5545B" w:rsidRDefault="00A5545B" w:rsidP="00A02905">
    <w:pPr>
      <w:pStyle w:val="afc"/>
      <w:tabs>
        <w:tab w:val="clear" w:pos="4677"/>
        <w:tab w:val="clear" w:pos="9355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61731" w14:textId="77777777" w:rsidR="00345CF4" w:rsidRPr="00D60F71" w:rsidRDefault="00345CF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7554E923" w14:textId="77777777" w:rsidR="00345CF4" w:rsidRPr="00D60F71" w:rsidRDefault="00345CF4" w:rsidP="00D60F71">
      <w:pPr>
        <w:pStyle w:val="aa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AC43E" w14:textId="77777777" w:rsidR="00A5545B" w:rsidRPr="00A02905" w:rsidRDefault="00A5545B" w:rsidP="00A02905">
    <w:pPr>
      <w:pStyle w:val="afa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363CE" w14:textId="77777777" w:rsidR="00A5545B" w:rsidRPr="00943B1F" w:rsidRDefault="00A5545B" w:rsidP="00943B1F">
    <w:pPr>
      <w:pStyle w:val="afa"/>
      <w:tabs>
        <w:tab w:val="clear" w:pos="4677"/>
        <w:tab w:val="clear" w:pos="9355"/>
      </w:tabs>
      <w:ind w:firstLine="0"/>
      <w:jc w:val="center"/>
      <w:rPr>
        <w:rFonts w:cs="Times New Roman"/>
        <w:sz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29D7BBB"/>
    <w:multiLevelType w:val="hybridMultilevel"/>
    <w:tmpl w:val="1F58E9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05E840C7"/>
    <w:multiLevelType w:val="hybridMultilevel"/>
    <w:tmpl w:val="BE2AF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8B068A2"/>
    <w:multiLevelType w:val="multilevel"/>
    <w:tmpl w:val="09844922"/>
    <w:lvl w:ilvl="0">
      <w:start w:val="1"/>
      <w:numFmt w:val="decimal"/>
      <w:pStyle w:val="1"/>
      <w:lvlText w:val="%1.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1389" w:hanging="680"/>
      </w:pPr>
      <w:rPr>
        <w:rFonts w:hint="default"/>
        <w:i w:val="0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>
    <w:nsid w:val="08E57958"/>
    <w:multiLevelType w:val="hybridMultilevel"/>
    <w:tmpl w:val="93AC9CE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AED67FB"/>
    <w:multiLevelType w:val="hybridMultilevel"/>
    <w:tmpl w:val="B0AC4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A2A63E1"/>
    <w:multiLevelType w:val="hybridMultilevel"/>
    <w:tmpl w:val="E63890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1ECE0B52"/>
    <w:multiLevelType w:val="hybridMultilevel"/>
    <w:tmpl w:val="D9DC4A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0470E97"/>
    <w:multiLevelType w:val="hybridMultilevel"/>
    <w:tmpl w:val="D40EAE3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29AF540B"/>
    <w:multiLevelType w:val="hybridMultilevel"/>
    <w:tmpl w:val="DE5AD0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C823426"/>
    <w:multiLevelType w:val="hybridMultilevel"/>
    <w:tmpl w:val="BD70169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D7C7DDA"/>
    <w:multiLevelType w:val="hybridMultilevel"/>
    <w:tmpl w:val="AB60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7C3C69"/>
    <w:multiLevelType w:val="hybridMultilevel"/>
    <w:tmpl w:val="7BBC827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2D63028"/>
    <w:multiLevelType w:val="hybridMultilevel"/>
    <w:tmpl w:val="76B807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7D72238"/>
    <w:multiLevelType w:val="hybridMultilevel"/>
    <w:tmpl w:val="EFC062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9F14876"/>
    <w:multiLevelType w:val="hybridMultilevel"/>
    <w:tmpl w:val="BACCCCD6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EB16B99"/>
    <w:multiLevelType w:val="hybridMultilevel"/>
    <w:tmpl w:val="464E91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60375EA3"/>
    <w:multiLevelType w:val="hybridMultilevel"/>
    <w:tmpl w:val="84CC2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0F31E99"/>
    <w:multiLevelType w:val="hybridMultilevel"/>
    <w:tmpl w:val="3AF8CD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67FC70B2"/>
    <w:multiLevelType w:val="hybridMultilevel"/>
    <w:tmpl w:val="00CA8848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694265B4"/>
    <w:multiLevelType w:val="hybridMultilevel"/>
    <w:tmpl w:val="FCCCBE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>
    <w:nsid w:val="71120359"/>
    <w:multiLevelType w:val="hybridMultilevel"/>
    <w:tmpl w:val="D4008E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9AD231F"/>
    <w:multiLevelType w:val="hybridMultilevel"/>
    <w:tmpl w:val="1FECEB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E7D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16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29"/>
  </w:num>
  <w:num w:numId="4">
    <w:abstractNumId w:val="12"/>
  </w:num>
  <w:num w:numId="5">
    <w:abstractNumId w:val="9"/>
  </w:num>
  <w:num w:numId="6">
    <w:abstractNumId w:val="21"/>
  </w:num>
  <w:num w:numId="7">
    <w:abstractNumId w:val="3"/>
  </w:num>
  <w:num w:numId="8">
    <w:abstractNumId w:val="25"/>
  </w:num>
  <w:num w:numId="9">
    <w:abstractNumId w:val="27"/>
  </w:num>
  <w:num w:numId="10">
    <w:abstractNumId w:val="5"/>
  </w:num>
  <w:num w:numId="11">
    <w:abstractNumId w:val="31"/>
  </w:num>
  <w:num w:numId="12">
    <w:abstractNumId w:val="14"/>
  </w:num>
  <w:num w:numId="13">
    <w:abstractNumId w:val="18"/>
  </w:num>
  <w:num w:numId="14">
    <w:abstractNumId w:val="28"/>
  </w:num>
  <w:num w:numId="15">
    <w:abstractNumId w:val="24"/>
  </w:num>
  <w:num w:numId="16">
    <w:abstractNumId w:val="11"/>
  </w:num>
  <w:num w:numId="17">
    <w:abstractNumId w:val="7"/>
  </w:num>
  <w:num w:numId="18">
    <w:abstractNumId w:val="4"/>
  </w:num>
  <w:num w:numId="19">
    <w:abstractNumId w:val="26"/>
  </w:num>
  <w:num w:numId="20">
    <w:abstractNumId w:val="10"/>
  </w:num>
  <w:num w:numId="21">
    <w:abstractNumId w:val="2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</w:num>
  <w:num w:numId="25">
    <w:abstractNumId w:val="23"/>
  </w:num>
  <w:num w:numId="26">
    <w:abstractNumId w:val="16"/>
  </w:num>
  <w:num w:numId="27">
    <w:abstractNumId w:val="20"/>
  </w:num>
  <w:num w:numId="28">
    <w:abstractNumId w:val="22"/>
  </w:num>
  <w:num w:numId="29">
    <w:abstractNumId w:val="6"/>
  </w:num>
  <w:num w:numId="30">
    <w:abstractNumId w:val="17"/>
  </w:num>
  <w:num w:numId="31">
    <w:abstractNumId w:val="19"/>
  </w:num>
  <w:num w:numId="32">
    <w:abstractNumId w:val="8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avr">
    <w15:presenceInfo w15:providerId="None" w15:userId="zavr"/>
  </w15:person>
  <w15:person w15:author="Евгений">
    <w15:presenceInfo w15:providerId="None" w15:userId="Евгений"/>
  </w15:person>
  <w15:person w15:author="Orel">
    <w15:presenceInfo w15:providerId="None" w15:userId="Or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01667"/>
    <w:rsid w:val="00003EBC"/>
    <w:rsid w:val="00004F9E"/>
    <w:rsid w:val="000075C9"/>
    <w:rsid w:val="000121F5"/>
    <w:rsid w:val="000167C9"/>
    <w:rsid w:val="0002087B"/>
    <w:rsid w:val="00022410"/>
    <w:rsid w:val="000247F8"/>
    <w:rsid w:val="000270FF"/>
    <w:rsid w:val="00030CEA"/>
    <w:rsid w:val="0003130A"/>
    <w:rsid w:val="000334D8"/>
    <w:rsid w:val="00035AE6"/>
    <w:rsid w:val="00035C4C"/>
    <w:rsid w:val="000413A9"/>
    <w:rsid w:val="00041BE8"/>
    <w:rsid w:val="00042ACD"/>
    <w:rsid w:val="00044246"/>
    <w:rsid w:val="00045825"/>
    <w:rsid w:val="0005019C"/>
    <w:rsid w:val="0005579C"/>
    <w:rsid w:val="0006172D"/>
    <w:rsid w:val="00063191"/>
    <w:rsid w:val="000638D7"/>
    <w:rsid w:val="000655D8"/>
    <w:rsid w:val="00073488"/>
    <w:rsid w:val="00075301"/>
    <w:rsid w:val="0008209D"/>
    <w:rsid w:val="00086449"/>
    <w:rsid w:val="00090579"/>
    <w:rsid w:val="00090F6F"/>
    <w:rsid w:val="00092EDB"/>
    <w:rsid w:val="000953D6"/>
    <w:rsid w:val="000A3978"/>
    <w:rsid w:val="000A5691"/>
    <w:rsid w:val="000B1F41"/>
    <w:rsid w:val="000C0FD7"/>
    <w:rsid w:val="000C4E7A"/>
    <w:rsid w:val="000C6FCD"/>
    <w:rsid w:val="000D0662"/>
    <w:rsid w:val="000D43FE"/>
    <w:rsid w:val="000F0405"/>
    <w:rsid w:val="000F49F9"/>
    <w:rsid w:val="0010328B"/>
    <w:rsid w:val="001045FF"/>
    <w:rsid w:val="00106A1B"/>
    <w:rsid w:val="00107543"/>
    <w:rsid w:val="001129D2"/>
    <w:rsid w:val="00114522"/>
    <w:rsid w:val="00117EAF"/>
    <w:rsid w:val="00123390"/>
    <w:rsid w:val="00135658"/>
    <w:rsid w:val="00140701"/>
    <w:rsid w:val="001412A4"/>
    <w:rsid w:val="00151BEC"/>
    <w:rsid w:val="0015405D"/>
    <w:rsid w:val="0015519F"/>
    <w:rsid w:val="00157A67"/>
    <w:rsid w:val="00162375"/>
    <w:rsid w:val="00163384"/>
    <w:rsid w:val="00167F18"/>
    <w:rsid w:val="00172492"/>
    <w:rsid w:val="00173AD5"/>
    <w:rsid w:val="001948FF"/>
    <w:rsid w:val="00197791"/>
    <w:rsid w:val="001A145D"/>
    <w:rsid w:val="001A50BA"/>
    <w:rsid w:val="001A6D40"/>
    <w:rsid w:val="001B18ED"/>
    <w:rsid w:val="001B1B03"/>
    <w:rsid w:val="001B32F7"/>
    <w:rsid w:val="001B3CF7"/>
    <w:rsid w:val="001B5332"/>
    <w:rsid w:val="001C4C60"/>
    <w:rsid w:val="001C624A"/>
    <w:rsid w:val="001C7CBA"/>
    <w:rsid w:val="001D11F4"/>
    <w:rsid w:val="001D78DD"/>
    <w:rsid w:val="001E6663"/>
    <w:rsid w:val="001E6E38"/>
    <w:rsid w:val="001F0B93"/>
    <w:rsid w:val="001F3566"/>
    <w:rsid w:val="001F6595"/>
    <w:rsid w:val="0020018D"/>
    <w:rsid w:val="0020070E"/>
    <w:rsid w:val="00207983"/>
    <w:rsid w:val="0021193A"/>
    <w:rsid w:val="00212689"/>
    <w:rsid w:val="00212E78"/>
    <w:rsid w:val="00221B28"/>
    <w:rsid w:val="00233B25"/>
    <w:rsid w:val="002404CB"/>
    <w:rsid w:val="00241B1A"/>
    <w:rsid w:val="00244F2B"/>
    <w:rsid w:val="002523D2"/>
    <w:rsid w:val="0025334A"/>
    <w:rsid w:val="00256101"/>
    <w:rsid w:val="00256F53"/>
    <w:rsid w:val="00277D91"/>
    <w:rsid w:val="002811FA"/>
    <w:rsid w:val="0028257A"/>
    <w:rsid w:val="002849AE"/>
    <w:rsid w:val="00290A9E"/>
    <w:rsid w:val="00291CA7"/>
    <w:rsid w:val="00293B66"/>
    <w:rsid w:val="00294811"/>
    <w:rsid w:val="00296866"/>
    <w:rsid w:val="00297AE3"/>
    <w:rsid w:val="002B763B"/>
    <w:rsid w:val="002C0DB1"/>
    <w:rsid w:val="002C4CC7"/>
    <w:rsid w:val="002D1672"/>
    <w:rsid w:val="002D4135"/>
    <w:rsid w:val="002D5C58"/>
    <w:rsid w:val="002D6A32"/>
    <w:rsid w:val="002E373A"/>
    <w:rsid w:val="002F76D3"/>
    <w:rsid w:val="00302C1F"/>
    <w:rsid w:val="00303374"/>
    <w:rsid w:val="00303E1A"/>
    <w:rsid w:val="00312B77"/>
    <w:rsid w:val="003165D5"/>
    <w:rsid w:val="003208F7"/>
    <w:rsid w:val="00321F00"/>
    <w:rsid w:val="00323AAE"/>
    <w:rsid w:val="00327A23"/>
    <w:rsid w:val="003300EA"/>
    <w:rsid w:val="003324FF"/>
    <w:rsid w:val="00334470"/>
    <w:rsid w:val="003365B7"/>
    <w:rsid w:val="0033779F"/>
    <w:rsid w:val="00345CF4"/>
    <w:rsid w:val="00354ABF"/>
    <w:rsid w:val="00356A25"/>
    <w:rsid w:val="00361E66"/>
    <w:rsid w:val="003656A8"/>
    <w:rsid w:val="003663E8"/>
    <w:rsid w:val="0037417C"/>
    <w:rsid w:val="00375048"/>
    <w:rsid w:val="00375E5F"/>
    <w:rsid w:val="003839B4"/>
    <w:rsid w:val="00384ECC"/>
    <w:rsid w:val="00386D04"/>
    <w:rsid w:val="003903D8"/>
    <w:rsid w:val="00391785"/>
    <w:rsid w:val="00392B42"/>
    <w:rsid w:val="00392EA5"/>
    <w:rsid w:val="00395E78"/>
    <w:rsid w:val="0039733F"/>
    <w:rsid w:val="003A1011"/>
    <w:rsid w:val="003A3D8F"/>
    <w:rsid w:val="003B2153"/>
    <w:rsid w:val="003B41AB"/>
    <w:rsid w:val="003B7418"/>
    <w:rsid w:val="003C03E1"/>
    <w:rsid w:val="003C218B"/>
    <w:rsid w:val="003D065C"/>
    <w:rsid w:val="003D348B"/>
    <w:rsid w:val="003D5B0D"/>
    <w:rsid w:val="003E0A19"/>
    <w:rsid w:val="003E1E86"/>
    <w:rsid w:val="003E258D"/>
    <w:rsid w:val="003E306A"/>
    <w:rsid w:val="003E34B0"/>
    <w:rsid w:val="003E3A88"/>
    <w:rsid w:val="003E4132"/>
    <w:rsid w:val="003E4C7B"/>
    <w:rsid w:val="003F4997"/>
    <w:rsid w:val="003F6034"/>
    <w:rsid w:val="00403E60"/>
    <w:rsid w:val="0040671E"/>
    <w:rsid w:val="004156CB"/>
    <w:rsid w:val="00416555"/>
    <w:rsid w:val="00420ABF"/>
    <w:rsid w:val="00420EA6"/>
    <w:rsid w:val="00426298"/>
    <w:rsid w:val="00441944"/>
    <w:rsid w:val="00452111"/>
    <w:rsid w:val="00452594"/>
    <w:rsid w:val="00452DF3"/>
    <w:rsid w:val="00457969"/>
    <w:rsid w:val="00462883"/>
    <w:rsid w:val="00464556"/>
    <w:rsid w:val="004734CB"/>
    <w:rsid w:val="00475C3D"/>
    <w:rsid w:val="004761C3"/>
    <w:rsid w:val="00494176"/>
    <w:rsid w:val="0049429A"/>
    <w:rsid w:val="004979E1"/>
    <w:rsid w:val="00497F18"/>
    <w:rsid w:val="00497F6F"/>
    <w:rsid w:val="004A23BD"/>
    <w:rsid w:val="004A685C"/>
    <w:rsid w:val="004B2E65"/>
    <w:rsid w:val="004B37E8"/>
    <w:rsid w:val="004B3942"/>
    <w:rsid w:val="004B4AF4"/>
    <w:rsid w:val="004B5CD2"/>
    <w:rsid w:val="004B66FD"/>
    <w:rsid w:val="004B7973"/>
    <w:rsid w:val="004C0677"/>
    <w:rsid w:val="004D0A8B"/>
    <w:rsid w:val="004D12BC"/>
    <w:rsid w:val="004D3C71"/>
    <w:rsid w:val="004D4DA8"/>
    <w:rsid w:val="004D5178"/>
    <w:rsid w:val="004D546B"/>
    <w:rsid w:val="004E1ED0"/>
    <w:rsid w:val="004E30D4"/>
    <w:rsid w:val="004E59F3"/>
    <w:rsid w:val="004F2A89"/>
    <w:rsid w:val="004F7F88"/>
    <w:rsid w:val="0050045D"/>
    <w:rsid w:val="00502BBE"/>
    <w:rsid w:val="00507ABB"/>
    <w:rsid w:val="00510772"/>
    <w:rsid w:val="0051166C"/>
    <w:rsid w:val="00515999"/>
    <w:rsid w:val="00516DFF"/>
    <w:rsid w:val="00525C1F"/>
    <w:rsid w:val="00533083"/>
    <w:rsid w:val="005345EC"/>
    <w:rsid w:val="005359B4"/>
    <w:rsid w:val="00542CEB"/>
    <w:rsid w:val="00543F39"/>
    <w:rsid w:val="00544F2D"/>
    <w:rsid w:val="00545126"/>
    <w:rsid w:val="00551806"/>
    <w:rsid w:val="00553278"/>
    <w:rsid w:val="00555163"/>
    <w:rsid w:val="00560804"/>
    <w:rsid w:val="00582258"/>
    <w:rsid w:val="00592AD2"/>
    <w:rsid w:val="00594E81"/>
    <w:rsid w:val="005A2BD9"/>
    <w:rsid w:val="005A4A40"/>
    <w:rsid w:val="005A509C"/>
    <w:rsid w:val="005A51F4"/>
    <w:rsid w:val="005B05A0"/>
    <w:rsid w:val="005B4EF7"/>
    <w:rsid w:val="005B5949"/>
    <w:rsid w:val="005B6CFC"/>
    <w:rsid w:val="005B7AB0"/>
    <w:rsid w:val="005C1112"/>
    <w:rsid w:val="005C3D49"/>
    <w:rsid w:val="005D08D3"/>
    <w:rsid w:val="005D2327"/>
    <w:rsid w:val="005D2800"/>
    <w:rsid w:val="005E17EE"/>
    <w:rsid w:val="005E4F2A"/>
    <w:rsid w:val="005E7FE5"/>
    <w:rsid w:val="005F567F"/>
    <w:rsid w:val="006078F3"/>
    <w:rsid w:val="00607D97"/>
    <w:rsid w:val="0061183C"/>
    <w:rsid w:val="00613762"/>
    <w:rsid w:val="00616E0B"/>
    <w:rsid w:val="00617034"/>
    <w:rsid w:val="00621FE9"/>
    <w:rsid w:val="00623BAC"/>
    <w:rsid w:val="0062558C"/>
    <w:rsid w:val="00627D0D"/>
    <w:rsid w:val="006338F9"/>
    <w:rsid w:val="00634E1B"/>
    <w:rsid w:val="00635BC5"/>
    <w:rsid w:val="00636307"/>
    <w:rsid w:val="00653905"/>
    <w:rsid w:val="0065479A"/>
    <w:rsid w:val="00655B82"/>
    <w:rsid w:val="00656860"/>
    <w:rsid w:val="00660910"/>
    <w:rsid w:val="006618B2"/>
    <w:rsid w:val="00663121"/>
    <w:rsid w:val="00663834"/>
    <w:rsid w:val="00670837"/>
    <w:rsid w:val="00674524"/>
    <w:rsid w:val="006810B8"/>
    <w:rsid w:val="00682115"/>
    <w:rsid w:val="006845AB"/>
    <w:rsid w:val="00686987"/>
    <w:rsid w:val="00687667"/>
    <w:rsid w:val="006927E3"/>
    <w:rsid w:val="00693AA8"/>
    <w:rsid w:val="00696FBD"/>
    <w:rsid w:val="006A0B87"/>
    <w:rsid w:val="006B09AF"/>
    <w:rsid w:val="006B3E75"/>
    <w:rsid w:val="006C1182"/>
    <w:rsid w:val="006C2FBA"/>
    <w:rsid w:val="006C470F"/>
    <w:rsid w:val="006C6FA4"/>
    <w:rsid w:val="006C7A54"/>
    <w:rsid w:val="006D0B09"/>
    <w:rsid w:val="006D6CAA"/>
    <w:rsid w:val="006E7B40"/>
    <w:rsid w:val="006F0307"/>
    <w:rsid w:val="006F0394"/>
    <w:rsid w:val="006F5F48"/>
    <w:rsid w:val="0070271F"/>
    <w:rsid w:val="00702A3B"/>
    <w:rsid w:val="0071183B"/>
    <w:rsid w:val="00722414"/>
    <w:rsid w:val="007246FB"/>
    <w:rsid w:val="007339CF"/>
    <w:rsid w:val="00743A5E"/>
    <w:rsid w:val="00744EA6"/>
    <w:rsid w:val="00747D55"/>
    <w:rsid w:val="00754D58"/>
    <w:rsid w:val="00754F00"/>
    <w:rsid w:val="00761E79"/>
    <w:rsid w:val="0077028A"/>
    <w:rsid w:val="0077034F"/>
    <w:rsid w:val="00770D1B"/>
    <w:rsid w:val="00772BA7"/>
    <w:rsid w:val="00772E32"/>
    <w:rsid w:val="0077415C"/>
    <w:rsid w:val="007807A4"/>
    <w:rsid w:val="0078465D"/>
    <w:rsid w:val="007908C0"/>
    <w:rsid w:val="00795161"/>
    <w:rsid w:val="007A4BC5"/>
    <w:rsid w:val="007B066E"/>
    <w:rsid w:val="007B3D7E"/>
    <w:rsid w:val="007B3DE5"/>
    <w:rsid w:val="007B3E7E"/>
    <w:rsid w:val="007B63F4"/>
    <w:rsid w:val="007C16C1"/>
    <w:rsid w:val="007C378E"/>
    <w:rsid w:val="007C5524"/>
    <w:rsid w:val="007C5764"/>
    <w:rsid w:val="007C5E03"/>
    <w:rsid w:val="007C7B47"/>
    <w:rsid w:val="007D0609"/>
    <w:rsid w:val="007D2FA6"/>
    <w:rsid w:val="007D5F60"/>
    <w:rsid w:val="007D78FA"/>
    <w:rsid w:val="007E05FD"/>
    <w:rsid w:val="007E0704"/>
    <w:rsid w:val="007E7FE0"/>
    <w:rsid w:val="007F3AF9"/>
    <w:rsid w:val="007F4B19"/>
    <w:rsid w:val="008001D8"/>
    <w:rsid w:val="00801529"/>
    <w:rsid w:val="008045D8"/>
    <w:rsid w:val="0080690C"/>
    <w:rsid w:val="0081153C"/>
    <w:rsid w:val="00813E20"/>
    <w:rsid w:val="00815B5E"/>
    <w:rsid w:val="008244CC"/>
    <w:rsid w:val="008259E8"/>
    <w:rsid w:val="008277BF"/>
    <w:rsid w:val="00827D8B"/>
    <w:rsid w:val="008302C7"/>
    <w:rsid w:val="00830F2D"/>
    <w:rsid w:val="008405FC"/>
    <w:rsid w:val="00845308"/>
    <w:rsid w:val="00847CC7"/>
    <w:rsid w:val="00853432"/>
    <w:rsid w:val="00856000"/>
    <w:rsid w:val="008632D1"/>
    <w:rsid w:val="00865655"/>
    <w:rsid w:val="00870E23"/>
    <w:rsid w:val="00871437"/>
    <w:rsid w:val="00873D1C"/>
    <w:rsid w:val="00874503"/>
    <w:rsid w:val="00876D79"/>
    <w:rsid w:val="008802D4"/>
    <w:rsid w:val="008826ED"/>
    <w:rsid w:val="00883FAA"/>
    <w:rsid w:val="00885CED"/>
    <w:rsid w:val="00890E2A"/>
    <w:rsid w:val="00892930"/>
    <w:rsid w:val="008B0AC8"/>
    <w:rsid w:val="008B0CDD"/>
    <w:rsid w:val="008B4957"/>
    <w:rsid w:val="008B599D"/>
    <w:rsid w:val="008C5CAD"/>
    <w:rsid w:val="008D5FED"/>
    <w:rsid w:val="008E06DE"/>
    <w:rsid w:val="008E209C"/>
    <w:rsid w:val="008F1D6C"/>
    <w:rsid w:val="008F30EA"/>
    <w:rsid w:val="008F4599"/>
    <w:rsid w:val="008F6050"/>
    <w:rsid w:val="00902617"/>
    <w:rsid w:val="00903065"/>
    <w:rsid w:val="00905BFF"/>
    <w:rsid w:val="009079C2"/>
    <w:rsid w:val="0091004F"/>
    <w:rsid w:val="00914712"/>
    <w:rsid w:val="00917645"/>
    <w:rsid w:val="00917CCA"/>
    <w:rsid w:val="00917D90"/>
    <w:rsid w:val="009218BE"/>
    <w:rsid w:val="0093166F"/>
    <w:rsid w:val="00933BE9"/>
    <w:rsid w:val="0093477C"/>
    <w:rsid w:val="00943B1F"/>
    <w:rsid w:val="0094436D"/>
    <w:rsid w:val="00954993"/>
    <w:rsid w:val="0095499E"/>
    <w:rsid w:val="00961407"/>
    <w:rsid w:val="00963CD2"/>
    <w:rsid w:val="00970282"/>
    <w:rsid w:val="00970DC7"/>
    <w:rsid w:val="009835B3"/>
    <w:rsid w:val="00985035"/>
    <w:rsid w:val="00990E89"/>
    <w:rsid w:val="00995B2E"/>
    <w:rsid w:val="009A092F"/>
    <w:rsid w:val="009A77CB"/>
    <w:rsid w:val="009B1702"/>
    <w:rsid w:val="009B3DFE"/>
    <w:rsid w:val="009C01E8"/>
    <w:rsid w:val="009C0CF1"/>
    <w:rsid w:val="009C53EF"/>
    <w:rsid w:val="009D04DB"/>
    <w:rsid w:val="009D403E"/>
    <w:rsid w:val="009E2AA4"/>
    <w:rsid w:val="009E397D"/>
    <w:rsid w:val="009F270C"/>
    <w:rsid w:val="009F35F4"/>
    <w:rsid w:val="009F37E5"/>
    <w:rsid w:val="009F5065"/>
    <w:rsid w:val="009F6012"/>
    <w:rsid w:val="00A02905"/>
    <w:rsid w:val="00A02BBA"/>
    <w:rsid w:val="00A05C6A"/>
    <w:rsid w:val="00A0618B"/>
    <w:rsid w:val="00A10783"/>
    <w:rsid w:val="00A14518"/>
    <w:rsid w:val="00A166FD"/>
    <w:rsid w:val="00A2108C"/>
    <w:rsid w:val="00A2111C"/>
    <w:rsid w:val="00A2195D"/>
    <w:rsid w:val="00A21B25"/>
    <w:rsid w:val="00A233A8"/>
    <w:rsid w:val="00A238B6"/>
    <w:rsid w:val="00A24726"/>
    <w:rsid w:val="00A24AF3"/>
    <w:rsid w:val="00A27FF6"/>
    <w:rsid w:val="00A32231"/>
    <w:rsid w:val="00A326BE"/>
    <w:rsid w:val="00A33D01"/>
    <w:rsid w:val="00A34D2F"/>
    <w:rsid w:val="00A356E2"/>
    <w:rsid w:val="00A35B17"/>
    <w:rsid w:val="00A35CE5"/>
    <w:rsid w:val="00A41CB5"/>
    <w:rsid w:val="00A4592A"/>
    <w:rsid w:val="00A4720A"/>
    <w:rsid w:val="00A524F1"/>
    <w:rsid w:val="00A52A30"/>
    <w:rsid w:val="00A54C1A"/>
    <w:rsid w:val="00A5545B"/>
    <w:rsid w:val="00A55F29"/>
    <w:rsid w:val="00A56DDC"/>
    <w:rsid w:val="00A57429"/>
    <w:rsid w:val="00A57591"/>
    <w:rsid w:val="00A57CE0"/>
    <w:rsid w:val="00A63412"/>
    <w:rsid w:val="00A64183"/>
    <w:rsid w:val="00A6560C"/>
    <w:rsid w:val="00A6767E"/>
    <w:rsid w:val="00A85C97"/>
    <w:rsid w:val="00A862A7"/>
    <w:rsid w:val="00A92616"/>
    <w:rsid w:val="00A929AB"/>
    <w:rsid w:val="00A93B26"/>
    <w:rsid w:val="00A96683"/>
    <w:rsid w:val="00AA0551"/>
    <w:rsid w:val="00AA0A45"/>
    <w:rsid w:val="00AA1C13"/>
    <w:rsid w:val="00AA3636"/>
    <w:rsid w:val="00AB1681"/>
    <w:rsid w:val="00AB1B97"/>
    <w:rsid w:val="00AB1DA2"/>
    <w:rsid w:val="00AB7B40"/>
    <w:rsid w:val="00AC7D2F"/>
    <w:rsid w:val="00AD03E2"/>
    <w:rsid w:val="00AD4AC9"/>
    <w:rsid w:val="00AD708C"/>
    <w:rsid w:val="00AE243B"/>
    <w:rsid w:val="00AE5305"/>
    <w:rsid w:val="00AE53D9"/>
    <w:rsid w:val="00AE5504"/>
    <w:rsid w:val="00AE62CB"/>
    <w:rsid w:val="00AE7048"/>
    <w:rsid w:val="00AF1132"/>
    <w:rsid w:val="00AF227A"/>
    <w:rsid w:val="00AF5AB4"/>
    <w:rsid w:val="00B02D91"/>
    <w:rsid w:val="00B071F1"/>
    <w:rsid w:val="00B13B4B"/>
    <w:rsid w:val="00B15AFF"/>
    <w:rsid w:val="00B2015A"/>
    <w:rsid w:val="00B278DA"/>
    <w:rsid w:val="00B33D6F"/>
    <w:rsid w:val="00B3490C"/>
    <w:rsid w:val="00B35D4F"/>
    <w:rsid w:val="00B37DF9"/>
    <w:rsid w:val="00B42767"/>
    <w:rsid w:val="00B45880"/>
    <w:rsid w:val="00B47241"/>
    <w:rsid w:val="00B56C1A"/>
    <w:rsid w:val="00B61C53"/>
    <w:rsid w:val="00B6710E"/>
    <w:rsid w:val="00B734BC"/>
    <w:rsid w:val="00B75BB0"/>
    <w:rsid w:val="00B76F2E"/>
    <w:rsid w:val="00B85940"/>
    <w:rsid w:val="00B91068"/>
    <w:rsid w:val="00B93FFB"/>
    <w:rsid w:val="00B968FE"/>
    <w:rsid w:val="00BA7497"/>
    <w:rsid w:val="00BC0173"/>
    <w:rsid w:val="00BC1872"/>
    <w:rsid w:val="00BC1F6A"/>
    <w:rsid w:val="00BC3072"/>
    <w:rsid w:val="00BC55BD"/>
    <w:rsid w:val="00BD0AE3"/>
    <w:rsid w:val="00BD1DF7"/>
    <w:rsid w:val="00BD284B"/>
    <w:rsid w:val="00BD2C46"/>
    <w:rsid w:val="00BE19C9"/>
    <w:rsid w:val="00BE1C48"/>
    <w:rsid w:val="00BE4C28"/>
    <w:rsid w:val="00BE5329"/>
    <w:rsid w:val="00BF14FC"/>
    <w:rsid w:val="00C0009F"/>
    <w:rsid w:val="00C00287"/>
    <w:rsid w:val="00C04590"/>
    <w:rsid w:val="00C05950"/>
    <w:rsid w:val="00C10DC0"/>
    <w:rsid w:val="00C121C5"/>
    <w:rsid w:val="00C12C0A"/>
    <w:rsid w:val="00C13AA1"/>
    <w:rsid w:val="00C1574F"/>
    <w:rsid w:val="00C174D6"/>
    <w:rsid w:val="00C241E0"/>
    <w:rsid w:val="00C35D06"/>
    <w:rsid w:val="00C36F05"/>
    <w:rsid w:val="00C45EAA"/>
    <w:rsid w:val="00C467EC"/>
    <w:rsid w:val="00C469D8"/>
    <w:rsid w:val="00C5031D"/>
    <w:rsid w:val="00C53ADA"/>
    <w:rsid w:val="00C54FF3"/>
    <w:rsid w:val="00C55874"/>
    <w:rsid w:val="00C56D62"/>
    <w:rsid w:val="00C707F9"/>
    <w:rsid w:val="00C70D1C"/>
    <w:rsid w:val="00C74AB5"/>
    <w:rsid w:val="00C77E41"/>
    <w:rsid w:val="00C81A86"/>
    <w:rsid w:val="00C81E0D"/>
    <w:rsid w:val="00C8224D"/>
    <w:rsid w:val="00C84B5F"/>
    <w:rsid w:val="00C84D5C"/>
    <w:rsid w:val="00C85C11"/>
    <w:rsid w:val="00C900CF"/>
    <w:rsid w:val="00C908C2"/>
    <w:rsid w:val="00C922DC"/>
    <w:rsid w:val="00C93D6D"/>
    <w:rsid w:val="00C96159"/>
    <w:rsid w:val="00C97BED"/>
    <w:rsid w:val="00CA183C"/>
    <w:rsid w:val="00CA6401"/>
    <w:rsid w:val="00CA7ED8"/>
    <w:rsid w:val="00CB3B3A"/>
    <w:rsid w:val="00CB661B"/>
    <w:rsid w:val="00CB66D6"/>
    <w:rsid w:val="00CD3F28"/>
    <w:rsid w:val="00CD7E82"/>
    <w:rsid w:val="00CE0190"/>
    <w:rsid w:val="00CE26F6"/>
    <w:rsid w:val="00CF5A65"/>
    <w:rsid w:val="00CF7838"/>
    <w:rsid w:val="00D03947"/>
    <w:rsid w:val="00D0575F"/>
    <w:rsid w:val="00D05D26"/>
    <w:rsid w:val="00D10F86"/>
    <w:rsid w:val="00D12C54"/>
    <w:rsid w:val="00D137AA"/>
    <w:rsid w:val="00D139C3"/>
    <w:rsid w:val="00D217BC"/>
    <w:rsid w:val="00D2267B"/>
    <w:rsid w:val="00D2425F"/>
    <w:rsid w:val="00D24DC6"/>
    <w:rsid w:val="00D27807"/>
    <w:rsid w:val="00D301C4"/>
    <w:rsid w:val="00D31B8E"/>
    <w:rsid w:val="00D32446"/>
    <w:rsid w:val="00D345A0"/>
    <w:rsid w:val="00D37651"/>
    <w:rsid w:val="00D37A5B"/>
    <w:rsid w:val="00D37B91"/>
    <w:rsid w:val="00D45821"/>
    <w:rsid w:val="00D47270"/>
    <w:rsid w:val="00D5217D"/>
    <w:rsid w:val="00D53416"/>
    <w:rsid w:val="00D53ABC"/>
    <w:rsid w:val="00D545F0"/>
    <w:rsid w:val="00D60F71"/>
    <w:rsid w:val="00D647B4"/>
    <w:rsid w:val="00D64D56"/>
    <w:rsid w:val="00D6593C"/>
    <w:rsid w:val="00D66958"/>
    <w:rsid w:val="00D7230C"/>
    <w:rsid w:val="00D9218E"/>
    <w:rsid w:val="00D95340"/>
    <w:rsid w:val="00D95C0A"/>
    <w:rsid w:val="00DA036A"/>
    <w:rsid w:val="00DA6375"/>
    <w:rsid w:val="00DB33BE"/>
    <w:rsid w:val="00DB35F5"/>
    <w:rsid w:val="00DB36BA"/>
    <w:rsid w:val="00DB66C1"/>
    <w:rsid w:val="00DB67CA"/>
    <w:rsid w:val="00DB6BEA"/>
    <w:rsid w:val="00DC0649"/>
    <w:rsid w:val="00DC1A58"/>
    <w:rsid w:val="00DC68DA"/>
    <w:rsid w:val="00DC797F"/>
    <w:rsid w:val="00DD30EB"/>
    <w:rsid w:val="00DD3B7D"/>
    <w:rsid w:val="00DD5857"/>
    <w:rsid w:val="00DD6674"/>
    <w:rsid w:val="00DE0B27"/>
    <w:rsid w:val="00DE1914"/>
    <w:rsid w:val="00DE28E9"/>
    <w:rsid w:val="00DF01E3"/>
    <w:rsid w:val="00DF3596"/>
    <w:rsid w:val="00DF3D45"/>
    <w:rsid w:val="00DF62AF"/>
    <w:rsid w:val="00DF68DB"/>
    <w:rsid w:val="00E061CB"/>
    <w:rsid w:val="00E079E9"/>
    <w:rsid w:val="00E125B4"/>
    <w:rsid w:val="00E255CC"/>
    <w:rsid w:val="00E27812"/>
    <w:rsid w:val="00E33A84"/>
    <w:rsid w:val="00E34AA7"/>
    <w:rsid w:val="00E34E99"/>
    <w:rsid w:val="00E36CF1"/>
    <w:rsid w:val="00E37BC6"/>
    <w:rsid w:val="00E40609"/>
    <w:rsid w:val="00E40925"/>
    <w:rsid w:val="00E54978"/>
    <w:rsid w:val="00E62668"/>
    <w:rsid w:val="00E6554B"/>
    <w:rsid w:val="00E675B9"/>
    <w:rsid w:val="00E70C64"/>
    <w:rsid w:val="00E802CE"/>
    <w:rsid w:val="00E80FFE"/>
    <w:rsid w:val="00E83B1C"/>
    <w:rsid w:val="00E87AB5"/>
    <w:rsid w:val="00E92B8A"/>
    <w:rsid w:val="00EA540A"/>
    <w:rsid w:val="00EA5A49"/>
    <w:rsid w:val="00EB4AF2"/>
    <w:rsid w:val="00EB6593"/>
    <w:rsid w:val="00EB79F4"/>
    <w:rsid w:val="00EC0009"/>
    <w:rsid w:val="00EC03D0"/>
    <w:rsid w:val="00ED05B6"/>
    <w:rsid w:val="00ED580F"/>
    <w:rsid w:val="00ED7650"/>
    <w:rsid w:val="00EE017C"/>
    <w:rsid w:val="00EE0A20"/>
    <w:rsid w:val="00EE3376"/>
    <w:rsid w:val="00EF1A2C"/>
    <w:rsid w:val="00EF263F"/>
    <w:rsid w:val="00EF2818"/>
    <w:rsid w:val="00EF4254"/>
    <w:rsid w:val="00EF4ADA"/>
    <w:rsid w:val="00EF589A"/>
    <w:rsid w:val="00EF62DA"/>
    <w:rsid w:val="00F03722"/>
    <w:rsid w:val="00F1430F"/>
    <w:rsid w:val="00F20866"/>
    <w:rsid w:val="00F2105D"/>
    <w:rsid w:val="00F231E9"/>
    <w:rsid w:val="00F303BD"/>
    <w:rsid w:val="00F4297C"/>
    <w:rsid w:val="00F4399C"/>
    <w:rsid w:val="00F52F00"/>
    <w:rsid w:val="00F55463"/>
    <w:rsid w:val="00F570B7"/>
    <w:rsid w:val="00F57564"/>
    <w:rsid w:val="00F61CBB"/>
    <w:rsid w:val="00F63380"/>
    <w:rsid w:val="00F6425D"/>
    <w:rsid w:val="00F64790"/>
    <w:rsid w:val="00F6630D"/>
    <w:rsid w:val="00F6718B"/>
    <w:rsid w:val="00F67AC2"/>
    <w:rsid w:val="00F72418"/>
    <w:rsid w:val="00F72D85"/>
    <w:rsid w:val="00F7377D"/>
    <w:rsid w:val="00F74364"/>
    <w:rsid w:val="00F83246"/>
    <w:rsid w:val="00F91A1E"/>
    <w:rsid w:val="00FA6394"/>
    <w:rsid w:val="00FB2A50"/>
    <w:rsid w:val="00FB406A"/>
    <w:rsid w:val="00FB48EB"/>
    <w:rsid w:val="00FB5D42"/>
    <w:rsid w:val="00FB62C3"/>
    <w:rsid w:val="00FC5E1C"/>
    <w:rsid w:val="00FC761C"/>
    <w:rsid w:val="00FD07A5"/>
    <w:rsid w:val="00FD498F"/>
    <w:rsid w:val="00FD7758"/>
    <w:rsid w:val="00FD79A7"/>
    <w:rsid w:val="00FE2BD9"/>
    <w:rsid w:val="00FE6B9A"/>
    <w:rsid w:val="00FF5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4B26D"/>
  <w15:docId w15:val="{734BDA1B-3DAD-46C4-ACE4-DE8A25E59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3">
    <w:name w:val="Normal"/>
    <w:qFormat/>
    <w:rsid w:val="000413A9"/>
    <w:pPr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3"/>
    <w:next w:val="a3"/>
    <w:link w:val="10"/>
    <w:uiPriority w:val="1"/>
    <w:qFormat/>
    <w:rsid w:val="00C53ADA"/>
    <w:pPr>
      <w:numPr>
        <w:numId w:val="10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3"/>
    <w:next w:val="a3"/>
    <w:link w:val="23"/>
    <w:uiPriority w:val="1"/>
    <w:qFormat/>
    <w:rsid w:val="00BE19C9"/>
    <w:pPr>
      <w:keepNext/>
      <w:numPr>
        <w:ilvl w:val="1"/>
        <w:numId w:val="10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3"/>
    <w:next w:val="a3"/>
    <w:link w:val="30"/>
    <w:uiPriority w:val="1"/>
    <w:qFormat/>
    <w:rsid w:val="00BE19C9"/>
    <w:pPr>
      <w:keepNext/>
      <w:numPr>
        <w:ilvl w:val="2"/>
        <w:numId w:val="10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3"/>
    <w:next w:val="a3"/>
    <w:link w:val="40"/>
    <w:uiPriority w:val="1"/>
    <w:qFormat/>
    <w:rsid w:val="00384ECC"/>
    <w:pPr>
      <w:keepNext/>
      <w:numPr>
        <w:ilvl w:val="3"/>
        <w:numId w:val="10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3"/>
    <w:next w:val="a3"/>
    <w:link w:val="50"/>
    <w:uiPriority w:val="1"/>
    <w:qFormat/>
    <w:rsid w:val="00384ECC"/>
    <w:pPr>
      <w:numPr>
        <w:ilvl w:val="4"/>
        <w:numId w:val="10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3"/>
    <w:next w:val="a3"/>
    <w:link w:val="60"/>
    <w:uiPriority w:val="5"/>
    <w:semiHidden/>
    <w:qFormat/>
    <w:locked/>
    <w:rsid w:val="00F52F00"/>
    <w:pPr>
      <w:numPr>
        <w:ilvl w:val="5"/>
        <w:numId w:val="10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3"/>
    <w:next w:val="a3"/>
    <w:link w:val="70"/>
    <w:uiPriority w:val="5"/>
    <w:semiHidden/>
    <w:qFormat/>
    <w:locked/>
    <w:rsid w:val="00F52F00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3"/>
    <w:next w:val="a3"/>
    <w:link w:val="80"/>
    <w:uiPriority w:val="5"/>
    <w:semiHidden/>
    <w:qFormat/>
    <w:locked/>
    <w:rsid w:val="00F52F00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3"/>
    <w:next w:val="a3"/>
    <w:link w:val="90"/>
    <w:uiPriority w:val="5"/>
    <w:semiHidden/>
    <w:qFormat/>
    <w:locked/>
    <w:rsid w:val="00F52F00"/>
    <w:pPr>
      <w:numPr>
        <w:ilvl w:val="8"/>
        <w:numId w:val="10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9">
    <w:name w:val="Название рисунка"/>
    <w:basedOn w:val="a3"/>
    <w:next w:val="a3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a">
    <w:name w:val="Название таблицы"/>
    <w:basedOn w:val="a3"/>
    <w:next w:val="a3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8">
    <w:name w:val="Название Знак"/>
    <w:basedOn w:val="a4"/>
    <w:link w:val="a7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b">
    <w:name w:val="Программный код"/>
    <w:basedOn w:val="a3"/>
    <w:next w:val="a3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c">
    <w:name w:val="Текст внутри таблицы"/>
    <w:basedOn w:val="a3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4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4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4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4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4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4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4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4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4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3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3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d">
    <w:name w:val="Intense Reference"/>
    <w:basedOn w:val="a4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3"/>
    <w:next w:val="a3"/>
    <w:autoRedefine/>
    <w:uiPriority w:val="39"/>
    <w:locked/>
    <w:rsid w:val="00452DF3"/>
    <w:pPr>
      <w:tabs>
        <w:tab w:val="left" w:pos="284"/>
        <w:tab w:val="right" w:leader="dot" w:pos="9912"/>
      </w:tabs>
      <w:spacing w:before="100" w:line="240" w:lineRule="auto"/>
      <w:ind w:firstLine="0"/>
    </w:pPr>
    <w:rPr>
      <w:b/>
      <w:noProof/>
    </w:rPr>
  </w:style>
  <w:style w:type="paragraph" w:styleId="24">
    <w:name w:val="toc 2"/>
    <w:basedOn w:val="a3"/>
    <w:next w:val="a3"/>
    <w:autoRedefine/>
    <w:uiPriority w:val="39"/>
    <w:locked/>
    <w:rsid w:val="007C5764"/>
    <w:pPr>
      <w:tabs>
        <w:tab w:val="left" w:pos="993"/>
        <w:tab w:val="right" w:leader="dot" w:pos="9912"/>
      </w:tabs>
      <w:spacing w:after="100" w:line="240" w:lineRule="auto"/>
      <w:ind w:left="284" w:firstLine="0"/>
    </w:pPr>
  </w:style>
  <w:style w:type="paragraph" w:styleId="31">
    <w:name w:val="toc 3"/>
    <w:basedOn w:val="a3"/>
    <w:next w:val="a3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e">
    <w:name w:val="E-mail Signature"/>
    <w:basedOn w:val="a3"/>
    <w:link w:val="af"/>
    <w:uiPriority w:val="99"/>
    <w:semiHidden/>
    <w:locked/>
    <w:rsid w:val="00F67AC2"/>
  </w:style>
  <w:style w:type="character" w:customStyle="1" w:styleId="af">
    <w:name w:val="Электронная подпись Знак"/>
    <w:basedOn w:val="a4"/>
    <w:link w:val="ae"/>
    <w:uiPriority w:val="99"/>
    <w:semiHidden/>
    <w:rsid w:val="00F67AC2"/>
    <w:rPr>
      <w:rFonts w:eastAsiaTheme="minorEastAsia"/>
      <w:lang w:eastAsia="ru-RU"/>
    </w:rPr>
  </w:style>
  <w:style w:type="character" w:styleId="af0">
    <w:name w:val="Book Title"/>
    <w:basedOn w:val="a4"/>
    <w:uiPriority w:val="33"/>
    <w:semiHidden/>
    <w:locked/>
    <w:rsid w:val="00F67AC2"/>
    <w:rPr>
      <w:b/>
      <w:bCs/>
      <w:smallCaps/>
      <w:spacing w:val="5"/>
    </w:rPr>
  </w:style>
  <w:style w:type="character" w:styleId="af1">
    <w:name w:val="Subtle Reference"/>
    <w:basedOn w:val="a4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5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3"/>
    <w:uiPriority w:val="99"/>
    <w:semiHidden/>
    <w:locked/>
    <w:rsid w:val="00985035"/>
    <w:pPr>
      <w:numPr>
        <w:numId w:val="2"/>
      </w:numPr>
      <w:contextualSpacing/>
    </w:pPr>
  </w:style>
  <w:style w:type="paragraph" w:styleId="af2">
    <w:name w:val="List Paragraph"/>
    <w:basedOn w:val="a3"/>
    <w:link w:val="af3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5"/>
    <w:uiPriority w:val="59"/>
    <w:locked/>
    <w:rsid w:val="00475C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Рисунок"/>
    <w:basedOn w:val="a3"/>
    <w:next w:val="a9"/>
    <w:qFormat/>
    <w:rsid w:val="00BE19C9"/>
    <w:pPr>
      <w:keepNext/>
      <w:ind w:firstLine="0"/>
      <w:jc w:val="center"/>
    </w:pPr>
  </w:style>
  <w:style w:type="paragraph" w:styleId="af6">
    <w:name w:val="Balloon Text"/>
    <w:basedOn w:val="a3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3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4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3"/>
    <w:qFormat/>
    <w:rsid w:val="00384ECC"/>
    <w:pPr>
      <w:numPr>
        <w:numId w:val="4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5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6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af9">
    <w:name w:val="Список источников"/>
    <w:basedOn w:val="a3"/>
    <w:qFormat/>
    <w:rsid w:val="00384ECC"/>
    <w:pPr>
      <w:ind w:firstLine="0"/>
    </w:pPr>
  </w:style>
  <w:style w:type="paragraph" w:styleId="afa">
    <w:name w:val="header"/>
    <w:basedOn w:val="a3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4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3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4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3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3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9"/>
      </w:numPr>
    </w:pPr>
  </w:style>
  <w:style w:type="paragraph" w:styleId="aff0">
    <w:name w:val="caption"/>
    <w:aliases w:val="Вставленный объект"/>
    <w:basedOn w:val="a3"/>
    <w:next w:val="a3"/>
    <w:link w:val="aff2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4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4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3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4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4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3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4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3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ffa">
    <w:name w:val="Гипертекстовая ссылка"/>
    <w:basedOn w:val="a4"/>
    <w:uiPriority w:val="99"/>
    <w:rsid w:val="00197791"/>
    <w:rPr>
      <w:rFonts w:cs="Times New Roman"/>
      <w:b w:val="0"/>
      <w:color w:val="106BBE"/>
    </w:rPr>
  </w:style>
  <w:style w:type="paragraph" w:styleId="affb">
    <w:name w:val="TOC Heading"/>
    <w:basedOn w:val="1"/>
    <w:next w:val="a3"/>
    <w:uiPriority w:val="39"/>
    <w:unhideWhenUsed/>
    <w:qFormat/>
    <w:locked/>
    <w:rsid w:val="006F0394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character" w:styleId="affc">
    <w:name w:val="Placeholder Text"/>
    <w:basedOn w:val="a4"/>
    <w:uiPriority w:val="99"/>
    <w:semiHidden/>
    <w:locked/>
    <w:rsid w:val="00502BBE"/>
    <w:rPr>
      <w:color w:val="808080"/>
    </w:rPr>
  </w:style>
  <w:style w:type="character" w:customStyle="1" w:styleId="af3">
    <w:name w:val="Абзац списка Знак"/>
    <w:link w:val="af2"/>
    <w:uiPriority w:val="34"/>
    <w:rsid w:val="00BE4C28"/>
    <w:rPr>
      <w:rFonts w:ascii="Times New Roman" w:hAnsi="Times New Roman"/>
      <w:sz w:val="28"/>
      <w:szCs w:val="28"/>
    </w:rPr>
  </w:style>
  <w:style w:type="paragraph" w:customStyle="1" w:styleId="affd">
    <w:name w:val="Код"/>
    <w:basedOn w:val="a3"/>
    <w:next w:val="a3"/>
    <w:link w:val="affe"/>
    <w:qFormat/>
    <w:rsid w:val="00386D04"/>
    <w:pPr>
      <w:ind w:firstLine="0"/>
    </w:pPr>
    <w:rPr>
      <w:rFonts w:ascii="Courier New" w:hAnsi="Courier New"/>
      <w:sz w:val="20"/>
    </w:rPr>
  </w:style>
  <w:style w:type="character" w:customStyle="1" w:styleId="affe">
    <w:name w:val="Код Знак"/>
    <w:basedOn w:val="a4"/>
    <w:link w:val="affd"/>
    <w:rsid w:val="00386D04"/>
    <w:rPr>
      <w:rFonts w:ascii="Courier New" w:hAnsi="Courier New"/>
      <w:sz w:val="20"/>
      <w:szCs w:val="28"/>
    </w:rPr>
  </w:style>
  <w:style w:type="character" w:styleId="HTML">
    <w:name w:val="HTML Code"/>
    <w:basedOn w:val="a4"/>
    <w:uiPriority w:val="99"/>
    <w:semiHidden/>
    <w:unhideWhenUsed/>
    <w:locked/>
    <w:rsid w:val="003656A8"/>
    <w:rPr>
      <w:rFonts w:ascii="Courier New" w:eastAsia="Times New Roman" w:hAnsi="Courier New" w:cs="Courier New"/>
      <w:sz w:val="20"/>
      <w:szCs w:val="20"/>
    </w:rPr>
  </w:style>
  <w:style w:type="character" w:styleId="afff">
    <w:name w:val="annotation reference"/>
    <w:basedOn w:val="a4"/>
    <w:uiPriority w:val="99"/>
    <w:semiHidden/>
    <w:unhideWhenUsed/>
    <w:locked/>
    <w:rsid w:val="00A6767E"/>
    <w:rPr>
      <w:sz w:val="16"/>
      <w:szCs w:val="16"/>
    </w:rPr>
  </w:style>
  <w:style w:type="paragraph" w:styleId="afff0">
    <w:name w:val="annotation text"/>
    <w:basedOn w:val="a3"/>
    <w:link w:val="afff1"/>
    <w:uiPriority w:val="99"/>
    <w:semiHidden/>
    <w:unhideWhenUsed/>
    <w:locked/>
    <w:rsid w:val="00A6767E"/>
    <w:pPr>
      <w:spacing w:line="240" w:lineRule="auto"/>
    </w:pPr>
    <w:rPr>
      <w:sz w:val="20"/>
      <w:szCs w:val="20"/>
    </w:rPr>
  </w:style>
  <w:style w:type="character" w:customStyle="1" w:styleId="afff1">
    <w:name w:val="Текст примечания Знак"/>
    <w:basedOn w:val="a4"/>
    <w:link w:val="afff0"/>
    <w:uiPriority w:val="99"/>
    <w:semiHidden/>
    <w:rsid w:val="00A6767E"/>
    <w:rPr>
      <w:rFonts w:ascii="Times New Roman" w:hAnsi="Times New Roman"/>
      <w:sz w:val="20"/>
      <w:szCs w:val="20"/>
    </w:rPr>
  </w:style>
  <w:style w:type="paragraph" w:styleId="afff2">
    <w:name w:val="annotation subject"/>
    <w:basedOn w:val="afff0"/>
    <w:next w:val="afff0"/>
    <w:link w:val="afff3"/>
    <w:uiPriority w:val="99"/>
    <w:semiHidden/>
    <w:unhideWhenUsed/>
    <w:locked/>
    <w:rsid w:val="00A6767E"/>
    <w:rPr>
      <w:b/>
      <w:bCs/>
    </w:rPr>
  </w:style>
  <w:style w:type="character" w:customStyle="1" w:styleId="afff3">
    <w:name w:val="Тема примечания Знак"/>
    <w:basedOn w:val="afff1"/>
    <w:link w:val="afff2"/>
    <w:uiPriority w:val="99"/>
    <w:semiHidden/>
    <w:rsid w:val="00A6767E"/>
    <w:rPr>
      <w:rFonts w:ascii="Times New Roman" w:hAnsi="Times New Roman"/>
      <w:b/>
      <w:bCs/>
      <w:sz w:val="20"/>
      <w:szCs w:val="20"/>
    </w:rPr>
  </w:style>
  <w:style w:type="character" w:styleId="afff4">
    <w:name w:val="Emphasis"/>
    <w:basedOn w:val="a4"/>
    <w:uiPriority w:val="20"/>
    <w:qFormat/>
    <w:locked/>
    <w:rsid w:val="00086449"/>
    <w:rPr>
      <w:i/>
      <w:iCs/>
    </w:rPr>
  </w:style>
  <w:style w:type="paragraph" w:styleId="afff5">
    <w:name w:val="Document Map"/>
    <w:basedOn w:val="a3"/>
    <w:link w:val="afff6"/>
    <w:uiPriority w:val="99"/>
    <w:semiHidden/>
    <w:unhideWhenUsed/>
    <w:locked/>
    <w:rsid w:val="00A21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6">
    <w:name w:val="Схема документа Знак"/>
    <w:basedOn w:val="a4"/>
    <w:link w:val="afff5"/>
    <w:uiPriority w:val="99"/>
    <w:semiHidden/>
    <w:rsid w:val="00A2108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108C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gizmosphere.org/network-security-vulnerabilities-vs-exploits/" TargetMode="Externa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2/1/4293759/4293759791.pdf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top-10-exploit-databases-for-finding-vulnerabilities-0189314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anti-malware.ru/threats/exploits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1DCE1-FD56-446F-B2D8-30E5E23A5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16757</TotalTime>
  <Pages>36</Pages>
  <Words>6300</Words>
  <Characters>35915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Orel</dc:creator>
  <cp:lastModifiedBy>Orel</cp:lastModifiedBy>
  <cp:revision>106</cp:revision>
  <cp:lastPrinted>2019-12-19T14:01:00Z</cp:lastPrinted>
  <dcterms:created xsi:type="dcterms:W3CDTF">2018-09-11T17:29:00Z</dcterms:created>
  <dcterms:modified xsi:type="dcterms:W3CDTF">2019-12-19T16:17:00Z</dcterms:modified>
</cp:coreProperties>
</file>